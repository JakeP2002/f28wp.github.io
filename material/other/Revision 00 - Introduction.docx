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C86" w:rsidRPr="00BD0EAD" w:rsidRDefault="00584C86" w:rsidP="00D2658D">
      <w:pPr>
        <w:pStyle w:val="Title"/>
        <w:rPr>
          <w:i/>
        </w:rPr>
      </w:pPr>
      <w:r w:rsidRPr="00BD0EAD">
        <w:rPr>
          <w:i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247151C" wp14:editId="5C01C1FD">
            <wp:simplePos x="0" y="0"/>
            <wp:positionH relativeFrom="column">
              <wp:posOffset>-666750</wp:posOffset>
            </wp:positionH>
            <wp:positionV relativeFrom="paragraph">
              <wp:posOffset>-706755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EAD">
        <w:rPr>
          <w:i/>
        </w:rPr>
        <w:t>Revision Questions</w:t>
      </w:r>
    </w:p>
    <w:p w:rsidR="00B95301" w:rsidRPr="00BD0EAD" w:rsidRDefault="004F759D" w:rsidP="00D2658D">
      <w:pPr>
        <w:pStyle w:val="Title"/>
      </w:pPr>
      <w:r>
        <w:t>Introduction</w:t>
      </w:r>
    </w:p>
    <w:p w:rsidR="00B95301" w:rsidRPr="00BD0EAD" w:rsidRDefault="00B95301" w:rsidP="00584C86">
      <w:pPr>
        <w:pBdr>
          <w:bottom w:val="single" w:sz="12" w:space="1" w:color="auto"/>
        </w:pBdr>
      </w:pPr>
      <w:r w:rsidRPr="00BD0EAD">
        <w:t>W</w:t>
      </w:r>
      <w:r w:rsidR="00D2658D" w:rsidRPr="00BD0EAD">
        <w:t>eb Programming</w:t>
      </w:r>
      <w:r w:rsidRPr="00BD0EAD">
        <w:t xml:space="preserve"> (F28WP)</w:t>
      </w:r>
    </w:p>
    <w:p w:rsidR="00D2658D" w:rsidRPr="00BD0EAD" w:rsidRDefault="00D2658D" w:rsidP="00584C86">
      <w:pPr>
        <w:pStyle w:val="Heading1"/>
      </w:pPr>
      <w:r w:rsidRPr="00BD0EAD">
        <w:t>Introduction</w:t>
      </w:r>
    </w:p>
    <w:p w:rsidR="00D2658D" w:rsidRPr="00BD0EAD" w:rsidRDefault="00CD703F" w:rsidP="00D2658D">
      <w:r w:rsidRPr="00BD0EAD">
        <w:t>Y</w:t>
      </w:r>
      <w:r w:rsidR="00D2658D" w:rsidRPr="00BD0EAD">
        <w:t xml:space="preserve">ou’ll </w:t>
      </w:r>
      <w:r w:rsidRPr="00BD0EAD">
        <w:t xml:space="preserve">review your knowledge of the subject by </w:t>
      </w:r>
      <w:r w:rsidR="00D2658D" w:rsidRPr="00BD0EAD">
        <w:t>work</w:t>
      </w:r>
      <w:r w:rsidRPr="00BD0EAD">
        <w:t xml:space="preserve">ing through a variety of questions relevant to this week’s material to help you </w:t>
      </w:r>
      <w:r w:rsidR="00D2658D" w:rsidRPr="00BD0EAD">
        <w:t xml:space="preserve">further develop your understanding of </w:t>
      </w:r>
      <w:r w:rsidR="00D87735">
        <w:t xml:space="preserve">basic web programming concepts and </w:t>
      </w:r>
      <w:bookmarkStart w:id="0" w:name="_GoBack"/>
      <w:bookmarkEnd w:id="0"/>
      <w:r w:rsidR="00B27163">
        <w:t>technologies</w:t>
      </w:r>
      <w:r w:rsidR="00D2658D" w:rsidRPr="00BD0EAD">
        <w:t>.</w:t>
      </w:r>
    </w:p>
    <w:p w:rsidR="00D2658D" w:rsidRPr="00BD0EAD" w:rsidRDefault="00D2658D"/>
    <w:p w:rsidR="00591A0E" w:rsidRPr="00BD0EAD" w:rsidRDefault="00FA16A3" w:rsidP="00591A0E">
      <w:pPr>
        <w:pStyle w:val="Heading2"/>
      </w:pPr>
      <w:r w:rsidRPr="00BD0EAD">
        <w:t>Question 1 (1</w:t>
      </w:r>
      <w:r w:rsidR="00591A0E" w:rsidRPr="00BD0EAD">
        <w:t xml:space="preserve"> points)</w:t>
      </w:r>
    </w:p>
    <w:p w:rsidR="00591A0E" w:rsidRPr="00BD0EAD" w:rsidRDefault="00FA16A3" w:rsidP="00591A0E">
      <w:r w:rsidRPr="00BD0EAD">
        <w:t>How much is the coursework project worth?</w:t>
      </w:r>
    </w:p>
    <w:p w:rsidR="00591A0E" w:rsidRPr="00BD0EAD" w:rsidRDefault="00591A0E" w:rsidP="00591A0E">
      <w:r w:rsidRPr="00BD0EAD">
        <w:t xml:space="preserve">a) </w:t>
      </w:r>
      <w:r w:rsidR="00FA16A3" w:rsidRPr="00BD0EAD">
        <w:t>40%</w:t>
      </w:r>
    </w:p>
    <w:p w:rsidR="00FA16A3" w:rsidRPr="00BD0EAD" w:rsidRDefault="00591A0E" w:rsidP="00591A0E">
      <w:r w:rsidRPr="00BD0EAD">
        <w:t xml:space="preserve">b) </w:t>
      </w:r>
      <w:r w:rsidR="00FA16A3" w:rsidRPr="00BD0EAD">
        <w:t xml:space="preserve">50% </w:t>
      </w:r>
    </w:p>
    <w:p w:rsidR="00591A0E" w:rsidRPr="00BD0EAD" w:rsidRDefault="00591A0E" w:rsidP="00591A0E">
      <w:r w:rsidRPr="00BD0EAD">
        <w:t xml:space="preserve">c) </w:t>
      </w:r>
      <w:r w:rsidR="00FA16A3" w:rsidRPr="00BD0EAD">
        <w:t>80%</w:t>
      </w:r>
    </w:p>
    <w:p w:rsidR="00591A0E" w:rsidRPr="00BD0EAD" w:rsidRDefault="00591A0E" w:rsidP="00591A0E">
      <w:r w:rsidRPr="00BD0EAD">
        <w:t>Pick one - answer mark</w:t>
      </w:r>
    </w:p>
    <w:p w:rsidR="00591A0E" w:rsidRPr="00BD0EAD" w:rsidRDefault="00591A0E" w:rsidP="00591A0E"/>
    <w:p w:rsidR="00FA16A3" w:rsidRPr="00BD0EAD" w:rsidRDefault="00FA16A3" w:rsidP="00FA16A3">
      <w:pPr>
        <w:pStyle w:val="Heading2"/>
      </w:pPr>
      <w:r w:rsidRPr="00BD0EAD">
        <w:t>Question 2 (1 points)</w:t>
      </w:r>
    </w:p>
    <w:p w:rsidR="00FA16A3" w:rsidRPr="00BD0EAD" w:rsidRDefault="00FA16A3" w:rsidP="00FA16A3">
      <w:r w:rsidRPr="00BD0EAD">
        <w:t>How much is the final course exam worth?</w:t>
      </w:r>
    </w:p>
    <w:p w:rsidR="00FA16A3" w:rsidRPr="00BD0EAD" w:rsidRDefault="00FA16A3" w:rsidP="00FA16A3">
      <w:r w:rsidRPr="00BD0EAD">
        <w:t>a) 40%</w:t>
      </w:r>
    </w:p>
    <w:p w:rsidR="00FA16A3" w:rsidRPr="00BD0EAD" w:rsidRDefault="00FA16A3" w:rsidP="00FA16A3">
      <w:r w:rsidRPr="00BD0EAD">
        <w:t xml:space="preserve">b) 20% </w:t>
      </w:r>
    </w:p>
    <w:p w:rsidR="00FA16A3" w:rsidRPr="00BD0EAD" w:rsidRDefault="00FA16A3" w:rsidP="00FA16A3">
      <w:r w:rsidRPr="00BD0EAD">
        <w:t>c) 80%</w:t>
      </w:r>
    </w:p>
    <w:p w:rsidR="00FA16A3" w:rsidRPr="00BD0EAD" w:rsidRDefault="00FA16A3" w:rsidP="00FA16A3">
      <w:r w:rsidRPr="00BD0EAD">
        <w:t>d) 50%</w:t>
      </w:r>
    </w:p>
    <w:p w:rsidR="00FA16A3" w:rsidRPr="00BD0EAD" w:rsidRDefault="00FA16A3" w:rsidP="00FA16A3">
      <w:r w:rsidRPr="00BD0EAD">
        <w:t>Pick one - answer mark</w:t>
      </w:r>
    </w:p>
    <w:p w:rsidR="00EA5E26" w:rsidRPr="00BD0EAD" w:rsidRDefault="00EA5E26" w:rsidP="00591A0E"/>
    <w:p w:rsidR="00FA16A3" w:rsidRPr="00BD0EAD" w:rsidRDefault="00FA16A3" w:rsidP="00FA16A3">
      <w:pPr>
        <w:pStyle w:val="Heading2"/>
      </w:pPr>
      <w:r w:rsidRPr="00BD0EAD">
        <w:t>Question 3 (1 points)</w:t>
      </w:r>
    </w:p>
    <w:p w:rsidR="00FA16A3" w:rsidRPr="00BD0EAD" w:rsidRDefault="00FA16A3" w:rsidP="00FA16A3">
      <w:r w:rsidRPr="00BD0EAD">
        <w:t>Is the coursework project:</w:t>
      </w:r>
    </w:p>
    <w:p w:rsidR="00FA16A3" w:rsidRPr="00BD0EAD" w:rsidRDefault="00FA16A3" w:rsidP="00FA16A3">
      <w:r w:rsidRPr="00BD0EAD">
        <w:t>a) group project</w:t>
      </w:r>
    </w:p>
    <w:p w:rsidR="00FA16A3" w:rsidRPr="00BD0EAD" w:rsidRDefault="00FA16A3" w:rsidP="00FA16A3">
      <w:r w:rsidRPr="00BD0EAD">
        <w:t>b) individual project</w:t>
      </w:r>
    </w:p>
    <w:p w:rsidR="00FA16A3" w:rsidRPr="00BD0EAD" w:rsidRDefault="00FA16A3" w:rsidP="00FA16A3">
      <w:r w:rsidRPr="00BD0EAD">
        <w:t>Pick one - answer mark</w:t>
      </w:r>
    </w:p>
    <w:p w:rsidR="00D2658D" w:rsidRPr="00BD0EAD" w:rsidRDefault="00D2658D"/>
    <w:p w:rsidR="007D5F8B" w:rsidRPr="00BD0EAD" w:rsidRDefault="007D5F8B" w:rsidP="007D5F8B">
      <w:pPr>
        <w:pStyle w:val="Heading2"/>
      </w:pPr>
      <w:r w:rsidRPr="00BD0EAD">
        <w:t>Question 4 (1 points)</w:t>
      </w:r>
    </w:p>
    <w:p w:rsidR="007D5F8B" w:rsidRPr="00BD0EAD" w:rsidRDefault="007D5F8B" w:rsidP="007D5F8B">
      <w:r w:rsidRPr="00BD0EAD">
        <w:t>What is Git (i.e., as in GitHub)?</w:t>
      </w:r>
    </w:p>
    <w:p w:rsidR="007D5F8B" w:rsidRPr="00BD0EAD" w:rsidRDefault="007D5F8B" w:rsidP="007D5F8B">
      <w:r w:rsidRPr="00BD0EAD">
        <w:t>a) Git is a web programming language</w:t>
      </w:r>
    </w:p>
    <w:p w:rsidR="007D5F8B" w:rsidRPr="00BD0EAD" w:rsidRDefault="007D5F8B" w:rsidP="007D5F8B">
      <w:r w:rsidRPr="00BD0EAD">
        <w:t>b) Git is a security system for online networks</w:t>
      </w:r>
    </w:p>
    <w:p w:rsidR="007D5F8B" w:rsidRPr="00BD0EAD" w:rsidRDefault="007D5F8B" w:rsidP="007D5F8B">
      <w:r w:rsidRPr="00BD0EAD">
        <w:t>c) Git is an open-source version control system</w:t>
      </w:r>
    </w:p>
    <w:p w:rsidR="007D5F8B" w:rsidRDefault="007D5F8B" w:rsidP="007D5F8B">
      <w:r w:rsidRPr="00BD0EAD">
        <w:t>Pick one - answer mark</w:t>
      </w:r>
    </w:p>
    <w:p w:rsidR="00D2658D" w:rsidRDefault="00D2658D"/>
    <w:p w:rsidR="00D2658D" w:rsidRDefault="00D2658D"/>
    <w:p w:rsidR="00D2658D" w:rsidRDefault="00D2658D"/>
    <w:sectPr w:rsidR="00D2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8487A"/>
    <w:rsid w:val="001B5687"/>
    <w:rsid w:val="003348C4"/>
    <w:rsid w:val="004436B6"/>
    <w:rsid w:val="004F759D"/>
    <w:rsid w:val="00584C86"/>
    <w:rsid w:val="00591A0E"/>
    <w:rsid w:val="00706F85"/>
    <w:rsid w:val="00716F7D"/>
    <w:rsid w:val="007D5F8B"/>
    <w:rsid w:val="008C7087"/>
    <w:rsid w:val="00B27163"/>
    <w:rsid w:val="00B95301"/>
    <w:rsid w:val="00BD0EAD"/>
    <w:rsid w:val="00CD703F"/>
    <w:rsid w:val="00CE4EE7"/>
    <w:rsid w:val="00D2658D"/>
    <w:rsid w:val="00D87735"/>
    <w:rsid w:val="00D969CF"/>
    <w:rsid w:val="00EA5E26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F352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1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2BEF94FF.dotm</Template>
  <TotalTime>117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18</cp:revision>
  <dcterms:created xsi:type="dcterms:W3CDTF">2019-08-05T14:26:00Z</dcterms:created>
  <dcterms:modified xsi:type="dcterms:W3CDTF">2019-08-30T11:20:00Z</dcterms:modified>
</cp:coreProperties>
</file>