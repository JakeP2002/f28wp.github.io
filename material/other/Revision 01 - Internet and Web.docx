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86" w:rsidRPr="0093401A" w:rsidRDefault="00584C86" w:rsidP="00D2658D">
      <w:pPr>
        <w:pStyle w:val="Title"/>
        <w:rPr>
          <w:i/>
        </w:rPr>
      </w:pPr>
      <w:r w:rsidRPr="0093401A">
        <w:rPr>
          <w:i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247151C" wp14:editId="5C01C1FD">
            <wp:simplePos x="0" y="0"/>
            <wp:positionH relativeFrom="column">
              <wp:posOffset>-666750</wp:posOffset>
            </wp:positionH>
            <wp:positionV relativeFrom="paragraph">
              <wp:posOffset>-706755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401A">
        <w:rPr>
          <w:i/>
        </w:rPr>
        <w:t>Revision Questions</w:t>
      </w:r>
    </w:p>
    <w:p w:rsidR="00B95301" w:rsidRPr="0093401A" w:rsidRDefault="00B95301" w:rsidP="00D2658D">
      <w:pPr>
        <w:pStyle w:val="Title"/>
      </w:pPr>
      <w:r w:rsidRPr="0093401A">
        <w:t>Internet and Web</w:t>
      </w:r>
    </w:p>
    <w:p w:rsidR="00B95301" w:rsidRPr="0093401A" w:rsidRDefault="00B95301" w:rsidP="00584C86">
      <w:pPr>
        <w:pBdr>
          <w:bottom w:val="single" w:sz="12" w:space="1" w:color="auto"/>
        </w:pBdr>
      </w:pPr>
      <w:r w:rsidRPr="0093401A">
        <w:t>W</w:t>
      </w:r>
      <w:r w:rsidR="00D2658D" w:rsidRPr="0093401A">
        <w:t>eb Programming</w:t>
      </w:r>
      <w:r w:rsidRPr="0093401A">
        <w:t xml:space="preserve"> (F28WP)</w:t>
      </w:r>
    </w:p>
    <w:p w:rsidR="00D2658D" w:rsidRPr="0093401A" w:rsidRDefault="00D2658D" w:rsidP="00584C86">
      <w:pPr>
        <w:pStyle w:val="Heading1"/>
      </w:pPr>
      <w:r w:rsidRPr="0093401A">
        <w:t>Introduction</w:t>
      </w:r>
    </w:p>
    <w:p w:rsidR="00D2658D" w:rsidRPr="0093401A" w:rsidRDefault="00CD703F" w:rsidP="00D2658D">
      <w:r w:rsidRPr="0093401A">
        <w:t>Y</w:t>
      </w:r>
      <w:r w:rsidR="00D2658D" w:rsidRPr="0093401A">
        <w:t xml:space="preserve">ou’ll </w:t>
      </w:r>
      <w:r w:rsidRPr="0093401A">
        <w:t xml:space="preserve">review your knowledge of the subject by </w:t>
      </w:r>
      <w:r w:rsidR="00D2658D" w:rsidRPr="0093401A">
        <w:t>work</w:t>
      </w:r>
      <w:r w:rsidRPr="0093401A">
        <w:t xml:space="preserve">ing through a variety of questions relevant to this week’s material to help you </w:t>
      </w:r>
      <w:r w:rsidR="00D2658D" w:rsidRPr="0093401A">
        <w:t xml:space="preserve">further develop your understanding of </w:t>
      </w:r>
      <w:r w:rsidR="00591A0E" w:rsidRPr="0093401A">
        <w:t xml:space="preserve">the </w:t>
      </w:r>
      <w:r w:rsidR="00D2658D" w:rsidRPr="0093401A">
        <w:t xml:space="preserve">Internet and </w:t>
      </w:r>
      <w:r w:rsidR="00591A0E" w:rsidRPr="0093401A">
        <w:t xml:space="preserve">the </w:t>
      </w:r>
      <w:r w:rsidR="00D2658D" w:rsidRPr="0093401A">
        <w:t>Web.</w:t>
      </w:r>
    </w:p>
    <w:p w:rsidR="00D2658D" w:rsidRPr="0093401A" w:rsidRDefault="00D2658D"/>
    <w:p w:rsidR="00591A0E" w:rsidRPr="0093401A" w:rsidRDefault="00591A0E" w:rsidP="00591A0E">
      <w:pPr>
        <w:pStyle w:val="Heading2"/>
      </w:pPr>
      <w:r w:rsidRPr="0093401A">
        <w:t>Question 1 (2 points)</w:t>
      </w:r>
    </w:p>
    <w:p w:rsidR="00591A0E" w:rsidRPr="0093401A" w:rsidRDefault="00591A0E" w:rsidP="00591A0E">
      <w:r w:rsidRPr="0093401A">
        <w:t>The Internet is</w:t>
      </w:r>
    </w:p>
    <w:p w:rsidR="00591A0E" w:rsidRPr="0093401A" w:rsidRDefault="00591A0E" w:rsidP="00591A0E">
      <w:r w:rsidRPr="0093401A">
        <w:t xml:space="preserve">a) </w:t>
      </w:r>
      <w:proofErr w:type="gramStart"/>
      <w:r w:rsidRPr="0093401A">
        <w:t>international</w:t>
      </w:r>
      <w:proofErr w:type="gramEnd"/>
      <w:r w:rsidRPr="0093401A">
        <w:t xml:space="preserve"> network of the world's telecommunications services</w:t>
      </w:r>
    </w:p>
    <w:p w:rsidR="00591A0E" w:rsidRPr="0093401A" w:rsidRDefault="00591A0E" w:rsidP="00591A0E">
      <w:r w:rsidRPr="0093401A">
        <w:t xml:space="preserve">b) </w:t>
      </w:r>
      <w:proofErr w:type="gramStart"/>
      <w:r w:rsidRPr="0093401A">
        <w:t>global</w:t>
      </w:r>
      <w:proofErr w:type="gramEnd"/>
      <w:r w:rsidRPr="0093401A">
        <w:t xml:space="preserve"> scale internetwork of wide area computer networks using TCP/IP protocols</w:t>
      </w:r>
    </w:p>
    <w:p w:rsidR="00591A0E" w:rsidRPr="0093401A" w:rsidRDefault="00591A0E" w:rsidP="00591A0E">
      <w:r w:rsidRPr="0093401A">
        <w:t xml:space="preserve">c) </w:t>
      </w:r>
      <w:proofErr w:type="gramStart"/>
      <w:r w:rsidRPr="0093401A">
        <w:t>global</w:t>
      </w:r>
      <w:proofErr w:type="gramEnd"/>
      <w:r w:rsidRPr="0093401A">
        <w:t xml:space="preserve"> scale, distributed hypermedia application with a client server architecture</w:t>
      </w:r>
    </w:p>
    <w:p w:rsidR="00591A0E" w:rsidRPr="0093401A" w:rsidRDefault="00591A0E" w:rsidP="00591A0E">
      <w:r w:rsidRPr="0093401A">
        <w:t>Pick one - answer mark</w:t>
      </w:r>
      <w:bookmarkStart w:id="0" w:name="_GoBack"/>
      <w:bookmarkEnd w:id="0"/>
    </w:p>
    <w:p w:rsidR="00591A0E" w:rsidRPr="0093401A" w:rsidRDefault="00591A0E" w:rsidP="00591A0E"/>
    <w:p w:rsidR="00591A0E" w:rsidRPr="0093401A" w:rsidRDefault="00591A0E" w:rsidP="00591A0E">
      <w:pPr>
        <w:pStyle w:val="Heading2"/>
      </w:pPr>
      <w:r w:rsidRPr="0093401A">
        <w:t>Question 2 (3 points)</w:t>
      </w:r>
    </w:p>
    <w:p w:rsidR="00591A0E" w:rsidRPr="0093401A" w:rsidRDefault="00591A0E" w:rsidP="00591A0E">
      <w:r w:rsidRPr="0093401A">
        <w:t>Which of the following expansions of Internet body acronyms are correct?</w:t>
      </w:r>
    </w:p>
    <w:p w:rsidR="00591A0E" w:rsidRPr="0093401A" w:rsidRDefault="00591A0E" w:rsidP="00591A0E">
      <w:r w:rsidRPr="0093401A">
        <w:t>a) ICANN - Internet Corporation for Assigned Names and Numbers</w:t>
      </w:r>
    </w:p>
    <w:p w:rsidR="00591A0E" w:rsidRPr="0093401A" w:rsidRDefault="00591A0E" w:rsidP="00591A0E">
      <w:r w:rsidRPr="0093401A">
        <w:t>b) IETF - Internet Executive Trust Federation</w:t>
      </w:r>
    </w:p>
    <w:p w:rsidR="00591A0E" w:rsidRPr="0093401A" w:rsidRDefault="00591A0E" w:rsidP="00591A0E">
      <w:r w:rsidRPr="0093401A">
        <w:t>c) W3C - World-Wide Web Consortium</w:t>
      </w:r>
    </w:p>
    <w:p w:rsidR="00591A0E" w:rsidRPr="0093401A" w:rsidRDefault="00591A0E" w:rsidP="00591A0E">
      <w:r w:rsidRPr="0093401A">
        <w:t>Pick all that apply - answer mark</w:t>
      </w:r>
    </w:p>
    <w:p w:rsidR="00591A0E" w:rsidRPr="0093401A" w:rsidRDefault="00591A0E" w:rsidP="00591A0E"/>
    <w:p w:rsidR="00591A0E" w:rsidRPr="0093401A" w:rsidRDefault="00591A0E" w:rsidP="00591A0E">
      <w:pPr>
        <w:pStyle w:val="Heading2"/>
      </w:pPr>
      <w:r w:rsidRPr="0093401A">
        <w:t>Question 3 (2 points)</w:t>
      </w:r>
    </w:p>
    <w:p w:rsidR="00706F85" w:rsidRPr="0093401A" w:rsidRDefault="00706F85" w:rsidP="00591A0E">
      <w:r w:rsidRPr="0093401A">
        <w:t xml:space="preserve">The IETF is </w:t>
      </w:r>
    </w:p>
    <w:p w:rsidR="00706F85" w:rsidRPr="0093401A" w:rsidRDefault="00706F85" w:rsidP="00591A0E">
      <w:r w:rsidRPr="0093401A">
        <w:t xml:space="preserve">a) </w:t>
      </w:r>
      <w:proofErr w:type="gramStart"/>
      <w:r w:rsidR="00591A0E" w:rsidRPr="0093401A">
        <w:t>a</w:t>
      </w:r>
      <w:proofErr w:type="gramEnd"/>
      <w:r w:rsidR="00591A0E" w:rsidRPr="0093401A">
        <w:t xml:space="preserve"> body of engineers employed by the Internet Architecture Bo</w:t>
      </w:r>
      <w:r w:rsidRPr="0093401A">
        <w:t xml:space="preserve">ard who are responsible for the </w:t>
      </w:r>
      <w:r w:rsidR="00591A0E" w:rsidRPr="0093401A">
        <w:t xml:space="preserve">daily running </w:t>
      </w:r>
      <w:r w:rsidRPr="0093401A">
        <w:t xml:space="preserve">and maintenance of the Internet </w:t>
      </w:r>
    </w:p>
    <w:p w:rsidR="00706F85" w:rsidRPr="0093401A" w:rsidRDefault="00706F85" w:rsidP="00591A0E">
      <w:r w:rsidRPr="0093401A">
        <w:t xml:space="preserve">b) </w:t>
      </w:r>
      <w:proofErr w:type="gramStart"/>
      <w:r w:rsidR="00591A0E" w:rsidRPr="0093401A">
        <w:t>an</w:t>
      </w:r>
      <w:proofErr w:type="gramEnd"/>
      <w:r w:rsidR="00591A0E" w:rsidRPr="0093401A">
        <w:t xml:space="preserve"> open community of Internet users concerned with its evolution and operatio</w:t>
      </w:r>
      <w:r w:rsidRPr="0093401A">
        <w:t xml:space="preserve">n who work </w:t>
      </w:r>
      <w:r w:rsidR="00591A0E" w:rsidRPr="0093401A">
        <w:t>through groups with a charter to</w:t>
      </w:r>
      <w:r w:rsidRPr="0093401A">
        <w:t xml:space="preserve"> propose new Internet standards </w:t>
      </w:r>
    </w:p>
    <w:p w:rsidR="00591A0E" w:rsidRPr="0093401A" w:rsidRDefault="00706F85" w:rsidP="00591A0E">
      <w:r w:rsidRPr="0093401A">
        <w:t xml:space="preserve">c) </w:t>
      </w:r>
      <w:proofErr w:type="gramStart"/>
      <w:r w:rsidR="00591A0E" w:rsidRPr="0093401A">
        <w:t>a</w:t>
      </w:r>
      <w:proofErr w:type="gramEnd"/>
      <w:r w:rsidR="00591A0E" w:rsidRPr="0093401A">
        <w:t xml:space="preserve"> body of decision makers who formulate and revise the regulations and policies regarding</w:t>
      </w:r>
    </w:p>
    <w:p w:rsidR="00591A0E" w:rsidRPr="0093401A" w:rsidRDefault="00591A0E" w:rsidP="00591A0E">
      <w:proofErr w:type="gramStart"/>
      <w:r w:rsidRPr="0093401A">
        <w:t>protocols</w:t>
      </w:r>
      <w:proofErr w:type="gramEnd"/>
      <w:r w:rsidRPr="0093401A">
        <w:t>, architectures and usage to be adopted when using the Internet</w:t>
      </w:r>
    </w:p>
    <w:p w:rsidR="00591A0E" w:rsidRPr="0093401A" w:rsidRDefault="00591A0E" w:rsidP="00591A0E">
      <w:r w:rsidRPr="0093401A">
        <w:t>Pick one - answer mark</w:t>
      </w:r>
    </w:p>
    <w:p w:rsidR="00706F85" w:rsidRPr="0093401A" w:rsidRDefault="00706F85" w:rsidP="00591A0E"/>
    <w:p w:rsidR="00591A0E" w:rsidRPr="0093401A" w:rsidRDefault="00591A0E" w:rsidP="00706F85">
      <w:pPr>
        <w:pStyle w:val="Heading2"/>
      </w:pPr>
      <w:r w:rsidRPr="0093401A">
        <w:t>Question 4 (2 points)</w:t>
      </w:r>
    </w:p>
    <w:p w:rsidR="00591A0E" w:rsidRPr="0093401A" w:rsidRDefault="00591A0E" w:rsidP="00591A0E">
      <w:r w:rsidRPr="0093401A">
        <w:t xml:space="preserve">ICANN is </w:t>
      </w:r>
      <w:proofErr w:type="spellStart"/>
      <w:r w:rsidRPr="0093401A">
        <w:t>non profit</w:t>
      </w:r>
      <w:proofErr w:type="spellEnd"/>
      <w:r w:rsidRPr="0093401A">
        <w:t xml:space="preserve"> making organisation with responsibility for</w:t>
      </w:r>
    </w:p>
    <w:p w:rsidR="00591A0E" w:rsidRPr="0093401A" w:rsidRDefault="00706F85" w:rsidP="00591A0E">
      <w:r w:rsidRPr="0093401A">
        <w:t xml:space="preserve">a) </w:t>
      </w:r>
      <w:proofErr w:type="gramStart"/>
      <w:r w:rsidR="00591A0E" w:rsidRPr="0093401A">
        <w:t>assigning</w:t>
      </w:r>
      <w:proofErr w:type="gramEnd"/>
      <w:r w:rsidR="00591A0E" w:rsidRPr="0093401A">
        <w:t xml:space="preserve"> names to Internet protocols and standards and arbitrating disputes on Internet over use</w:t>
      </w:r>
    </w:p>
    <w:p w:rsidR="00591A0E" w:rsidRPr="0093401A" w:rsidRDefault="00591A0E" w:rsidP="00591A0E">
      <w:proofErr w:type="gramStart"/>
      <w:r w:rsidRPr="0093401A">
        <w:t>of</w:t>
      </w:r>
      <w:proofErr w:type="gramEnd"/>
      <w:r w:rsidRPr="0093401A">
        <w:t xml:space="preserve"> trade marks</w:t>
      </w:r>
    </w:p>
    <w:p w:rsidR="00591A0E" w:rsidRPr="0093401A" w:rsidRDefault="00706F85" w:rsidP="00591A0E">
      <w:r w:rsidRPr="0093401A">
        <w:t xml:space="preserve">b) </w:t>
      </w:r>
      <w:r w:rsidR="00591A0E" w:rsidRPr="0093401A">
        <w:t>IP address space allocation, protocol parameter assignment, domain name system management,</w:t>
      </w:r>
    </w:p>
    <w:p w:rsidR="00591A0E" w:rsidRPr="0093401A" w:rsidRDefault="00591A0E" w:rsidP="00591A0E">
      <w:proofErr w:type="gramStart"/>
      <w:r w:rsidRPr="0093401A">
        <w:t>and</w:t>
      </w:r>
      <w:proofErr w:type="gramEnd"/>
      <w:r w:rsidRPr="0093401A">
        <w:t xml:space="preserve"> root server system management functions of the Internet</w:t>
      </w:r>
    </w:p>
    <w:p w:rsidR="00591A0E" w:rsidRPr="0093401A" w:rsidRDefault="00706F85" w:rsidP="00591A0E">
      <w:r w:rsidRPr="0093401A">
        <w:t xml:space="preserve">c) </w:t>
      </w:r>
      <w:proofErr w:type="gramStart"/>
      <w:r w:rsidR="00591A0E" w:rsidRPr="0093401A">
        <w:t>allocating</w:t>
      </w:r>
      <w:proofErr w:type="gramEnd"/>
      <w:r w:rsidR="00591A0E" w:rsidRPr="0093401A">
        <w:t xml:space="preserve"> login names for Internet users and names for hosts connected to the Internet</w:t>
      </w:r>
    </w:p>
    <w:p w:rsidR="00591A0E" w:rsidRPr="0093401A" w:rsidRDefault="00591A0E" w:rsidP="00591A0E">
      <w:r w:rsidRPr="0093401A">
        <w:t>Pick one - answer mark</w:t>
      </w:r>
    </w:p>
    <w:p w:rsidR="00706F85" w:rsidRPr="0093401A" w:rsidRDefault="00706F85" w:rsidP="00591A0E"/>
    <w:p w:rsidR="00591A0E" w:rsidRPr="0093401A" w:rsidRDefault="00591A0E" w:rsidP="00706F85">
      <w:pPr>
        <w:pStyle w:val="Heading2"/>
      </w:pPr>
      <w:r w:rsidRPr="0093401A">
        <w:t>Question 5 (2 points)</w:t>
      </w:r>
    </w:p>
    <w:p w:rsidR="00591A0E" w:rsidRPr="0093401A" w:rsidRDefault="00591A0E" w:rsidP="00591A0E">
      <w:r w:rsidRPr="0093401A">
        <w:t>A socket is</w:t>
      </w:r>
    </w:p>
    <w:p w:rsidR="00591A0E" w:rsidRPr="0093401A" w:rsidRDefault="00706F85" w:rsidP="00591A0E">
      <w:r w:rsidRPr="0093401A">
        <w:t xml:space="preserve">a) </w:t>
      </w:r>
      <w:r w:rsidR="00591A0E" w:rsidRPr="0093401A">
        <w:t>A repository for network packets used during TCP/IP communication.</w:t>
      </w:r>
    </w:p>
    <w:p w:rsidR="00591A0E" w:rsidRPr="0093401A" w:rsidRDefault="00706F85" w:rsidP="00591A0E">
      <w:r w:rsidRPr="0093401A">
        <w:t xml:space="preserve">b) </w:t>
      </w:r>
      <w:r w:rsidR="00591A0E" w:rsidRPr="0093401A">
        <w:t>A communication endpoint with associated protocol used for IPC within a communication</w:t>
      </w:r>
    </w:p>
    <w:p w:rsidR="00591A0E" w:rsidRPr="0093401A" w:rsidRDefault="00591A0E" w:rsidP="00591A0E">
      <w:proofErr w:type="gramStart"/>
      <w:r w:rsidRPr="0093401A">
        <w:t>domain</w:t>
      </w:r>
      <w:proofErr w:type="gramEnd"/>
      <w:r w:rsidRPr="0093401A">
        <w:t>.</w:t>
      </w:r>
    </w:p>
    <w:p w:rsidR="00591A0E" w:rsidRPr="0093401A" w:rsidRDefault="00706F85" w:rsidP="00591A0E">
      <w:r w:rsidRPr="0093401A">
        <w:lastRenderedPageBreak/>
        <w:t xml:space="preserve">c) </w:t>
      </w:r>
      <w:r w:rsidR="00591A0E" w:rsidRPr="0093401A">
        <w:t>A communications device that needs to be opened locally to communicate with remote hosts.</w:t>
      </w:r>
    </w:p>
    <w:p w:rsidR="00591A0E" w:rsidRPr="0093401A" w:rsidRDefault="00591A0E" w:rsidP="00591A0E">
      <w:r w:rsidRPr="0093401A">
        <w:t>Pick one - answer mark</w:t>
      </w:r>
    </w:p>
    <w:p w:rsidR="00706F85" w:rsidRPr="0093401A" w:rsidRDefault="00706F85" w:rsidP="00591A0E"/>
    <w:p w:rsidR="00591A0E" w:rsidRPr="0093401A" w:rsidRDefault="00591A0E" w:rsidP="00706F85">
      <w:pPr>
        <w:pStyle w:val="Heading2"/>
      </w:pPr>
      <w:r w:rsidRPr="0093401A">
        <w:t>Question 9 (5 points)</w:t>
      </w:r>
    </w:p>
    <w:p w:rsidR="00591A0E" w:rsidRPr="0093401A" w:rsidRDefault="00591A0E" w:rsidP="00591A0E">
      <w:r w:rsidRPr="0093401A">
        <w:t>Servers need to operate concurrently to</w:t>
      </w:r>
    </w:p>
    <w:p w:rsidR="00591A0E" w:rsidRPr="0093401A" w:rsidRDefault="003348C4" w:rsidP="00591A0E">
      <w:r w:rsidRPr="0093401A">
        <w:t xml:space="preserve">a) </w:t>
      </w:r>
      <w:proofErr w:type="gramStart"/>
      <w:r w:rsidR="00591A0E" w:rsidRPr="0093401A">
        <w:t>handle</w:t>
      </w:r>
      <w:proofErr w:type="gramEnd"/>
      <w:r w:rsidR="00591A0E" w:rsidRPr="0093401A">
        <w:t xml:space="preserve"> multiple clients one after another</w:t>
      </w:r>
    </w:p>
    <w:p w:rsidR="00591A0E" w:rsidRPr="0093401A" w:rsidRDefault="003348C4" w:rsidP="00591A0E">
      <w:r w:rsidRPr="0093401A">
        <w:t xml:space="preserve">b) </w:t>
      </w:r>
      <w:proofErr w:type="gramStart"/>
      <w:r w:rsidR="00591A0E" w:rsidRPr="0093401A">
        <w:t>support</w:t>
      </w:r>
      <w:proofErr w:type="gramEnd"/>
      <w:r w:rsidR="00591A0E" w:rsidRPr="0093401A">
        <w:t xml:space="preserve"> responsive use</w:t>
      </w:r>
    </w:p>
    <w:p w:rsidR="00591A0E" w:rsidRPr="0093401A" w:rsidRDefault="003348C4" w:rsidP="00591A0E">
      <w:r w:rsidRPr="0093401A">
        <w:t xml:space="preserve">c) </w:t>
      </w:r>
      <w:proofErr w:type="gramStart"/>
      <w:r w:rsidR="00591A0E" w:rsidRPr="0093401A">
        <w:t>enable</w:t>
      </w:r>
      <w:proofErr w:type="gramEnd"/>
      <w:r w:rsidR="00591A0E" w:rsidRPr="0093401A">
        <w:t xml:space="preserve"> tolerable shared use of services taking a long time</w:t>
      </w:r>
    </w:p>
    <w:p w:rsidR="00591A0E" w:rsidRPr="0093401A" w:rsidRDefault="003348C4" w:rsidP="00591A0E">
      <w:r w:rsidRPr="0093401A">
        <w:t xml:space="preserve">d) </w:t>
      </w:r>
      <w:proofErr w:type="gramStart"/>
      <w:r w:rsidR="00591A0E" w:rsidRPr="0093401A">
        <w:t>allow</w:t>
      </w:r>
      <w:proofErr w:type="gramEnd"/>
      <w:r w:rsidR="00591A0E" w:rsidRPr="0093401A">
        <w:t xml:space="preserve"> different clients on different hosts to use service</w:t>
      </w:r>
    </w:p>
    <w:p w:rsidR="00591A0E" w:rsidRPr="0093401A" w:rsidRDefault="003348C4" w:rsidP="00591A0E">
      <w:r w:rsidRPr="0093401A">
        <w:t xml:space="preserve">e) </w:t>
      </w:r>
      <w:proofErr w:type="gramStart"/>
      <w:r w:rsidR="00591A0E" w:rsidRPr="0093401A">
        <w:t>support</w:t>
      </w:r>
      <w:proofErr w:type="gramEnd"/>
      <w:r w:rsidR="00591A0E" w:rsidRPr="0093401A">
        <w:t xml:space="preserve"> fair access to service</w:t>
      </w:r>
    </w:p>
    <w:p w:rsidR="00591A0E" w:rsidRPr="0093401A" w:rsidRDefault="00591A0E" w:rsidP="00591A0E">
      <w:r w:rsidRPr="0093401A">
        <w:t>Pick all that apply - answer mark</w:t>
      </w:r>
    </w:p>
    <w:p w:rsidR="00706F85" w:rsidRPr="0093401A" w:rsidRDefault="00706F85" w:rsidP="00591A0E"/>
    <w:p w:rsidR="00591A0E" w:rsidRPr="0093401A" w:rsidRDefault="00591A0E" w:rsidP="00706F85">
      <w:pPr>
        <w:pStyle w:val="Heading2"/>
      </w:pPr>
      <w:r w:rsidRPr="0093401A">
        <w:t>Question 10 (5 points)</w:t>
      </w:r>
    </w:p>
    <w:p w:rsidR="00591A0E" w:rsidRPr="0093401A" w:rsidRDefault="00591A0E" w:rsidP="00591A0E">
      <w:r w:rsidRPr="0093401A">
        <w:t>Concurrent operation of a server can be realised by</w:t>
      </w:r>
    </w:p>
    <w:p w:rsidR="00591A0E" w:rsidRPr="0093401A" w:rsidRDefault="003348C4" w:rsidP="00591A0E">
      <w:r w:rsidRPr="0093401A">
        <w:t xml:space="preserve">a) </w:t>
      </w:r>
      <w:proofErr w:type="gramStart"/>
      <w:r w:rsidR="00591A0E" w:rsidRPr="0093401A">
        <w:t>handling</w:t>
      </w:r>
      <w:proofErr w:type="gramEnd"/>
      <w:r w:rsidR="00591A0E" w:rsidRPr="0093401A">
        <w:t xml:space="preserve"> service requests rapidly one after another</w:t>
      </w:r>
    </w:p>
    <w:p w:rsidR="00591A0E" w:rsidRPr="0093401A" w:rsidRDefault="003348C4" w:rsidP="00591A0E">
      <w:r w:rsidRPr="0093401A">
        <w:t xml:space="preserve">b) </w:t>
      </w:r>
      <w:proofErr w:type="gramStart"/>
      <w:r w:rsidR="00591A0E" w:rsidRPr="0093401A">
        <w:t>concurrently</w:t>
      </w:r>
      <w:proofErr w:type="gramEnd"/>
      <w:r w:rsidR="00591A0E" w:rsidRPr="0093401A">
        <w:t xml:space="preserve"> executing multiple instances of server</w:t>
      </w:r>
    </w:p>
    <w:p w:rsidR="00591A0E" w:rsidRPr="0093401A" w:rsidRDefault="003348C4" w:rsidP="00591A0E">
      <w:r w:rsidRPr="0093401A">
        <w:t xml:space="preserve">c) </w:t>
      </w:r>
      <w:proofErr w:type="gramStart"/>
      <w:r w:rsidR="00591A0E" w:rsidRPr="0093401A">
        <w:t>keeping</w:t>
      </w:r>
      <w:proofErr w:type="gramEnd"/>
      <w:r w:rsidR="00591A0E" w:rsidRPr="0093401A">
        <w:t xml:space="preserve"> service times very short</w:t>
      </w:r>
    </w:p>
    <w:p w:rsidR="00591A0E" w:rsidRPr="0093401A" w:rsidRDefault="003348C4" w:rsidP="00591A0E">
      <w:r w:rsidRPr="0093401A">
        <w:t xml:space="preserve">d) </w:t>
      </w:r>
      <w:proofErr w:type="gramStart"/>
      <w:r w:rsidR="00591A0E" w:rsidRPr="0093401A">
        <w:t>executing</w:t>
      </w:r>
      <w:proofErr w:type="gramEnd"/>
      <w:r w:rsidR="00591A0E" w:rsidRPr="0093401A">
        <w:t xml:space="preserve"> multiple service providers in parallel</w:t>
      </w:r>
    </w:p>
    <w:p w:rsidR="00591A0E" w:rsidRPr="0093401A" w:rsidRDefault="003348C4" w:rsidP="00591A0E">
      <w:r w:rsidRPr="0093401A">
        <w:t xml:space="preserve">e) </w:t>
      </w:r>
      <w:proofErr w:type="gramStart"/>
      <w:r w:rsidR="00591A0E" w:rsidRPr="0093401A">
        <w:t>executing</w:t>
      </w:r>
      <w:proofErr w:type="gramEnd"/>
      <w:r w:rsidR="00591A0E" w:rsidRPr="0093401A">
        <w:t xml:space="preserve"> server process on a parallel machine</w:t>
      </w:r>
    </w:p>
    <w:p w:rsidR="00591A0E" w:rsidRPr="0093401A" w:rsidRDefault="00591A0E" w:rsidP="00591A0E">
      <w:r w:rsidRPr="0093401A">
        <w:t>Pick all that apply - answer mark</w:t>
      </w:r>
    </w:p>
    <w:p w:rsidR="00706F85" w:rsidRPr="0093401A" w:rsidRDefault="00706F85" w:rsidP="00591A0E"/>
    <w:p w:rsidR="00591A0E" w:rsidRPr="0093401A" w:rsidRDefault="00591A0E" w:rsidP="00706F85">
      <w:pPr>
        <w:pStyle w:val="Heading2"/>
      </w:pPr>
      <w:r w:rsidRPr="0093401A">
        <w:t>Question 11 (4 points)</w:t>
      </w:r>
    </w:p>
    <w:p w:rsidR="00591A0E" w:rsidRPr="0093401A" w:rsidRDefault="00591A0E" w:rsidP="00591A0E">
      <w:r w:rsidRPr="0093401A">
        <w:t>A typical style of TCP server</w:t>
      </w:r>
    </w:p>
    <w:p w:rsidR="00591A0E" w:rsidRPr="0093401A" w:rsidRDefault="003348C4" w:rsidP="00591A0E">
      <w:r w:rsidRPr="0093401A">
        <w:t xml:space="preserve">a) </w:t>
      </w:r>
      <w:proofErr w:type="gramStart"/>
      <w:r w:rsidR="00591A0E" w:rsidRPr="0093401A">
        <w:t>accepts</w:t>
      </w:r>
      <w:proofErr w:type="gramEnd"/>
      <w:r w:rsidR="00591A0E" w:rsidRPr="0093401A">
        <w:t xml:space="preserve"> requests in datagram packets</w:t>
      </w:r>
    </w:p>
    <w:p w:rsidR="00591A0E" w:rsidRPr="0093401A" w:rsidRDefault="003348C4" w:rsidP="00591A0E">
      <w:r w:rsidRPr="0093401A">
        <w:t xml:space="preserve">b) </w:t>
      </w:r>
      <w:proofErr w:type="gramStart"/>
      <w:r w:rsidR="00591A0E" w:rsidRPr="0093401A">
        <w:t>accepts</w:t>
      </w:r>
      <w:proofErr w:type="gramEnd"/>
      <w:r w:rsidR="00591A0E" w:rsidRPr="0093401A">
        <w:t xml:space="preserve"> requests via reliable byte stream connections</w:t>
      </w:r>
    </w:p>
    <w:p w:rsidR="00591A0E" w:rsidRPr="0093401A" w:rsidRDefault="003348C4" w:rsidP="00591A0E">
      <w:r w:rsidRPr="0093401A">
        <w:t xml:space="preserve">c) </w:t>
      </w:r>
      <w:proofErr w:type="gramStart"/>
      <w:r w:rsidR="00591A0E" w:rsidRPr="0093401A">
        <w:t>replies</w:t>
      </w:r>
      <w:proofErr w:type="gramEnd"/>
      <w:r w:rsidR="00591A0E" w:rsidRPr="0093401A">
        <w:t xml:space="preserve"> to requests along same connection</w:t>
      </w:r>
    </w:p>
    <w:p w:rsidR="00591A0E" w:rsidRPr="0093401A" w:rsidRDefault="003348C4" w:rsidP="00591A0E">
      <w:r w:rsidRPr="0093401A">
        <w:t xml:space="preserve">d) </w:t>
      </w:r>
      <w:proofErr w:type="gramStart"/>
      <w:r w:rsidR="00591A0E" w:rsidRPr="0093401A">
        <w:t>replies</w:t>
      </w:r>
      <w:proofErr w:type="gramEnd"/>
      <w:r w:rsidR="00591A0E" w:rsidRPr="0093401A">
        <w:t xml:space="preserve"> to requests via datagram(s) sent to host and port that request came from</w:t>
      </w:r>
    </w:p>
    <w:p w:rsidR="00591A0E" w:rsidRPr="0093401A" w:rsidRDefault="00591A0E" w:rsidP="00591A0E">
      <w:r w:rsidRPr="0093401A">
        <w:t>Pick all that apply - answer mark</w:t>
      </w:r>
    </w:p>
    <w:p w:rsidR="00706F85" w:rsidRPr="0093401A" w:rsidRDefault="00706F85" w:rsidP="00591A0E"/>
    <w:p w:rsidR="00591A0E" w:rsidRPr="0093401A" w:rsidRDefault="00591A0E" w:rsidP="00706F85">
      <w:pPr>
        <w:pStyle w:val="Heading2"/>
      </w:pPr>
      <w:r w:rsidRPr="0093401A">
        <w:t>Question 12 (2 points)</w:t>
      </w:r>
    </w:p>
    <w:p w:rsidR="00591A0E" w:rsidRPr="0093401A" w:rsidRDefault="00591A0E" w:rsidP="00591A0E">
      <w:r w:rsidRPr="0093401A">
        <w:t>Well known TCP based services on the Internet include</w:t>
      </w:r>
    </w:p>
    <w:p w:rsidR="00591A0E" w:rsidRPr="0093401A" w:rsidRDefault="003348C4" w:rsidP="00591A0E">
      <w:r w:rsidRPr="0093401A">
        <w:t xml:space="preserve">a) </w:t>
      </w:r>
      <w:r w:rsidR="00591A0E" w:rsidRPr="0093401A">
        <w:t>DNS</w:t>
      </w:r>
    </w:p>
    <w:p w:rsidR="00591A0E" w:rsidRPr="0093401A" w:rsidRDefault="003348C4" w:rsidP="00591A0E">
      <w:r w:rsidRPr="0093401A">
        <w:t xml:space="preserve">b) </w:t>
      </w:r>
      <w:r w:rsidR="00591A0E" w:rsidRPr="0093401A">
        <w:t>Web via HTTP</w:t>
      </w:r>
    </w:p>
    <w:p w:rsidR="00591A0E" w:rsidRPr="0093401A" w:rsidRDefault="003348C4" w:rsidP="00591A0E">
      <w:r w:rsidRPr="0093401A">
        <w:t xml:space="preserve">c) </w:t>
      </w:r>
      <w:r w:rsidR="00591A0E" w:rsidRPr="0093401A">
        <w:t>Voice over IP</w:t>
      </w:r>
    </w:p>
    <w:p w:rsidR="00591A0E" w:rsidRPr="0093401A" w:rsidRDefault="00591A0E" w:rsidP="00591A0E">
      <w:r w:rsidRPr="0093401A">
        <w:t>Pick one - answer mark</w:t>
      </w:r>
    </w:p>
    <w:p w:rsidR="00706F85" w:rsidRPr="0093401A" w:rsidRDefault="00706F85" w:rsidP="00591A0E"/>
    <w:p w:rsidR="00591A0E" w:rsidRPr="0093401A" w:rsidRDefault="00591A0E" w:rsidP="00706F85">
      <w:pPr>
        <w:pStyle w:val="Heading2"/>
      </w:pPr>
      <w:r w:rsidRPr="0093401A">
        <w:t>Question 13 (2 points)</w:t>
      </w:r>
    </w:p>
    <w:p w:rsidR="00591A0E" w:rsidRPr="0093401A" w:rsidRDefault="00591A0E" w:rsidP="00591A0E">
      <w:r w:rsidRPr="0093401A">
        <w:t>The World Wide Web is</w:t>
      </w:r>
    </w:p>
    <w:p w:rsidR="00591A0E" w:rsidRPr="0093401A" w:rsidRDefault="003348C4" w:rsidP="00591A0E">
      <w:r w:rsidRPr="0093401A">
        <w:t xml:space="preserve">a) </w:t>
      </w:r>
      <w:proofErr w:type="gramStart"/>
      <w:r w:rsidR="00591A0E" w:rsidRPr="0093401A">
        <w:t>network</w:t>
      </w:r>
      <w:proofErr w:type="gramEnd"/>
      <w:r w:rsidR="00591A0E" w:rsidRPr="0093401A">
        <w:t xml:space="preserve"> of relational databases with simple distributed query language</w:t>
      </w:r>
    </w:p>
    <w:p w:rsidR="00591A0E" w:rsidRPr="0093401A" w:rsidRDefault="003348C4" w:rsidP="00591A0E">
      <w:r w:rsidRPr="0093401A">
        <w:t xml:space="preserve">b) </w:t>
      </w:r>
      <w:proofErr w:type="gramStart"/>
      <w:r w:rsidR="00591A0E" w:rsidRPr="0093401A">
        <w:t>distributed</w:t>
      </w:r>
      <w:proofErr w:type="gramEnd"/>
      <w:r w:rsidR="00591A0E" w:rsidRPr="0093401A">
        <w:t xml:space="preserve"> hypermedia application with client-server architecture</w:t>
      </w:r>
    </w:p>
    <w:p w:rsidR="00591A0E" w:rsidRPr="0093401A" w:rsidRDefault="003348C4" w:rsidP="00591A0E">
      <w:r w:rsidRPr="0093401A">
        <w:t xml:space="preserve">c) </w:t>
      </w:r>
      <w:proofErr w:type="gramStart"/>
      <w:r w:rsidR="00591A0E" w:rsidRPr="0093401A">
        <w:t>distributed</w:t>
      </w:r>
      <w:proofErr w:type="gramEnd"/>
      <w:r w:rsidR="00591A0E" w:rsidRPr="0093401A">
        <w:t xml:space="preserve"> file system formed from file systems of many hosts connected to the Internet</w:t>
      </w:r>
    </w:p>
    <w:p w:rsidR="00591A0E" w:rsidRPr="0093401A" w:rsidRDefault="00591A0E" w:rsidP="00591A0E">
      <w:r w:rsidRPr="0093401A">
        <w:t>Pick one - answer mark</w:t>
      </w:r>
    </w:p>
    <w:p w:rsidR="00706F85" w:rsidRPr="0093401A" w:rsidRDefault="00706F85" w:rsidP="00591A0E"/>
    <w:p w:rsidR="00591A0E" w:rsidRPr="0093401A" w:rsidRDefault="00591A0E" w:rsidP="00706F85">
      <w:pPr>
        <w:pStyle w:val="Heading2"/>
      </w:pPr>
      <w:r w:rsidRPr="0093401A">
        <w:t>Question 14 (5 points)</w:t>
      </w:r>
    </w:p>
    <w:p w:rsidR="00591A0E" w:rsidRPr="0093401A" w:rsidRDefault="00591A0E" w:rsidP="00591A0E">
      <w:r w:rsidRPr="0093401A">
        <w:t>Web clients</w:t>
      </w:r>
    </w:p>
    <w:p w:rsidR="00591A0E" w:rsidRPr="0093401A" w:rsidRDefault="003348C4" w:rsidP="00591A0E">
      <w:r w:rsidRPr="0093401A">
        <w:t xml:space="preserve">a) </w:t>
      </w:r>
      <w:proofErr w:type="gramStart"/>
      <w:r w:rsidR="00591A0E" w:rsidRPr="0093401A">
        <w:t>fetch</w:t>
      </w:r>
      <w:proofErr w:type="gramEnd"/>
      <w:r w:rsidR="00591A0E" w:rsidRPr="0093401A">
        <w:t xml:space="preserve"> copies of recently published web pages from local web store</w:t>
      </w:r>
    </w:p>
    <w:p w:rsidR="00591A0E" w:rsidRPr="0093401A" w:rsidRDefault="003348C4" w:rsidP="00591A0E">
      <w:r w:rsidRPr="0093401A">
        <w:t xml:space="preserve">b) </w:t>
      </w:r>
      <w:proofErr w:type="gramStart"/>
      <w:r w:rsidR="00591A0E" w:rsidRPr="0093401A">
        <w:t>fetch</w:t>
      </w:r>
      <w:proofErr w:type="gramEnd"/>
      <w:r w:rsidR="00591A0E" w:rsidRPr="0093401A">
        <w:t xml:space="preserve"> resources from remote web servers on demand</w:t>
      </w:r>
    </w:p>
    <w:p w:rsidR="00591A0E" w:rsidRPr="0093401A" w:rsidRDefault="003348C4" w:rsidP="00591A0E">
      <w:r w:rsidRPr="0093401A">
        <w:t xml:space="preserve">c) </w:t>
      </w:r>
      <w:proofErr w:type="gramStart"/>
      <w:r w:rsidR="00591A0E" w:rsidRPr="0093401A">
        <w:t>support</w:t>
      </w:r>
      <w:proofErr w:type="gramEnd"/>
      <w:r w:rsidR="00591A0E" w:rsidRPr="0093401A">
        <w:t xml:space="preserve"> direct publishing of web pages to subscribing web sites world wide</w:t>
      </w:r>
    </w:p>
    <w:p w:rsidR="00591A0E" w:rsidRPr="0093401A" w:rsidRDefault="003348C4" w:rsidP="00591A0E">
      <w:r w:rsidRPr="0093401A">
        <w:t xml:space="preserve">d) </w:t>
      </w:r>
      <w:proofErr w:type="gramStart"/>
      <w:r w:rsidR="00591A0E" w:rsidRPr="0093401A">
        <w:t>support</w:t>
      </w:r>
      <w:proofErr w:type="gramEnd"/>
      <w:r w:rsidR="00591A0E" w:rsidRPr="0093401A">
        <w:t xml:space="preserve"> hyperlinking among web pages</w:t>
      </w:r>
    </w:p>
    <w:p w:rsidR="00D2658D" w:rsidRPr="0093401A" w:rsidRDefault="003348C4" w:rsidP="00591A0E">
      <w:r w:rsidRPr="0093401A">
        <w:lastRenderedPageBreak/>
        <w:t xml:space="preserve">e) </w:t>
      </w:r>
      <w:proofErr w:type="gramStart"/>
      <w:r w:rsidR="00591A0E" w:rsidRPr="0093401A">
        <w:t>can</w:t>
      </w:r>
      <w:proofErr w:type="gramEnd"/>
      <w:r w:rsidR="00591A0E" w:rsidRPr="0093401A">
        <w:t xml:space="preserve"> annotate web resources for benefit of </w:t>
      </w:r>
      <w:r w:rsidR="00EA5E26" w:rsidRPr="0093401A">
        <w:t>later fetchers of same resource</w:t>
      </w:r>
    </w:p>
    <w:p w:rsidR="00EA5E26" w:rsidRDefault="00EA5E26" w:rsidP="00591A0E">
      <w:r w:rsidRPr="0093401A">
        <w:t>Pick all that apply</w:t>
      </w:r>
    </w:p>
    <w:p w:rsidR="00EA5E26" w:rsidRDefault="00EA5E26" w:rsidP="00591A0E"/>
    <w:p w:rsidR="00D2658D" w:rsidRDefault="00D2658D"/>
    <w:p w:rsidR="00D2658D" w:rsidRDefault="00D2658D"/>
    <w:p w:rsidR="00D2658D" w:rsidRDefault="00D2658D"/>
    <w:p w:rsidR="00D2658D" w:rsidRDefault="00D2658D"/>
    <w:sectPr w:rsidR="00D2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8487A"/>
    <w:rsid w:val="001B5687"/>
    <w:rsid w:val="003348C4"/>
    <w:rsid w:val="004436B6"/>
    <w:rsid w:val="00584C86"/>
    <w:rsid w:val="00591A0E"/>
    <w:rsid w:val="00706F85"/>
    <w:rsid w:val="00716F7D"/>
    <w:rsid w:val="008C7087"/>
    <w:rsid w:val="0093401A"/>
    <w:rsid w:val="00B95301"/>
    <w:rsid w:val="00CD703F"/>
    <w:rsid w:val="00CE4EE7"/>
    <w:rsid w:val="00D2658D"/>
    <w:rsid w:val="00D969CF"/>
    <w:rsid w:val="00EA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5DABDAF6.dotm</Template>
  <TotalTime>111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13</cp:revision>
  <dcterms:created xsi:type="dcterms:W3CDTF">2019-08-05T14:26:00Z</dcterms:created>
  <dcterms:modified xsi:type="dcterms:W3CDTF">2019-08-30T08:31:00Z</dcterms:modified>
</cp:coreProperties>
</file>