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01" w:rsidRDefault="00AC41E5" w:rsidP="00D2658D">
      <w:pPr>
        <w:pStyle w:val="Title"/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4E">
        <w:rPr>
          <w:i/>
        </w:rPr>
        <w:t>Notes</w:t>
      </w:r>
      <w:r w:rsidR="00060F4E">
        <w:t xml:space="preserve"> -</w:t>
      </w:r>
      <w:r w:rsidR="00B95301">
        <w:t xml:space="preserve"> Internet and Web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060F4E" w:rsidP="00D2658D">
      <w:r>
        <w:t>Supplementary notes to complement the lecture material for</w:t>
      </w:r>
      <w:r w:rsidR="00D61742">
        <w:t xml:space="preserve"> the</w:t>
      </w:r>
      <w:r>
        <w:t xml:space="preserve"> web programming</w:t>
      </w:r>
      <w:r w:rsidR="00D61742">
        <w:t xml:space="preserve"> course</w:t>
      </w:r>
      <w:r>
        <w:t>.</w:t>
      </w:r>
    </w:p>
    <w:p w:rsidR="00060F4E" w:rsidRDefault="00060F4E" w:rsidP="00D2658D"/>
    <w:p w:rsidR="00060F4E" w:rsidRDefault="00060F4E" w:rsidP="00060F4E">
      <w:r>
        <w:t>Nature of Internet</w:t>
      </w:r>
    </w:p>
    <w:p w:rsidR="00060F4E" w:rsidRDefault="00060F4E" w:rsidP="00060F4E">
      <w:r>
        <w:t>Internet is an inter network of Wide Area Networ</w:t>
      </w:r>
      <w:r>
        <w:t>ks</w:t>
      </w:r>
    </w:p>
    <w:p w:rsidR="00060F4E" w:rsidRDefault="00060F4E" w:rsidP="00060F4E"/>
    <w:p w:rsidR="00060F4E" w:rsidRDefault="00060F4E" w:rsidP="00060F4E">
      <w:r>
        <w:t xml:space="preserve">• </w:t>
      </w:r>
      <w:proofErr w:type="gramStart"/>
      <w:r>
        <w:t>with</w:t>
      </w:r>
      <w:proofErr w:type="gramEnd"/>
      <w:r>
        <w:t xml:space="preserve"> gateways between them</w:t>
      </w:r>
    </w:p>
    <w:p w:rsidR="00060F4E" w:rsidRDefault="00060F4E" w:rsidP="00060F4E">
      <w:r>
        <w:t>• based upon common use of TCP/IP protocols</w:t>
      </w:r>
    </w:p>
    <w:p w:rsidR="00060F4E" w:rsidRDefault="00060F4E" w:rsidP="00060F4E">
      <w:r>
        <w:t>• suppor</w:t>
      </w:r>
      <w:r>
        <w:t>ting standard application services - DNS, e-mail, web</w:t>
      </w:r>
    </w:p>
    <w:p w:rsidR="00060F4E" w:rsidRDefault="00060F4E" w:rsidP="00060F4E"/>
    <w:p w:rsidR="00060F4E" w:rsidRDefault="00060F4E" w:rsidP="00060F4E">
      <w:r>
        <w:t>Inter</w:t>
      </w:r>
      <w:r>
        <w:t>net is organised by IETF, ICANN and ISOC.</w:t>
      </w:r>
    </w:p>
    <w:p w:rsidR="00060F4E" w:rsidRDefault="00060F4E" w:rsidP="00060F4E">
      <w:r>
        <w:t>Inter</w:t>
      </w:r>
      <w:r>
        <w:t>net has no central operations room or global operations manager.</w:t>
      </w:r>
    </w:p>
    <w:p w:rsidR="00060F4E" w:rsidRDefault="00060F4E" w:rsidP="00060F4E">
      <w:r>
        <w:t>Each Internet host has an IP address e.g. 137.195.13.48.</w:t>
      </w:r>
    </w:p>
    <w:p w:rsidR="00060F4E" w:rsidRDefault="00060F4E" w:rsidP="00060F4E">
      <w:r>
        <w:t>Some Internet hosts have a domain name e.g. www.macs.hw.ac.uk.</w:t>
      </w:r>
    </w:p>
    <w:p w:rsidR="00D2658D" w:rsidRDefault="00060F4E" w:rsidP="00060F4E">
      <w:r>
        <w:t>TCP/IP Networ</w:t>
      </w:r>
      <w:r>
        <w:t>ks can be viewed as 4</w:t>
      </w:r>
      <w:r>
        <w:t xml:space="preserve"> layer str</w:t>
      </w:r>
      <w:r>
        <w:t>ucture:</w:t>
      </w:r>
    </w:p>
    <w:p w:rsidR="002C40CC" w:rsidRDefault="002C40CC" w:rsidP="00060F4E"/>
    <w:p w:rsidR="002C40CC" w:rsidRDefault="002C40CC" w:rsidP="002C40CC">
      <w:r>
        <w:t xml:space="preserve">Layer </w:t>
      </w:r>
      <w:r>
        <w:tab/>
      </w:r>
      <w:r>
        <w:tab/>
      </w:r>
      <w:r>
        <w:t>Functionality</w:t>
      </w:r>
    </w:p>
    <w:p w:rsidR="002C40CC" w:rsidRDefault="002C40CC" w:rsidP="002C40CC">
      <w:proofErr w:type="gramStart"/>
      <w:r>
        <w:t>application</w:t>
      </w:r>
      <w:proofErr w:type="gramEnd"/>
      <w:r>
        <w:t xml:space="preserve"> </w:t>
      </w:r>
      <w:r>
        <w:tab/>
      </w:r>
      <w:r>
        <w:t>interfaces directly with user applications or users</w:t>
      </w:r>
    </w:p>
    <w:p w:rsidR="002C40CC" w:rsidRDefault="002C40CC" w:rsidP="002C40CC">
      <w:proofErr w:type="gramStart"/>
      <w:r>
        <w:t>transpor</w:t>
      </w:r>
      <w:r>
        <w:t>t</w:t>
      </w:r>
      <w:proofErr w:type="gramEnd"/>
      <w:r>
        <w:t xml:space="preserve"> </w:t>
      </w:r>
      <w:r>
        <w:tab/>
      </w:r>
      <w:r>
        <w:t>end to end (un)reliable deliver y of TCP or UDP packets</w:t>
      </w:r>
    </w:p>
    <w:p w:rsidR="002C40CC" w:rsidRDefault="002C40CC" w:rsidP="002C40CC">
      <w:proofErr w:type="gramStart"/>
      <w:r>
        <w:t>networ</w:t>
      </w:r>
      <w:r>
        <w:t>k</w:t>
      </w:r>
      <w:proofErr w:type="gramEnd"/>
      <w:r>
        <w:t xml:space="preserve"> </w:t>
      </w:r>
      <w:r>
        <w:tab/>
      </w:r>
      <w:r>
        <w:t>IP datagram deliver y, addressing, routing</w:t>
      </w:r>
    </w:p>
    <w:p w:rsidR="002C40CC" w:rsidRDefault="002C40CC" w:rsidP="002C40CC">
      <w:proofErr w:type="gramStart"/>
      <w:r>
        <w:t>link</w:t>
      </w:r>
      <w:proofErr w:type="gramEnd"/>
      <w:r>
        <w:t xml:space="preserve"> </w:t>
      </w:r>
      <w:r>
        <w:tab/>
      </w:r>
      <w:r>
        <w:tab/>
      </w:r>
      <w:r>
        <w:t>delivers frames, handles errors, drives physical transfers</w:t>
      </w:r>
    </w:p>
    <w:p w:rsidR="002C40CC" w:rsidRDefault="002C40CC" w:rsidP="002C40CC"/>
    <w:p w:rsidR="002C40CC" w:rsidRDefault="002C40CC" w:rsidP="002C40CC">
      <w:r>
        <w:t>Examples of protocols on these Internet layers are:</w:t>
      </w:r>
    </w:p>
    <w:p w:rsidR="002C40CC" w:rsidRDefault="002C40CC" w:rsidP="002C40CC">
      <w:proofErr w:type="gramStart"/>
      <w:r>
        <w:t>application</w:t>
      </w:r>
      <w:proofErr w:type="gramEnd"/>
      <w:r>
        <w:t>:</w:t>
      </w:r>
      <w:r>
        <w:t xml:space="preserve"> </w:t>
      </w:r>
      <w:r>
        <w:tab/>
      </w:r>
      <w:r>
        <w:t>SMTP, IMAP, HTTP, DNS, RTP, SNMP, TFTP</w:t>
      </w:r>
    </w:p>
    <w:p w:rsidR="002C40CC" w:rsidRDefault="002C40CC" w:rsidP="002C40CC">
      <w:proofErr w:type="gramStart"/>
      <w:r>
        <w:t>transpor</w:t>
      </w:r>
      <w:r>
        <w:t>t</w:t>
      </w:r>
      <w:proofErr w:type="gramEnd"/>
      <w:r>
        <w:t>:</w:t>
      </w:r>
      <w:r>
        <w:t xml:space="preserve"> </w:t>
      </w:r>
      <w:r>
        <w:tab/>
      </w:r>
      <w:r>
        <w:t>TCP, UDP, SCTP</w:t>
      </w:r>
    </w:p>
    <w:p w:rsidR="002C40CC" w:rsidRDefault="002C40CC" w:rsidP="002C40CC">
      <w:proofErr w:type="gramStart"/>
      <w:r>
        <w:t>networ</w:t>
      </w:r>
      <w:r>
        <w:t>k</w:t>
      </w:r>
      <w:proofErr w:type="gramEnd"/>
      <w:r>
        <w:t>:</w:t>
      </w:r>
      <w:r>
        <w:t xml:space="preserve"> </w:t>
      </w:r>
      <w:r>
        <w:tab/>
      </w:r>
      <w:r>
        <w:t>IP, ICMP, IPsec, IGMP</w:t>
      </w:r>
    </w:p>
    <w:p w:rsidR="002C40CC" w:rsidRDefault="002C40CC" w:rsidP="002C40CC">
      <w:proofErr w:type="gramStart"/>
      <w:r>
        <w:t>link</w:t>
      </w:r>
      <w:proofErr w:type="gramEnd"/>
      <w:r>
        <w:t>:</w:t>
      </w:r>
      <w:r>
        <w:tab/>
      </w:r>
      <w:r>
        <w:tab/>
        <w:t>Ether</w:t>
      </w:r>
      <w:r>
        <w:t>net, 802.11, DSL, ARP, L2TP, ISDN, GPRS, PPP</w:t>
      </w:r>
    </w:p>
    <w:p w:rsidR="002C40CC" w:rsidRDefault="002C40CC" w:rsidP="002C40CC"/>
    <w:p w:rsidR="002C40CC" w:rsidRDefault="002C40CC" w:rsidP="002C40CC">
      <w:r>
        <w:t>TCP carries reliable services - email (SMTP, IMAP), web (HTTP).</w:t>
      </w:r>
    </w:p>
    <w:p w:rsidR="002C40CC" w:rsidRDefault="00EF2733" w:rsidP="002C40CC">
      <w:r>
        <w:t>UDP carries best effor</w:t>
      </w:r>
      <w:r w:rsidR="002C40CC">
        <w:t xml:space="preserve">ts </w:t>
      </w:r>
      <w:proofErr w:type="spellStart"/>
      <w:r w:rsidR="002C40CC">
        <w:t>ser</w:t>
      </w:r>
      <w:proofErr w:type="spellEnd"/>
      <w:r w:rsidR="002C40CC">
        <w:t xml:space="preserve"> vices - DNS, media streams (RTP).</w:t>
      </w:r>
    </w:p>
    <w:p w:rsidR="002C40CC" w:rsidRDefault="002C40CC" w:rsidP="002C40CC"/>
    <w:p w:rsidR="002C40CC" w:rsidRDefault="002C40CC" w:rsidP="002C40CC">
      <w:r>
        <w:t>IETF, ICANN and Internet History</w:t>
      </w:r>
    </w:p>
    <w:p w:rsidR="002C40CC" w:rsidRDefault="002C40CC" w:rsidP="002C40CC">
      <w:r>
        <w:t>Inter net Engineer</w:t>
      </w:r>
      <w:r>
        <w:t>ing Task Force (IETF) started in 1986 and is</w:t>
      </w:r>
      <w:bookmarkStart w:id="0" w:name="_GoBack"/>
      <w:bookmarkEnd w:id="0"/>
    </w:p>
    <w:p w:rsidR="002C40CC" w:rsidRDefault="002C40CC" w:rsidP="002C40CC">
      <w:r>
        <w:t xml:space="preserve">• </w:t>
      </w:r>
      <w:proofErr w:type="gramStart"/>
      <w:r>
        <w:t>open</w:t>
      </w:r>
      <w:proofErr w:type="gramEnd"/>
      <w:r>
        <w:t xml:space="preserve"> gr</w:t>
      </w:r>
      <w:r>
        <w:t>oup of networ</w:t>
      </w:r>
      <w:r>
        <w:t>k designers, operators, vendors, researchers</w:t>
      </w:r>
    </w:p>
    <w:p w:rsidR="002C40CC" w:rsidRDefault="00EF2733" w:rsidP="002C40CC">
      <w:r>
        <w:t>• concer</w:t>
      </w:r>
      <w:r w:rsidR="002C40CC">
        <w:t>ned with evolution and operation of Internet</w:t>
      </w:r>
    </w:p>
    <w:p w:rsidR="002C40CC" w:rsidRDefault="002C40CC" w:rsidP="002C40CC">
      <w:r>
        <w:t xml:space="preserve">• </w:t>
      </w:r>
      <w:proofErr w:type="gramStart"/>
      <w:r>
        <w:t>major</w:t>
      </w:r>
      <w:proofErr w:type="gramEnd"/>
      <w:r>
        <w:t xml:space="preserve"> developer of international IT standards</w:t>
      </w:r>
    </w:p>
    <w:p w:rsidR="002C40CC" w:rsidRDefault="002C40CC" w:rsidP="002C40CC"/>
    <w:p w:rsidR="002C40CC" w:rsidRDefault="002C40CC" w:rsidP="002C40CC">
      <w:r>
        <w:t>IETF does its work in 100+ chartered wor</w:t>
      </w:r>
      <w:r>
        <w:t>king groups which</w:t>
      </w:r>
    </w:p>
    <w:p w:rsidR="002C40CC" w:rsidRDefault="002C40CC" w:rsidP="002C40CC">
      <w:r>
        <w:t xml:space="preserve">• </w:t>
      </w:r>
      <w:proofErr w:type="gramStart"/>
      <w:r>
        <w:t>debate</w:t>
      </w:r>
      <w:proofErr w:type="gramEnd"/>
      <w:r>
        <w:t xml:space="preserve"> new standards via mailing lists and at IETF meetings</w:t>
      </w:r>
    </w:p>
    <w:p w:rsidR="002C40CC" w:rsidRDefault="002C40CC" w:rsidP="002C40CC">
      <w:r>
        <w:t>• produce documents - RFCs, Inter net-Drafts etc.</w:t>
      </w:r>
    </w:p>
    <w:p w:rsidR="002C40CC" w:rsidRDefault="002C40CC" w:rsidP="002C40CC"/>
    <w:p w:rsidR="002C40CC" w:rsidRDefault="002C40CC" w:rsidP="002C40CC">
      <w:r>
        <w:t xml:space="preserve">Inter </w:t>
      </w:r>
      <w:proofErr w:type="gramStart"/>
      <w:r>
        <w:t>net</w:t>
      </w:r>
      <w:proofErr w:type="gramEnd"/>
      <w:r>
        <w:t xml:space="preserve"> Cor</w:t>
      </w:r>
      <w:r>
        <w:t>poration for Assigned Names and Numbers or ICANN</w:t>
      </w:r>
    </w:p>
    <w:p w:rsidR="002C40CC" w:rsidRDefault="002C40CC" w:rsidP="002C40CC">
      <w:r>
        <w:t>• controls IP addresses, domain names, protocol parameters</w:t>
      </w:r>
    </w:p>
    <w:p w:rsidR="002C40CC" w:rsidRDefault="002C40CC" w:rsidP="002C40CC">
      <w:r>
        <w:t>• super</w:t>
      </w:r>
      <w:r>
        <w:t>vises root server system of DNS</w:t>
      </w:r>
    </w:p>
    <w:p w:rsidR="002C40CC" w:rsidRDefault="002C40CC" w:rsidP="002C40CC">
      <w:r>
        <w:t>• is not for profit US corporation founded in 1998</w:t>
      </w:r>
    </w:p>
    <w:sectPr w:rsidR="002C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60F4E"/>
    <w:rsid w:val="0008487A"/>
    <w:rsid w:val="001B5687"/>
    <w:rsid w:val="002C40CC"/>
    <w:rsid w:val="006023AF"/>
    <w:rsid w:val="008C7087"/>
    <w:rsid w:val="00911B67"/>
    <w:rsid w:val="00AC41E5"/>
    <w:rsid w:val="00B66275"/>
    <w:rsid w:val="00B95301"/>
    <w:rsid w:val="00CE4EE7"/>
    <w:rsid w:val="00D2658D"/>
    <w:rsid w:val="00D61742"/>
    <w:rsid w:val="00D64D8B"/>
    <w:rsid w:val="00E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7518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9D70855B.dotm</Template>
  <TotalTime>51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13</cp:revision>
  <dcterms:created xsi:type="dcterms:W3CDTF">2019-08-05T14:26:00Z</dcterms:created>
  <dcterms:modified xsi:type="dcterms:W3CDTF">2019-08-30T08:26:00Z</dcterms:modified>
</cp:coreProperties>
</file>