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1E5" w:rsidRPr="00AC41E5" w:rsidRDefault="00AC41E5" w:rsidP="00D2658D">
      <w:pPr>
        <w:pStyle w:val="Title"/>
        <w:rPr>
          <w:i/>
        </w:rPr>
      </w:pPr>
      <w:r w:rsidRPr="00AC41E5">
        <w:rPr>
          <w:i/>
          <w:noProof/>
          <w:lang w:eastAsia="en-GB"/>
        </w:rPr>
        <w:drawing>
          <wp:anchor distT="0" distB="0" distL="114300" distR="114300" simplePos="0" relativeHeight="251658240" behindDoc="0" locked="0" layoutInCell="1" allowOverlap="1">
            <wp:simplePos x="0" y="0"/>
            <wp:positionH relativeFrom="column">
              <wp:posOffset>-704850</wp:posOffset>
            </wp:positionH>
            <wp:positionV relativeFrom="paragraph">
              <wp:posOffset>-695960</wp:posOffset>
            </wp:positionV>
            <wp:extent cx="1295400" cy="6477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95400" cy="647700"/>
                    </a:xfrm>
                    <a:prstGeom prst="rect">
                      <a:avLst/>
                    </a:prstGeom>
                  </pic:spPr>
                </pic:pic>
              </a:graphicData>
            </a:graphic>
            <wp14:sizeRelH relativeFrom="page">
              <wp14:pctWidth>0</wp14:pctWidth>
            </wp14:sizeRelH>
            <wp14:sizeRelV relativeFrom="page">
              <wp14:pctHeight>0</wp14:pctHeight>
            </wp14:sizeRelV>
          </wp:anchor>
        </w:drawing>
      </w:r>
      <w:r w:rsidRPr="00AC41E5">
        <w:rPr>
          <w:i/>
        </w:rPr>
        <w:t>Practical Lab Exercises</w:t>
      </w:r>
    </w:p>
    <w:p w:rsidR="00B95301" w:rsidRDefault="00B95301" w:rsidP="00D2658D">
      <w:pPr>
        <w:pStyle w:val="Title"/>
      </w:pPr>
      <w:r>
        <w:t xml:space="preserve">Lab </w:t>
      </w:r>
      <w:r w:rsidR="00E14C17">
        <w:t>–</w:t>
      </w:r>
      <w:r>
        <w:t xml:space="preserve"> </w:t>
      </w:r>
      <w:r w:rsidR="00E14C17">
        <w:t>Ajax and JSON</w:t>
      </w:r>
    </w:p>
    <w:p w:rsidR="00D2658D" w:rsidRDefault="00B95301" w:rsidP="00B95301">
      <w:pPr>
        <w:pBdr>
          <w:bottom w:val="single" w:sz="12" w:space="1" w:color="auto"/>
        </w:pBdr>
      </w:pPr>
      <w:r>
        <w:t>W</w:t>
      </w:r>
      <w:r w:rsidR="00D2658D">
        <w:t>eb Programming</w:t>
      </w:r>
      <w:r>
        <w:t xml:space="preserve"> (F28WP)</w:t>
      </w:r>
    </w:p>
    <w:p w:rsidR="00D2658D" w:rsidRDefault="00D2658D" w:rsidP="00AC41E5">
      <w:pPr>
        <w:pStyle w:val="Heading1"/>
      </w:pPr>
      <w:r>
        <w:t>Introduction</w:t>
      </w:r>
    </w:p>
    <w:p w:rsidR="00D2658D" w:rsidRDefault="00B66275" w:rsidP="00D2658D">
      <w:r>
        <w:t>In this lab</w:t>
      </w:r>
      <w:r w:rsidR="00DD54C3">
        <w:t xml:space="preserve">, you’ll </w:t>
      </w:r>
      <w:r w:rsidR="00D2658D">
        <w:t xml:space="preserve">further develop your understanding of </w:t>
      </w:r>
      <w:r w:rsidR="00E14C17">
        <w:t>Ajax.</w:t>
      </w:r>
    </w:p>
    <w:p w:rsidR="007C30A5" w:rsidRDefault="007C30A5"/>
    <w:p w:rsidR="006023AF" w:rsidRDefault="006023AF"/>
    <w:p w:rsidR="006023AF" w:rsidRDefault="006023AF" w:rsidP="006023AF">
      <w:pPr>
        <w:pStyle w:val="Heading3"/>
        <w:shd w:val="clear" w:color="auto" w:fill="00FFFF"/>
        <w:rPr>
          <w:rFonts w:ascii="Arial" w:hAnsi="Arial" w:cs="Arial"/>
          <w:color w:val="0000FF"/>
        </w:rPr>
      </w:pPr>
      <w:r>
        <w:rPr>
          <w:rFonts w:ascii="Arial" w:hAnsi="Arial" w:cs="Arial"/>
          <w:color w:val="0000FF"/>
        </w:rPr>
        <w:t xml:space="preserve">1.1 </w:t>
      </w:r>
      <w:r w:rsidR="00E14C17">
        <w:rPr>
          <w:rFonts w:ascii="Arial" w:hAnsi="Arial" w:cs="Arial"/>
          <w:color w:val="0000FF"/>
        </w:rPr>
        <w:t>Ajax</w:t>
      </w:r>
      <w:r w:rsidR="00FC057C">
        <w:rPr>
          <w:rFonts w:ascii="Arial" w:hAnsi="Arial" w:cs="Arial"/>
          <w:color w:val="0000FF"/>
        </w:rPr>
        <w:t xml:space="preserve"> - load() Example</w:t>
      </w:r>
    </w:p>
    <w:p w:rsidR="00BD4ED6" w:rsidRDefault="00BD4ED6" w:rsidP="00BB0246"/>
    <w:p w:rsidR="00043E59" w:rsidRDefault="00043E59" w:rsidP="00043E59"/>
    <w:p w:rsidR="00772F6F" w:rsidRDefault="00772F6F" w:rsidP="00043E59">
      <w:r>
        <w:t xml:space="preserve">Implement the following sample, with a local client script (i.e., index.html, and on your server, e.g., macs folder (e.g., </w:t>
      </w:r>
      <w:r w:rsidRPr="00772F6F">
        <w:t>public_html</w:t>
      </w:r>
      <w:r>
        <w:t xml:space="preserve"> folder on your university computer, which is accessible from www2.macs.hw.ac.uk/~username/</w:t>
      </w:r>
      <w:r w:rsidR="009D46CD">
        <w:t>)</w:t>
      </w:r>
    </w:p>
    <w:p w:rsidR="009D46CD" w:rsidRDefault="009D46CD" w:rsidP="00043E59"/>
    <w:p w:rsidR="002C5915" w:rsidRDefault="002C5915" w:rsidP="00043E59">
      <w:r>
        <w:t>Client side (index.html)</w:t>
      </w:r>
    </w:p>
    <w:p w:rsidR="002C5915" w:rsidRDefault="002C5915" w:rsidP="00043E59"/>
    <w:p w:rsidR="002C5915" w:rsidRDefault="002C5915" w:rsidP="00043E59">
      <w:r>
        <w:rPr>
          <w:noProof/>
          <w:lang w:eastAsia="en-GB"/>
        </w:rPr>
        <mc:AlternateContent>
          <mc:Choice Requires="wps">
            <w:drawing>
              <wp:inline distT="0" distB="0" distL="0" distR="0" wp14:anchorId="7F28979F" wp14:editId="534D9F61">
                <wp:extent cx="5963478" cy="1404620"/>
                <wp:effectExtent l="0" t="0" r="18415" b="2222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3478" cy="1404620"/>
                        </a:xfrm>
                        <a:prstGeom prst="rect">
                          <a:avLst/>
                        </a:prstGeom>
                        <a:solidFill>
                          <a:srgbClr val="FFFFFF"/>
                        </a:solidFill>
                        <a:ln w="9525">
                          <a:solidFill>
                            <a:srgbClr val="000000"/>
                          </a:solidFill>
                          <a:miter lim="800000"/>
                          <a:headEnd/>
                          <a:tailEnd/>
                        </a:ln>
                      </wps:spPr>
                      <wps:txbx>
                        <w:txbxContent>
                          <w:p w:rsidR="00D949F2" w:rsidRDefault="00D949F2" w:rsidP="00D949F2">
                            <w:r>
                              <w:t>&lt;html&gt;</w:t>
                            </w:r>
                          </w:p>
                          <w:p w:rsidR="00D949F2" w:rsidRDefault="00D949F2" w:rsidP="00D949F2">
                            <w:r>
                              <w:t xml:space="preserve">    &lt;head&gt;</w:t>
                            </w:r>
                          </w:p>
                          <w:p w:rsidR="00D949F2" w:rsidRDefault="00D949F2" w:rsidP="00D949F2">
                            <w:r>
                              <w:t xml:space="preserve">        &lt;title&gt;TODO supply a title&lt;/title&gt;</w:t>
                            </w:r>
                          </w:p>
                          <w:p w:rsidR="00D949F2" w:rsidRDefault="00D949F2" w:rsidP="00D949F2">
                            <w:r>
                              <w:t xml:space="preserve">        &lt;meta charset='UTF-8'&gt;</w:t>
                            </w:r>
                          </w:p>
                          <w:p w:rsidR="00D949F2" w:rsidRDefault="00D949F2" w:rsidP="00D949F2">
                            <w:r>
                              <w:t xml:space="preserve">        &lt;meta name='viewport' content='width=device-width, initial-scale=1.0'&gt;</w:t>
                            </w:r>
                          </w:p>
                          <w:p w:rsidR="00D949F2" w:rsidRDefault="00D949F2" w:rsidP="00D949F2">
                            <w:r>
                              <w:t xml:space="preserve">        &lt;script src='http://code.jquery.com/jquery.js'&gt;&lt;/script&gt;</w:t>
                            </w:r>
                          </w:p>
                          <w:p w:rsidR="00D949F2" w:rsidRDefault="00D949F2" w:rsidP="00D949F2">
                            <w:r>
                              <w:t xml:space="preserve">        &lt;script&gt;</w:t>
                            </w:r>
                          </w:p>
                          <w:p w:rsidR="00D949F2" w:rsidRDefault="00D949F2" w:rsidP="00D949F2">
                            <w:r>
                              <w:t xml:space="preserve">         $(document).ready(function(){</w:t>
                            </w:r>
                          </w:p>
                          <w:p w:rsidR="00D949F2" w:rsidRDefault="00D949F2" w:rsidP="00D949F2">
                            <w:r>
                              <w:t xml:space="preserve">             setInterval(initTimer, 1000);</w:t>
                            </w:r>
                          </w:p>
                          <w:p w:rsidR="00D949F2" w:rsidRDefault="00D949F2" w:rsidP="00D949F2">
                            <w:r>
                              <w:t xml:space="preserve">         });</w:t>
                            </w:r>
                          </w:p>
                          <w:p w:rsidR="00D949F2" w:rsidRDefault="00D949F2" w:rsidP="00D949F2">
                            <w:r>
                              <w:t xml:space="preserve">         function initTimer(){</w:t>
                            </w:r>
                          </w:p>
                          <w:p w:rsidR="00D949F2" w:rsidRDefault="00D949F2" w:rsidP="00D949F2">
                            <w:r>
                              <w:t xml:space="preserve">             $.ajax({</w:t>
                            </w:r>
                          </w:p>
                          <w:p w:rsidR="00D949F2" w:rsidRDefault="00D949F2" w:rsidP="00D949F2">
                            <w:r>
                              <w:t xml:space="preserve">                 url: 'mytimer.php',</w:t>
                            </w:r>
                          </w:p>
                          <w:p w:rsidR="00D949F2" w:rsidRDefault="00D949F2" w:rsidP="00D949F2">
                            <w:r>
                              <w:t xml:space="preserve">                 success: function(data) {</w:t>
                            </w:r>
                          </w:p>
                          <w:p w:rsidR="00D949F2" w:rsidRDefault="00D949F2" w:rsidP="00D949F2">
                            <w:r>
                              <w:t xml:space="preserve">                    console.log(data);</w:t>
                            </w:r>
                          </w:p>
                          <w:p w:rsidR="00D949F2" w:rsidRDefault="00D949F2" w:rsidP="00D949F2">
                            <w:r>
                              <w:t xml:space="preserve">                     data = data.split(':');</w:t>
                            </w:r>
                          </w:p>
                          <w:p w:rsidR="00D949F2" w:rsidRDefault="00D949F2" w:rsidP="00D949F2">
                            <w:r>
                              <w:t xml:space="preserve">                     $('#hrs').html(data[0]);</w:t>
                            </w:r>
                          </w:p>
                          <w:p w:rsidR="00D949F2" w:rsidRDefault="00D949F2" w:rsidP="00D949F2">
                            <w:r>
                              <w:t xml:space="preserve">                     $('#mins').html(data[1]);</w:t>
                            </w:r>
                          </w:p>
                          <w:p w:rsidR="00D949F2" w:rsidRDefault="00D949F2" w:rsidP="00D949F2">
                            <w:r>
                              <w:t xml:space="preserve">                     $('#secs').html(data[2]);</w:t>
                            </w:r>
                          </w:p>
                          <w:p w:rsidR="00D949F2" w:rsidRDefault="00D949F2" w:rsidP="00D949F2">
                            <w:r>
                              <w:t xml:space="preserve">                 }</w:t>
                            </w:r>
                          </w:p>
                          <w:p w:rsidR="00D949F2" w:rsidRDefault="00D949F2" w:rsidP="00D949F2">
                            <w:r>
                              <w:t xml:space="preserve">             });</w:t>
                            </w:r>
                          </w:p>
                          <w:p w:rsidR="00D949F2" w:rsidRDefault="00D949F2" w:rsidP="00D949F2">
                            <w:r>
                              <w:t xml:space="preserve">         }</w:t>
                            </w:r>
                          </w:p>
                          <w:p w:rsidR="00D949F2" w:rsidRDefault="00D949F2" w:rsidP="00D949F2">
                            <w:r>
                              <w:t xml:space="preserve">        &lt;/script&gt;</w:t>
                            </w:r>
                          </w:p>
                          <w:p w:rsidR="00D949F2" w:rsidRDefault="00D949F2" w:rsidP="00D949F2">
                            <w:r>
                              <w:t xml:space="preserve">    &lt;/head&gt;</w:t>
                            </w:r>
                          </w:p>
                          <w:p w:rsidR="00D949F2" w:rsidRDefault="00D949F2" w:rsidP="00D949F2">
                            <w:r>
                              <w:t xml:space="preserve">    &lt;body&gt;</w:t>
                            </w:r>
                          </w:p>
                          <w:p w:rsidR="00D949F2" w:rsidRDefault="00D949F2" w:rsidP="00D949F2">
                            <w:r>
                              <w:t xml:space="preserve">        &lt;span id='hrs'&gt;0&lt;/span&gt;:&lt;span id='mins'&gt;0&lt;/span&gt;:&lt;span id='secs'&gt;0&lt;/span&gt;</w:t>
                            </w:r>
                          </w:p>
                          <w:p w:rsidR="00D949F2" w:rsidRDefault="00D949F2" w:rsidP="00D949F2">
                            <w:r>
                              <w:t xml:space="preserve">    &lt;/body&gt;</w:t>
                            </w:r>
                          </w:p>
                          <w:p w:rsidR="002C5915" w:rsidRDefault="00D949F2" w:rsidP="00D949F2">
                            <w:r>
                              <w:t>&lt;/html&gt;</w:t>
                            </w:r>
                          </w:p>
                        </w:txbxContent>
                      </wps:txbx>
                      <wps:bodyPr rot="0" vert="horz" wrap="square" lIns="91440" tIns="45720" rIns="91440" bIns="45720" anchor="t" anchorCtr="0">
                        <a:spAutoFit/>
                      </wps:bodyPr>
                    </wps:wsp>
                  </a:graphicData>
                </a:graphic>
              </wp:inline>
            </w:drawing>
          </mc:Choice>
          <mc:Fallback>
            <w:pict>
              <v:shapetype w14:anchorId="7F28979F" id="_x0000_t202" coordsize="21600,21600" o:spt="202" path="m,l,21600r21600,l21600,xe">
                <v:stroke joinstyle="miter"/>
                <v:path gradientshapeok="t" o:connecttype="rect"/>
              </v:shapetype>
              <v:shape id="Text Box 2" o:spid="_x0000_s1026" type="#_x0000_t202" style="width:469.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">
                <v:textbox style="mso-fit-shape-to-text:t">
                  <w:txbxContent>
                    <w:p w:rsidR="00D949F2" w:rsidRDefault="00D949F2" w:rsidP="00D949F2">
                      <w:r>
                        <w:t>&lt;html&gt;</w:t>
                      </w:r>
                    </w:p>
                    <w:p w:rsidR="00D949F2" w:rsidRDefault="00D949F2" w:rsidP="00D949F2">
                      <w:r>
                        <w:t xml:space="preserve">    &lt;head&gt;</w:t>
                      </w:r>
                    </w:p>
                    <w:p w:rsidR="00D949F2" w:rsidRDefault="00D949F2" w:rsidP="00D949F2">
                      <w:r>
                        <w:t xml:space="preserve">        &lt;title&gt;TODO supply a title&lt;/title&gt;</w:t>
                      </w:r>
                    </w:p>
                    <w:p w:rsidR="00D949F2" w:rsidRDefault="00D949F2" w:rsidP="00D949F2">
                      <w:r>
                        <w:t xml:space="preserve">        &lt;meta charset='UTF-8'&gt;</w:t>
                      </w:r>
                    </w:p>
                    <w:p w:rsidR="00D949F2" w:rsidRDefault="00D949F2" w:rsidP="00D949F2">
                      <w:r>
                        <w:t xml:space="preserve">        &lt;meta name='viewport' content='width=device-width, initial-scale=1.0'&gt;</w:t>
                      </w:r>
                    </w:p>
                    <w:p w:rsidR="00D949F2" w:rsidRDefault="00D949F2" w:rsidP="00D949F2">
                      <w:r>
                        <w:t xml:space="preserve">        &lt;script src='http://code.jquery.com/jquery.js'&gt;&lt;/script&gt;</w:t>
                      </w:r>
                    </w:p>
                    <w:p w:rsidR="00D949F2" w:rsidRDefault="00D949F2" w:rsidP="00D949F2">
                      <w:r>
                        <w:t xml:space="preserve">        &lt;script&gt;</w:t>
                      </w:r>
                    </w:p>
                    <w:p w:rsidR="00D949F2" w:rsidRDefault="00D949F2" w:rsidP="00D949F2">
                      <w:r>
                        <w:t xml:space="preserve">         $(document).ready(function(){</w:t>
                      </w:r>
                    </w:p>
                    <w:p w:rsidR="00D949F2" w:rsidRDefault="00D949F2" w:rsidP="00D949F2">
                      <w:r>
                        <w:t xml:space="preserve">             setInterval(initTimer, 1000);</w:t>
                      </w:r>
                    </w:p>
                    <w:p w:rsidR="00D949F2" w:rsidRDefault="00D949F2" w:rsidP="00D949F2">
                      <w:r>
                        <w:t xml:space="preserve">         });</w:t>
                      </w:r>
                    </w:p>
                    <w:p w:rsidR="00D949F2" w:rsidRDefault="00D949F2" w:rsidP="00D949F2">
                      <w:r>
                        <w:t xml:space="preserve">         function initTimer(){</w:t>
                      </w:r>
                    </w:p>
                    <w:p w:rsidR="00D949F2" w:rsidRDefault="00D949F2" w:rsidP="00D949F2">
                      <w:r>
                        <w:t xml:space="preserve">             $.ajax({</w:t>
                      </w:r>
                    </w:p>
                    <w:p w:rsidR="00D949F2" w:rsidRDefault="00D949F2" w:rsidP="00D949F2">
                      <w:r>
                        <w:t xml:space="preserve">                 url: 'mytimer.php',</w:t>
                      </w:r>
                    </w:p>
                    <w:p w:rsidR="00D949F2" w:rsidRDefault="00D949F2" w:rsidP="00D949F2">
                      <w:r>
                        <w:t xml:space="preserve">                 success: function(data) {</w:t>
                      </w:r>
                    </w:p>
                    <w:p w:rsidR="00D949F2" w:rsidRDefault="00D949F2" w:rsidP="00D949F2">
                      <w:r>
                        <w:t xml:space="preserve">                    console.log(data);</w:t>
                      </w:r>
                    </w:p>
                    <w:p w:rsidR="00D949F2" w:rsidRDefault="00D949F2" w:rsidP="00D949F2">
                      <w:r>
                        <w:t xml:space="preserve">                     data = data.split(':');</w:t>
                      </w:r>
                    </w:p>
                    <w:p w:rsidR="00D949F2" w:rsidRDefault="00D949F2" w:rsidP="00D949F2">
                      <w:r>
                        <w:t xml:space="preserve">                     $('#hrs').html(data[0]);</w:t>
                      </w:r>
                    </w:p>
                    <w:p w:rsidR="00D949F2" w:rsidRDefault="00D949F2" w:rsidP="00D949F2">
                      <w:r>
                        <w:t xml:space="preserve">                     $('#mins').html(data[1]);</w:t>
                      </w:r>
                    </w:p>
                    <w:p w:rsidR="00D949F2" w:rsidRDefault="00D949F2" w:rsidP="00D949F2">
                      <w:r>
                        <w:t xml:space="preserve">                     $('#secs').html(data[2]);</w:t>
                      </w:r>
                    </w:p>
                    <w:p w:rsidR="00D949F2" w:rsidRDefault="00D949F2" w:rsidP="00D949F2">
                      <w:r>
                        <w:t xml:space="preserve">                 }</w:t>
                      </w:r>
                    </w:p>
                    <w:p w:rsidR="00D949F2" w:rsidRDefault="00D949F2" w:rsidP="00D949F2">
                      <w:r>
                        <w:t xml:space="preserve">             });</w:t>
                      </w:r>
                    </w:p>
                    <w:p w:rsidR="00D949F2" w:rsidRDefault="00D949F2" w:rsidP="00D949F2">
                      <w:r>
                        <w:t xml:space="preserve">         }</w:t>
                      </w:r>
                    </w:p>
                    <w:p w:rsidR="00D949F2" w:rsidRDefault="00D949F2" w:rsidP="00D949F2">
                      <w:r>
                        <w:t xml:space="preserve">        &lt;/script&gt;</w:t>
                      </w:r>
                    </w:p>
                    <w:p w:rsidR="00D949F2" w:rsidRDefault="00D949F2" w:rsidP="00D949F2">
                      <w:r>
                        <w:t xml:space="preserve">    &lt;/head&gt;</w:t>
                      </w:r>
                    </w:p>
                    <w:p w:rsidR="00D949F2" w:rsidRDefault="00D949F2" w:rsidP="00D949F2">
                      <w:r>
                        <w:t xml:space="preserve">    &lt;body&gt;</w:t>
                      </w:r>
                    </w:p>
                    <w:p w:rsidR="00D949F2" w:rsidRDefault="00D949F2" w:rsidP="00D949F2">
                      <w:r>
                        <w:t xml:space="preserve">        &lt;span id='hrs'&gt;0&lt;/span&gt;:&lt;span id='mins'&gt;0&lt;/span&gt;:&lt;span id='secs'&gt;0&lt;/span&gt;</w:t>
                      </w:r>
                    </w:p>
                    <w:p w:rsidR="00D949F2" w:rsidRDefault="00D949F2" w:rsidP="00D949F2">
                      <w:r>
                        <w:t xml:space="preserve">    &lt;/body&gt;</w:t>
                      </w:r>
                    </w:p>
                    <w:p w:rsidR="002C5915" w:rsidRDefault="00D949F2" w:rsidP="00D949F2">
                      <w:r>
                        <w:t>&lt;/html&gt;</w:t>
                      </w:r>
                    </w:p>
                  </w:txbxContent>
                </v:textbox>
                <w10:anchorlock/>
              </v:shape>
            </w:pict>
          </mc:Fallback>
        </mc:AlternateContent>
      </w:r>
    </w:p>
    <w:p w:rsidR="002C5915" w:rsidRDefault="002C5915" w:rsidP="00043E59"/>
    <w:p w:rsidR="002C5915" w:rsidRDefault="002C5915" w:rsidP="00043E59">
      <w:r>
        <w:t>Server side (</w:t>
      </w:r>
      <w:r w:rsidR="00D949F2">
        <w:t>mytimer</w:t>
      </w:r>
      <w:r>
        <w:t>.php)</w:t>
      </w:r>
    </w:p>
    <w:p w:rsidR="002C5915" w:rsidRDefault="002C5915" w:rsidP="00043E59"/>
    <w:p w:rsidR="002C5915" w:rsidRDefault="002C5915" w:rsidP="00043E59">
      <w:r>
        <w:rPr>
          <w:noProof/>
          <w:lang w:eastAsia="en-GB"/>
        </w:rPr>
        <mc:AlternateContent>
          <mc:Choice Requires="wps">
            <w:drawing>
              <wp:inline distT="0" distB="0" distL="0" distR="0" wp14:anchorId="19FA2CD1" wp14:editId="2D960E11">
                <wp:extent cx="5731510" cy="441227"/>
                <wp:effectExtent l="0" t="0" r="21590" b="158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441227"/>
                        </a:xfrm>
                        <a:prstGeom prst="rect">
                          <a:avLst/>
                        </a:prstGeom>
                        <a:solidFill>
                          <a:srgbClr val="FFFFFF"/>
                        </a:solidFill>
                        <a:ln w="9525">
                          <a:solidFill>
                            <a:srgbClr val="000000"/>
                          </a:solidFill>
                          <a:miter lim="800000"/>
                          <a:headEnd/>
                          <a:tailEnd/>
                        </a:ln>
                      </wps:spPr>
                      <wps:txbx>
                        <w:txbxContent>
                          <w:p w:rsidR="00D949F2" w:rsidRDefault="00D949F2" w:rsidP="00D949F2">
                            <w:r>
                              <w:t xml:space="preserve">&lt;?php </w:t>
                            </w:r>
                          </w:p>
                          <w:p w:rsidR="00D949F2" w:rsidRDefault="00D949F2" w:rsidP="00D949F2"/>
                          <w:p w:rsidR="00D949F2" w:rsidRDefault="00D949F2" w:rsidP="00D949F2">
                            <w:r>
                              <w:t>header('Content-Type: text/event-stream');</w:t>
                            </w:r>
                          </w:p>
                          <w:p w:rsidR="00D949F2" w:rsidRDefault="00D949F2" w:rsidP="00D949F2">
                            <w:r>
                              <w:t>header('Cache-Control: no-cache');</w:t>
                            </w:r>
                          </w:p>
                          <w:p w:rsidR="00D949F2" w:rsidRDefault="00D949F2" w:rsidP="00D949F2"/>
                          <w:p w:rsidR="00D949F2" w:rsidRDefault="00D949F2" w:rsidP="00D949F2">
                            <w:r>
                              <w:t>echo date('h:i:s A');</w:t>
                            </w:r>
                          </w:p>
                          <w:p w:rsidR="002C5915" w:rsidRDefault="00D949F2" w:rsidP="00D949F2">
                            <w:r>
                              <w:t>?&gt;</w:t>
                            </w:r>
                          </w:p>
                        </w:txbxContent>
                      </wps:txbx>
                      <wps:bodyPr rot="0" vert="horz" wrap="square" lIns="91440" tIns="45720" rIns="91440" bIns="45720" anchor="t" anchorCtr="0">
                        <a:spAutoFit/>
                      </wps:bodyPr>
                    </wps:wsp>
                  </a:graphicData>
                </a:graphic>
              </wp:inline>
            </w:drawing>
          </mc:Choice>
          <mc:Fallback>
            <w:pict>
              <v:shape w14:anchorId="19FA2CD1" id="_x0000_s1027" type="#_x0000_t202" style="width:451.3pt;height:3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">
                <v:textbox style="mso-fit-shape-to-text:t">
                  <w:txbxContent>
                    <w:p w:rsidR="00D949F2" w:rsidRDefault="00D949F2" w:rsidP="00D949F2">
                      <w:r>
                        <w:t xml:space="preserve">&lt;?php </w:t>
                      </w:r>
                    </w:p>
                    <w:p w:rsidR="00D949F2" w:rsidRDefault="00D949F2" w:rsidP="00D949F2"/>
                    <w:p w:rsidR="00D949F2" w:rsidRDefault="00D949F2" w:rsidP="00D949F2">
                      <w:r>
                        <w:t>header('Content-Type: text/event-stream');</w:t>
                      </w:r>
                    </w:p>
                    <w:p w:rsidR="00D949F2" w:rsidRDefault="00D949F2" w:rsidP="00D949F2">
                      <w:r>
                        <w:t>header('Cache-Control: no-cache');</w:t>
                      </w:r>
                    </w:p>
                    <w:p w:rsidR="00D949F2" w:rsidRDefault="00D949F2" w:rsidP="00D949F2"/>
                    <w:p w:rsidR="00D949F2" w:rsidRDefault="00D949F2" w:rsidP="00D949F2">
                      <w:r>
                        <w:t>echo date('h:i:s A');</w:t>
                      </w:r>
                    </w:p>
                    <w:p w:rsidR="002C5915" w:rsidRDefault="00D949F2" w:rsidP="00D949F2">
                      <w:r>
                        <w:t>?&gt;</w:t>
                      </w:r>
                    </w:p>
                  </w:txbxContent>
                </v:textbox>
                <w10:anchorlock/>
              </v:shape>
            </w:pict>
          </mc:Fallback>
        </mc:AlternateContent>
      </w:r>
    </w:p>
    <w:p w:rsidR="009D46CD" w:rsidRDefault="009D46CD" w:rsidP="00043E59"/>
    <w:p w:rsidR="009D46CD" w:rsidRDefault="009D46CD" w:rsidP="00043E59">
      <w:r>
        <w:t xml:space="preserve">When you run the following script.  You should see the content on the page updated (i.e., </w:t>
      </w:r>
      <w:r w:rsidR="004A267F">
        <w:t>span</w:t>
      </w:r>
      <w:r>
        <w:t xml:space="preserve"> section</w:t>
      </w:r>
      <w:r w:rsidR="004A267F">
        <w:t xml:space="preserve"> </w:t>
      </w:r>
      <w:r>
        <w:t xml:space="preserve">with the information retrieved from </w:t>
      </w:r>
      <w:r w:rsidR="00D949F2">
        <w:t>mytimer</w:t>
      </w:r>
      <w:r>
        <w:t>.php).</w:t>
      </w:r>
    </w:p>
    <w:p w:rsidR="009D46CD" w:rsidRDefault="009D46CD" w:rsidP="00043E59"/>
    <w:p w:rsidR="00840F94" w:rsidRDefault="00840F94" w:rsidP="00043E59"/>
    <w:p w:rsidR="004A267F" w:rsidRDefault="004A267F" w:rsidP="00043E59">
      <w:r>
        <w:t>Try and add extra information, also animations (e.g., move objects around the screen and change the screen background colour dynamically on the fly based on the information received from the php script).</w:t>
      </w:r>
    </w:p>
    <w:p w:rsidR="004A267F" w:rsidRDefault="004A267F" w:rsidP="00043E59"/>
    <w:p w:rsidR="004A267F" w:rsidRDefault="004A267F" w:rsidP="00043E59">
      <w:bookmarkStart w:id="0" w:name="_GoBack"/>
      <w:bookmarkEnd w:id="0"/>
    </w:p>
    <w:p w:rsidR="004A267F" w:rsidRDefault="004A267F" w:rsidP="00043E59"/>
    <w:p w:rsidR="004A267F" w:rsidRDefault="004A267F" w:rsidP="00043E59"/>
    <w:p w:rsidR="004A267F" w:rsidRDefault="004A267F" w:rsidP="00043E59"/>
    <w:p w:rsidR="004A267F" w:rsidRDefault="004A267F" w:rsidP="00043E59"/>
    <w:sectPr w:rsidR="004A2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737D4"/>
    <w:multiLevelType w:val="hybridMultilevel"/>
    <w:tmpl w:val="722A1314"/>
    <w:lvl w:ilvl="0" w:tplc="8D241C78">
      <w:start w:val="1"/>
      <w:numFmt w:val="bullet"/>
      <w:lvlText w:val="-"/>
      <w:lvlJc w:val="left"/>
      <w:pPr>
        <w:ind w:left="510" w:hanging="360"/>
      </w:pPr>
      <w:rPr>
        <w:rFonts w:ascii="Calibri" w:eastAsiaTheme="minorHAnsi" w:hAnsi="Calibri" w:cs="Calibri" w:hint="default"/>
      </w:rPr>
    </w:lvl>
    <w:lvl w:ilvl="1" w:tplc="08090003" w:tentative="1">
      <w:start w:val="1"/>
      <w:numFmt w:val="bullet"/>
      <w:lvlText w:val="o"/>
      <w:lvlJc w:val="left"/>
      <w:pPr>
        <w:ind w:left="1230" w:hanging="360"/>
      </w:pPr>
      <w:rPr>
        <w:rFonts w:ascii="Courier New" w:hAnsi="Courier New" w:cs="Courier New" w:hint="default"/>
      </w:rPr>
    </w:lvl>
    <w:lvl w:ilvl="2" w:tplc="08090005" w:tentative="1">
      <w:start w:val="1"/>
      <w:numFmt w:val="bullet"/>
      <w:lvlText w:val=""/>
      <w:lvlJc w:val="left"/>
      <w:pPr>
        <w:ind w:left="1950" w:hanging="360"/>
      </w:pPr>
      <w:rPr>
        <w:rFonts w:ascii="Wingdings" w:hAnsi="Wingdings" w:hint="default"/>
      </w:rPr>
    </w:lvl>
    <w:lvl w:ilvl="3" w:tplc="08090001" w:tentative="1">
      <w:start w:val="1"/>
      <w:numFmt w:val="bullet"/>
      <w:lvlText w:val=""/>
      <w:lvlJc w:val="left"/>
      <w:pPr>
        <w:ind w:left="2670" w:hanging="360"/>
      </w:pPr>
      <w:rPr>
        <w:rFonts w:ascii="Symbol" w:hAnsi="Symbol" w:hint="default"/>
      </w:rPr>
    </w:lvl>
    <w:lvl w:ilvl="4" w:tplc="08090003" w:tentative="1">
      <w:start w:val="1"/>
      <w:numFmt w:val="bullet"/>
      <w:lvlText w:val="o"/>
      <w:lvlJc w:val="left"/>
      <w:pPr>
        <w:ind w:left="3390" w:hanging="360"/>
      </w:pPr>
      <w:rPr>
        <w:rFonts w:ascii="Courier New" w:hAnsi="Courier New" w:cs="Courier New" w:hint="default"/>
      </w:rPr>
    </w:lvl>
    <w:lvl w:ilvl="5" w:tplc="08090005" w:tentative="1">
      <w:start w:val="1"/>
      <w:numFmt w:val="bullet"/>
      <w:lvlText w:val=""/>
      <w:lvlJc w:val="left"/>
      <w:pPr>
        <w:ind w:left="4110" w:hanging="360"/>
      </w:pPr>
      <w:rPr>
        <w:rFonts w:ascii="Wingdings" w:hAnsi="Wingdings" w:hint="default"/>
      </w:rPr>
    </w:lvl>
    <w:lvl w:ilvl="6" w:tplc="08090001" w:tentative="1">
      <w:start w:val="1"/>
      <w:numFmt w:val="bullet"/>
      <w:lvlText w:val=""/>
      <w:lvlJc w:val="left"/>
      <w:pPr>
        <w:ind w:left="4830" w:hanging="360"/>
      </w:pPr>
      <w:rPr>
        <w:rFonts w:ascii="Symbol" w:hAnsi="Symbol" w:hint="default"/>
      </w:rPr>
    </w:lvl>
    <w:lvl w:ilvl="7" w:tplc="08090003" w:tentative="1">
      <w:start w:val="1"/>
      <w:numFmt w:val="bullet"/>
      <w:lvlText w:val="o"/>
      <w:lvlJc w:val="left"/>
      <w:pPr>
        <w:ind w:left="5550" w:hanging="360"/>
      </w:pPr>
      <w:rPr>
        <w:rFonts w:ascii="Courier New" w:hAnsi="Courier New" w:cs="Courier New" w:hint="default"/>
      </w:rPr>
    </w:lvl>
    <w:lvl w:ilvl="8" w:tplc="08090005" w:tentative="1">
      <w:start w:val="1"/>
      <w:numFmt w:val="bullet"/>
      <w:lvlText w:val=""/>
      <w:lvlJc w:val="left"/>
      <w:pPr>
        <w:ind w:left="6270" w:hanging="360"/>
      </w:pPr>
      <w:rPr>
        <w:rFonts w:ascii="Wingdings" w:hAnsi="Wingdings" w:hint="default"/>
      </w:rPr>
    </w:lvl>
  </w:abstractNum>
  <w:abstractNum w:abstractNumId="1" w15:restartNumberingAfterBreak="0">
    <w:nsid w:val="3704630F"/>
    <w:multiLevelType w:val="hybridMultilevel"/>
    <w:tmpl w:val="6026225A"/>
    <w:lvl w:ilvl="0" w:tplc="2BEEA8DA">
      <w:start w:val="1"/>
      <w:numFmt w:val="bullet"/>
      <w:lvlText w:val="-"/>
      <w:lvlJc w:val="left"/>
      <w:pPr>
        <w:ind w:left="870" w:hanging="360"/>
      </w:pPr>
      <w:rPr>
        <w:rFonts w:ascii="Calibri" w:eastAsiaTheme="minorHAnsi" w:hAnsi="Calibri" w:cs="Calibri" w:hint="default"/>
      </w:rPr>
    </w:lvl>
    <w:lvl w:ilvl="1" w:tplc="08090003" w:tentative="1">
      <w:start w:val="1"/>
      <w:numFmt w:val="bullet"/>
      <w:lvlText w:val="o"/>
      <w:lvlJc w:val="left"/>
      <w:pPr>
        <w:ind w:left="1590" w:hanging="360"/>
      </w:pPr>
      <w:rPr>
        <w:rFonts w:ascii="Courier New" w:hAnsi="Courier New" w:cs="Courier New" w:hint="default"/>
      </w:rPr>
    </w:lvl>
    <w:lvl w:ilvl="2" w:tplc="08090005" w:tentative="1">
      <w:start w:val="1"/>
      <w:numFmt w:val="bullet"/>
      <w:lvlText w:val=""/>
      <w:lvlJc w:val="left"/>
      <w:pPr>
        <w:ind w:left="2310" w:hanging="360"/>
      </w:pPr>
      <w:rPr>
        <w:rFonts w:ascii="Wingdings" w:hAnsi="Wingdings" w:hint="default"/>
      </w:rPr>
    </w:lvl>
    <w:lvl w:ilvl="3" w:tplc="08090001" w:tentative="1">
      <w:start w:val="1"/>
      <w:numFmt w:val="bullet"/>
      <w:lvlText w:val=""/>
      <w:lvlJc w:val="left"/>
      <w:pPr>
        <w:ind w:left="3030" w:hanging="360"/>
      </w:pPr>
      <w:rPr>
        <w:rFonts w:ascii="Symbol" w:hAnsi="Symbol" w:hint="default"/>
      </w:rPr>
    </w:lvl>
    <w:lvl w:ilvl="4" w:tplc="08090003" w:tentative="1">
      <w:start w:val="1"/>
      <w:numFmt w:val="bullet"/>
      <w:lvlText w:val="o"/>
      <w:lvlJc w:val="left"/>
      <w:pPr>
        <w:ind w:left="3750" w:hanging="360"/>
      </w:pPr>
      <w:rPr>
        <w:rFonts w:ascii="Courier New" w:hAnsi="Courier New" w:cs="Courier New" w:hint="default"/>
      </w:rPr>
    </w:lvl>
    <w:lvl w:ilvl="5" w:tplc="08090005" w:tentative="1">
      <w:start w:val="1"/>
      <w:numFmt w:val="bullet"/>
      <w:lvlText w:val=""/>
      <w:lvlJc w:val="left"/>
      <w:pPr>
        <w:ind w:left="4470" w:hanging="360"/>
      </w:pPr>
      <w:rPr>
        <w:rFonts w:ascii="Wingdings" w:hAnsi="Wingdings" w:hint="default"/>
      </w:rPr>
    </w:lvl>
    <w:lvl w:ilvl="6" w:tplc="08090001" w:tentative="1">
      <w:start w:val="1"/>
      <w:numFmt w:val="bullet"/>
      <w:lvlText w:val=""/>
      <w:lvlJc w:val="left"/>
      <w:pPr>
        <w:ind w:left="5190" w:hanging="360"/>
      </w:pPr>
      <w:rPr>
        <w:rFonts w:ascii="Symbol" w:hAnsi="Symbol" w:hint="default"/>
      </w:rPr>
    </w:lvl>
    <w:lvl w:ilvl="7" w:tplc="08090003" w:tentative="1">
      <w:start w:val="1"/>
      <w:numFmt w:val="bullet"/>
      <w:lvlText w:val="o"/>
      <w:lvlJc w:val="left"/>
      <w:pPr>
        <w:ind w:left="5910" w:hanging="360"/>
      </w:pPr>
      <w:rPr>
        <w:rFonts w:ascii="Courier New" w:hAnsi="Courier New" w:cs="Courier New" w:hint="default"/>
      </w:rPr>
    </w:lvl>
    <w:lvl w:ilvl="8" w:tplc="08090005" w:tentative="1">
      <w:start w:val="1"/>
      <w:numFmt w:val="bullet"/>
      <w:lvlText w:val=""/>
      <w:lvlJc w:val="left"/>
      <w:pPr>
        <w:ind w:left="66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87"/>
    <w:rsid w:val="000404BC"/>
    <w:rsid w:val="00043E59"/>
    <w:rsid w:val="0008487A"/>
    <w:rsid w:val="001B5687"/>
    <w:rsid w:val="00285413"/>
    <w:rsid w:val="002C5915"/>
    <w:rsid w:val="002D0AAB"/>
    <w:rsid w:val="002E3FF3"/>
    <w:rsid w:val="00360034"/>
    <w:rsid w:val="003930EC"/>
    <w:rsid w:val="004A267F"/>
    <w:rsid w:val="004B5A03"/>
    <w:rsid w:val="004F5B57"/>
    <w:rsid w:val="006023AF"/>
    <w:rsid w:val="00663C7A"/>
    <w:rsid w:val="006A090C"/>
    <w:rsid w:val="006E2F28"/>
    <w:rsid w:val="00772F6F"/>
    <w:rsid w:val="007C30A5"/>
    <w:rsid w:val="00840F94"/>
    <w:rsid w:val="0089505A"/>
    <w:rsid w:val="008C7087"/>
    <w:rsid w:val="00911B67"/>
    <w:rsid w:val="009A2A7A"/>
    <w:rsid w:val="009D46CD"/>
    <w:rsid w:val="00A62823"/>
    <w:rsid w:val="00AC41E5"/>
    <w:rsid w:val="00B66275"/>
    <w:rsid w:val="00B95301"/>
    <w:rsid w:val="00BB0246"/>
    <w:rsid w:val="00BD4ED6"/>
    <w:rsid w:val="00CE4EE7"/>
    <w:rsid w:val="00D2658D"/>
    <w:rsid w:val="00D64D8B"/>
    <w:rsid w:val="00D949F2"/>
    <w:rsid w:val="00DD54C3"/>
    <w:rsid w:val="00DD7FDD"/>
    <w:rsid w:val="00E13A4D"/>
    <w:rsid w:val="00E14C17"/>
    <w:rsid w:val="00E22DF3"/>
    <w:rsid w:val="00EB2244"/>
    <w:rsid w:val="00FA79A2"/>
    <w:rsid w:val="00FC05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75CCB"/>
  <w15:chartTrackingRefBased/>
  <w15:docId w15:val="{3972DB8D-303C-4727-8627-6BCEC18E5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658D"/>
    <w:pPr>
      <w:spacing w:after="0" w:line="240" w:lineRule="auto"/>
    </w:pPr>
  </w:style>
  <w:style w:type="paragraph" w:styleId="Heading1">
    <w:name w:val="heading 1"/>
    <w:basedOn w:val="Normal"/>
    <w:next w:val="Normal"/>
    <w:link w:val="Heading1Char"/>
    <w:uiPriority w:val="9"/>
    <w:qFormat/>
    <w:rsid w:val="00D2658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530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023A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58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5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658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953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023A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6023AF"/>
    <w:pPr>
      <w:spacing w:before="100" w:beforeAutospacing="1" w:after="100" w:afterAutospacing="1"/>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023AF"/>
    <w:rPr>
      <w:color w:val="0000FF"/>
      <w:u w:val="single"/>
    </w:rPr>
  </w:style>
  <w:style w:type="character" w:styleId="Emphasis">
    <w:name w:val="Emphasis"/>
    <w:basedOn w:val="DefaultParagraphFont"/>
    <w:uiPriority w:val="20"/>
    <w:qFormat/>
    <w:rsid w:val="006023AF"/>
    <w:rPr>
      <w:i/>
      <w:iCs/>
    </w:rPr>
  </w:style>
  <w:style w:type="character" w:styleId="Strong">
    <w:name w:val="Strong"/>
    <w:basedOn w:val="DefaultParagraphFont"/>
    <w:uiPriority w:val="22"/>
    <w:qFormat/>
    <w:rsid w:val="006023AF"/>
    <w:rPr>
      <w:b/>
      <w:bCs/>
    </w:rPr>
  </w:style>
  <w:style w:type="paragraph" w:styleId="ListParagraph">
    <w:name w:val="List Paragraph"/>
    <w:basedOn w:val="Normal"/>
    <w:uiPriority w:val="34"/>
    <w:qFormat/>
    <w:rsid w:val="008950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326670">
      <w:bodyDiv w:val="1"/>
      <w:marLeft w:val="0"/>
      <w:marRight w:val="0"/>
      <w:marTop w:val="0"/>
      <w:marBottom w:val="0"/>
      <w:divBdr>
        <w:top w:val="none" w:sz="0" w:space="0" w:color="auto"/>
        <w:left w:val="none" w:sz="0" w:space="0" w:color="auto"/>
        <w:bottom w:val="none" w:sz="0" w:space="0" w:color="auto"/>
        <w:right w:val="none" w:sz="0" w:space="0" w:color="auto"/>
      </w:divBdr>
      <w:divsChild>
        <w:div w:id="1739596547">
          <w:marLeft w:val="579"/>
          <w:marRight w:val="0"/>
          <w:marTop w:val="0"/>
          <w:marBottom w:val="0"/>
          <w:divBdr>
            <w:top w:val="none" w:sz="0" w:space="0" w:color="auto"/>
            <w:left w:val="none" w:sz="0" w:space="0" w:color="auto"/>
            <w:bottom w:val="none" w:sz="0" w:space="0" w:color="auto"/>
            <w:right w:val="none" w:sz="0" w:space="0" w:color="auto"/>
          </w:divBdr>
        </w:div>
        <w:div w:id="1300651256">
          <w:marLeft w:val="579"/>
          <w:marRight w:val="0"/>
          <w:marTop w:val="0"/>
          <w:marBottom w:val="0"/>
          <w:divBdr>
            <w:top w:val="none" w:sz="0" w:space="0" w:color="auto"/>
            <w:left w:val="none" w:sz="0" w:space="0" w:color="auto"/>
            <w:bottom w:val="none" w:sz="0" w:space="0" w:color="auto"/>
            <w:right w:val="none" w:sz="0" w:space="0" w:color="auto"/>
          </w:divBdr>
        </w:div>
        <w:div w:id="841629336">
          <w:marLeft w:val="579"/>
          <w:marRight w:val="0"/>
          <w:marTop w:val="0"/>
          <w:marBottom w:val="0"/>
          <w:divBdr>
            <w:top w:val="none" w:sz="0" w:space="0" w:color="auto"/>
            <w:left w:val="none" w:sz="0" w:space="0" w:color="auto"/>
            <w:bottom w:val="none" w:sz="0" w:space="0" w:color="auto"/>
            <w:right w:val="none" w:sz="0" w:space="0" w:color="auto"/>
          </w:divBdr>
        </w:div>
        <w:div w:id="1456947026">
          <w:marLeft w:val="579"/>
          <w:marRight w:val="0"/>
          <w:marTop w:val="0"/>
          <w:marBottom w:val="0"/>
          <w:divBdr>
            <w:top w:val="none" w:sz="0" w:space="0" w:color="auto"/>
            <w:left w:val="none" w:sz="0" w:space="0" w:color="auto"/>
            <w:bottom w:val="none" w:sz="0" w:space="0" w:color="auto"/>
            <w:right w:val="none" w:sz="0" w:space="0" w:color="auto"/>
          </w:divBdr>
        </w:div>
        <w:div w:id="1319116729">
          <w:marLeft w:val="579"/>
          <w:marRight w:val="0"/>
          <w:marTop w:val="0"/>
          <w:marBottom w:val="0"/>
          <w:divBdr>
            <w:top w:val="none" w:sz="0" w:space="0" w:color="auto"/>
            <w:left w:val="none" w:sz="0" w:space="0" w:color="auto"/>
            <w:bottom w:val="none" w:sz="0" w:space="0" w:color="auto"/>
            <w:right w:val="none" w:sz="0" w:space="0" w:color="auto"/>
          </w:divBdr>
        </w:div>
        <w:div w:id="515581480">
          <w:marLeft w:val="579"/>
          <w:marRight w:val="0"/>
          <w:marTop w:val="0"/>
          <w:marBottom w:val="0"/>
          <w:divBdr>
            <w:top w:val="none" w:sz="0" w:space="0" w:color="auto"/>
            <w:left w:val="none" w:sz="0" w:space="0" w:color="auto"/>
            <w:bottom w:val="none" w:sz="0" w:space="0" w:color="auto"/>
            <w:right w:val="none" w:sz="0" w:space="0" w:color="auto"/>
          </w:divBdr>
        </w:div>
        <w:div w:id="1822308104">
          <w:marLeft w:val="579"/>
          <w:marRight w:val="0"/>
          <w:marTop w:val="0"/>
          <w:marBottom w:val="0"/>
          <w:divBdr>
            <w:top w:val="none" w:sz="0" w:space="0" w:color="auto"/>
            <w:left w:val="none" w:sz="0" w:space="0" w:color="auto"/>
            <w:bottom w:val="none" w:sz="0" w:space="0" w:color="auto"/>
            <w:right w:val="none" w:sz="0" w:space="0" w:color="auto"/>
          </w:divBdr>
        </w:div>
        <w:div w:id="1242788780">
          <w:marLeft w:val="579"/>
          <w:marRight w:val="0"/>
          <w:marTop w:val="0"/>
          <w:marBottom w:val="0"/>
          <w:divBdr>
            <w:top w:val="none" w:sz="0" w:space="0" w:color="auto"/>
            <w:left w:val="none" w:sz="0" w:space="0" w:color="auto"/>
            <w:bottom w:val="none" w:sz="0" w:space="0" w:color="auto"/>
            <w:right w:val="none" w:sz="0" w:space="0" w:color="auto"/>
          </w:divBdr>
        </w:div>
        <w:div w:id="1092624588">
          <w:marLeft w:val="579"/>
          <w:marRight w:val="0"/>
          <w:marTop w:val="0"/>
          <w:marBottom w:val="0"/>
          <w:divBdr>
            <w:top w:val="none" w:sz="0" w:space="0" w:color="auto"/>
            <w:left w:val="none" w:sz="0" w:space="0" w:color="auto"/>
            <w:bottom w:val="none" w:sz="0" w:space="0" w:color="auto"/>
            <w:right w:val="none" w:sz="0" w:space="0" w:color="auto"/>
          </w:divBdr>
        </w:div>
        <w:div w:id="1238201369">
          <w:marLeft w:val="579"/>
          <w:marRight w:val="0"/>
          <w:marTop w:val="0"/>
          <w:marBottom w:val="0"/>
          <w:divBdr>
            <w:top w:val="none" w:sz="0" w:space="0" w:color="auto"/>
            <w:left w:val="none" w:sz="0" w:space="0" w:color="auto"/>
            <w:bottom w:val="none" w:sz="0" w:space="0" w:color="auto"/>
            <w:right w:val="none" w:sz="0" w:space="0" w:color="auto"/>
          </w:divBdr>
        </w:div>
        <w:div w:id="356855985">
          <w:marLeft w:val="579"/>
          <w:marRight w:val="0"/>
          <w:marTop w:val="0"/>
          <w:marBottom w:val="0"/>
          <w:divBdr>
            <w:top w:val="none" w:sz="0" w:space="0" w:color="auto"/>
            <w:left w:val="none" w:sz="0" w:space="0" w:color="auto"/>
            <w:bottom w:val="none" w:sz="0" w:space="0" w:color="auto"/>
            <w:right w:val="none" w:sz="0" w:space="0" w:color="auto"/>
          </w:divBdr>
        </w:div>
        <w:div w:id="186605867">
          <w:marLeft w:val="579"/>
          <w:marRight w:val="0"/>
          <w:marTop w:val="0"/>
          <w:marBottom w:val="0"/>
          <w:divBdr>
            <w:top w:val="none" w:sz="0" w:space="0" w:color="auto"/>
            <w:left w:val="none" w:sz="0" w:space="0" w:color="auto"/>
            <w:bottom w:val="none" w:sz="0" w:space="0" w:color="auto"/>
            <w:right w:val="none" w:sz="0" w:space="0" w:color="auto"/>
          </w:divBdr>
        </w:div>
        <w:div w:id="1349989450">
          <w:marLeft w:val="579"/>
          <w:marRight w:val="0"/>
          <w:marTop w:val="0"/>
          <w:marBottom w:val="0"/>
          <w:divBdr>
            <w:top w:val="none" w:sz="0" w:space="0" w:color="auto"/>
            <w:left w:val="none" w:sz="0" w:space="0" w:color="auto"/>
            <w:bottom w:val="none" w:sz="0" w:space="0" w:color="auto"/>
            <w:right w:val="none" w:sz="0" w:space="0" w:color="auto"/>
          </w:divBdr>
        </w:div>
        <w:div w:id="137691371">
          <w:marLeft w:val="579"/>
          <w:marRight w:val="0"/>
          <w:marTop w:val="0"/>
          <w:marBottom w:val="0"/>
          <w:divBdr>
            <w:top w:val="none" w:sz="0" w:space="0" w:color="auto"/>
            <w:left w:val="none" w:sz="0" w:space="0" w:color="auto"/>
            <w:bottom w:val="none" w:sz="0" w:space="0" w:color="auto"/>
            <w:right w:val="none" w:sz="0" w:space="0" w:color="auto"/>
          </w:divBdr>
        </w:div>
        <w:div w:id="1265578892">
          <w:marLeft w:val="579"/>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1B11D985.dotm</Template>
  <TotalTime>92</TotalTime>
  <Pages>2</Pages>
  <Words>123</Words>
  <Characters>705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Kenwright, Benjamin</cp:lastModifiedBy>
  <cp:revision>40</cp:revision>
  <cp:lastPrinted>2019-10-03T11:36:00Z</cp:lastPrinted>
  <dcterms:created xsi:type="dcterms:W3CDTF">2019-08-05T14:26:00Z</dcterms:created>
  <dcterms:modified xsi:type="dcterms:W3CDTF">2019-10-03T11:42:00Z</dcterms:modified>
</cp:coreProperties>
</file>