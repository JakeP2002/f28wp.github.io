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EB2244" w:rsidRPr="00EB2244">
        <w:t xml:space="preserve">Javascript Prt </w:t>
      </w:r>
      <w:r w:rsidR="00285413">
        <w:t>2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A62823">
        <w:t>Javascript.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85413">
        <w:rPr>
          <w:rFonts w:ascii="Arial" w:hAnsi="Arial" w:cs="Arial"/>
          <w:color w:val="0000FF"/>
        </w:rPr>
        <w:t>Features</w:t>
      </w:r>
      <w:r w:rsidR="0089505A">
        <w:rPr>
          <w:rFonts w:ascii="Arial" w:hAnsi="Arial" w:cs="Arial"/>
          <w:color w:val="0000FF"/>
        </w:rPr>
        <w:t>/Experiment</w:t>
      </w:r>
    </w:p>
    <w:p w:rsidR="00BD4ED6" w:rsidRDefault="00BD4ED6" w:rsidP="00BB0246"/>
    <w:p w:rsidR="00285413" w:rsidRDefault="0089505A" w:rsidP="00BB0246">
      <w:r>
        <w:t>Take the `basic’ skeleton Javascript code for Santa game:</w:t>
      </w:r>
    </w:p>
    <w:p w:rsidR="0089505A" w:rsidRDefault="0089505A" w:rsidP="00BB0246"/>
    <w:p w:rsidR="0089505A" w:rsidRDefault="0089505A" w:rsidP="00BB0246">
      <w:r>
        <w:t>&lt;LINK&gt;</w:t>
      </w:r>
    </w:p>
    <w:p w:rsidR="0089505A" w:rsidRDefault="0089505A" w:rsidP="00BB0246"/>
    <w:p w:rsidR="0089505A" w:rsidRDefault="0089505A" w:rsidP="00BB0246">
      <w:r>
        <w:t>Add additional features (using Javascript).</w:t>
      </w:r>
    </w:p>
    <w:p w:rsidR="0089505A" w:rsidRDefault="0089505A" w:rsidP="00BB0246"/>
    <w:p w:rsidR="0089505A" w:rsidRDefault="0089505A" w:rsidP="00BB0246">
      <w:r>
        <w:t>For example: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Collision detection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Score/pause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Improved GUI/Layout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Animations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Multiplayer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…</w:t>
      </w:r>
      <w:bookmarkStart w:id="0" w:name="_GoBack"/>
      <w:bookmarkEnd w:id="0"/>
    </w:p>
    <w:p w:rsidR="00285413" w:rsidRDefault="00285413" w:rsidP="00BB0246"/>
    <w:sectPr w:rsidR="0028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285413"/>
    <w:rsid w:val="002D0AAB"/>
    <w:rsid w:val="006023AF"/>
    <w:rsid w:val="006A090C"/>
    <w:rsid w:val="006E2F28"/>
    <w:rsid w:val="007C30A5"/>
    <w:rsid w:val="0089505A"/>
    <w:rsid w:val="008C7087"/>
    <w:rsid w:val="00911B67"/>
    <w:rsid w:val="009A2A7A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261E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B48EC58D.dotm</Template>
  <TotalTime>63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25</cp:revision>
  <cp:lastPrinted>2019-09-17T14:26:00Z</cp:lastPrinted>
  <dcterms:created xsi:type="dcterms:W3CDTF">2019-08-05T14:26:00Z</dcterms:created>
  <dcterms:modified xsi:type="dcterms:W3CDTF">2019-09-18T08:34:00Z</dcterms:modified>
</cp:coreProperties>
</file>