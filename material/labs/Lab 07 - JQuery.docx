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3930EC">
        <w:t>JQuery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3930EC">
        <w:t>jQuery</w:t>
      </w:r>
      <w:r w:rsidR="00A62823">
        <w:t>.</w:t>
      </w:r>
      <w:r w:rsidR="004F5B57">
        <w:t xml:space="preserve"> </w:t>
      </w:r>
      <w:r w:rsidR="004F5B57" w:rsidRPr="004F5B57">
        <w:t>The purpose of jQuery is to make it much easier to use JavaScript on your website</w:t>
      </w:r>
      <w:r w:rsidR="004F5B57">
        <w:t xml:space="preserve">. </w:t>
      </w:r>
      <w:r w:rsidR="004F5B57" w:rsidRPr="004F5B57">
        <w:t>jQuery is a lightweight, "write less, do more", JavaScript library.</w:t>
      </w:r>
    </w:p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FC057C">
        <w:rPr>
          <w:rFonts w:ascii="Arial" w:hAnsi="Arial" w:cs="Arial"/>
          <w:color w:val="0000FF"/>
        </w:rPr>
        <w:t>jQuery - load() Example</w:t>
      </w:r>
    </w:p>
    <w:p w:rsidR="00BD4ED6" w:rsidRDefault="00BD4ED6" w:rsidP="00BB0246"/>
    <w:p w:rsidR="00043E59" w:rsidRDefault="00043E59" w:rsidP="00043E59"/>
    <w:p w:rsidR="00772F6F" w:rsidRDefault="00772F6F" w:rsidP="00043E59">
      <w:r>
        <w:t xml:space="preserve">Implement the following sample, with a local client script (i.e., index.html, and on your server, e.g., macs folder (e.g., </w:t>
      </w:r>
      <w:r w:rsidRPr="00772F6F">
        <w:t>public_html</w:t>
      </w:r>
      <w:r>
        <w:t xml:space="preserve"> folder on your university computer, which is accessible from www2.macs.hw.ac.uk/~username/</w:t>
      </w:r>
      <w:r w:rsidR="009D46CD">
        <w:t>)</w:t>
      </w:r>
    </w:p>
    <w:p w:rsidR="009D46CD" w:rsidRDefault="009D46CD" w:rsidP="00043E59"/>
    <w:p w:rsidR="002C5915" w:rsidRDefault="002C5915" w:rsidP="00043E59">
      <w:r>
        <w:t>Client side (index.html)</w:t>
      </w:r>
    </w:p>
    <w:p w:rsidR="002C5915" w:rsidRDefault="002C5915" w:rsidP="00043E59"/>
    <w:p w:rsidR="002C5915" w:rsidRDefault="002C5915" w:rsidP="00043E59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F28979F" wp14:editId="534D9F61">
                <wp:extent cx="5963478" cy="1404620"/>
                <wp:effectExtent l="0" t="0" r="18415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915" w:rsidRDefault="002C5915" w:rsidP="002C5915">
                            <w:r>
                              <w:t xml:space="preserve">&lt;!DOCTYPE html&gt; </w:t>
                            </w:r>
                          </w:p>
                          <w:p w:rsidR="002C5915" w:rsidRDefault="002C5915" w:rsidP="002C5915">
                            <w:r>
                              <w:t xml:space="preserve">&lt;html&gt; </w:t>
                            </w:r>
                          </w:p>
                          <w:p w:rsidR="002C5915" w:rsidRDefault="002C5915" w:rsidP="002C5915">
                            <w:r>
                              <w:t xml:space="preserve">    &lt;head&gt; </w:t>
                            </w:r>
                          </w:p>
                          <w:p w:rsidR="002C5915" w:rsidRDefault="009D46CD" w:rsidP="002C5915">
                            <w:r>
                              <w:t xml:space="preserve">        &lt;script src=</w:t>
                            </w:r>
                            <w:r w:rsidR="002C5915">
                              <w:t>"https://ajax.googleapis.com/ajax/lib</w:t>
                            </w:r>
                            <w:r>
                              <w:t xml:space="preserve">s/jquery/3.3.1/jquery.min.js"&gt; </w:t>
                            </w:r>
                            <w:r w:rsidR="002C5915">
                              <w:t xml:space="preserve">&lt;/script&gt; </w:t>
                            </w:r>
                          </w:p>
                          <w:p w:rsidR="002C5915" w:rsidRDefault="002C5915" w:rsidP="002C5915">
                            <w:r>
                              <w:t xml:space="preserve">        &lt;script&gt; </w:t>
                            </w:r>
                          </w:p>
                          <w:p w:rsidR="002C5915" w:rsidRDefault="002C5915" w:rsidP="002C5915">
                            <w:r>
                              <w:t xml:space="preserve">            $(document).ready(function(){ </w:t>
                            </w:r>
                          </w:p>
                          <w:p w:rsidR="002C5915" w:rsidRDefault="002C5915" w:rsidP="002C5915">
                            <w:r>
                              <w:t xml:space="preserve">                $("button").click(function(){ </w:t>
                            </w:r>
                          </w:p>
                          <w:p w:rsidR="002C5915" w:rsidRDefault="002C5915" w:rsidP="002C5915">
                            <w:r>
                              <w:t xml:space="preserve">                    $("#divContent").load("send.php"); </w:t>
                            </w:r>
                          </w:p>
                          <w:p w:rsidR="002C5915" w:rsidRDefault="002C5915" w:rsidP="002C5915">
                            <w:r>
                              <w:t xml:space="preserve">                }); </w:t>
                            </w:r>
                          </w:p>
                          <w:p w:rsidR="002C5915" w:rsidRDefault="002C5915" w:rsidP="002C5915">
                            <w:r>
                              <w:t xml:space="preserve">            }); </w:t>
                            </w:r>
                          </w:p>
                          <w:p w:rsidR="002C5915" w:rsidRDefault="002C5915" w:rsidP="002C5915">
                            <w:r>
                              <w:t xml:space="preserve">        &lt;/script&gt; </w:t>
                            </w:r>
                          </w:p>
                          <w:p w:rsidR="002C5915" w:rsidRDefault="002C5915" w:rsidP="002C5915">
                            <w:r>
                              <w:t xml:space="preserve">        &lt;style&gt; </w:t>
                            </w:r>
                          </w:p>
                          <w:p w:rsidR="002C5915" w:rsidRDefault="002C5915" w:rsidP="002C5915">
                            <w:r>
                              <w:t xml:space="preserve">            body { </w:t>
                            </w:r>
                          </w:p>
                          <w:p w:rsidR="002C5915" w:rsidRDefault="002C5915" w:rsidP="002C5915">
                            <w:r>
                              <w:t xml:space="preserve">                text-align: center; </w:t>
                            </w:r>
                          </w:p>
                          <w:p w:rsidR="002C5915" w:rsidRDefault="002C5915" w:rsidP="002C5915">
                            <w:r>
                              <w:t xml:space="preserve">            } </w:t>
                            </w:r>
                          </w:p>
                          <w:p w:rsidR="002C5915" w:rsidRDefault="002C5915" w:rsidP="002C5915">
                            <w:r>
                              <w:t xml:space="preserve">            #divContent { </w:t>
                            </w:r>
                          </w:p>
                          <w:p w:rsidR="002C5915" w:rsidRDefault="002C5915" w:rsidP="002C5915">
                            <w:r>
                              <w:t xml:space="preserve">                font-size: 40px; </w:t>
                            </w:r>
                          </w:p>
                          <w:p w:rsidR="002C5915" w:rsidRDefault="002C5915" w:rsidP="002C5915">
                            <w:r>
                              <w:t xml:space="preserve">                font-weight: bold; </w:t>
                            </w:r>
                          </w:p>
                          <w:p w:rsidR="002C5915" w:rsidRDefault="002C5915" w:rsidP="002C5915">
                            <w:r>
                              <w:t xml:space="preserve">                color: green; </w:t>
                            </w:r>
                          </w:p>
                          <w:p w:rsidR="002C5915" w:rsidRDefault="002C5915" w:rsidP="002C5915">
                            <w:r>
                              <w:t xml:space="preserve">            } </w:t>
                            </w:r>
                          </w:p>
                          <w:p w:rsidR="002C5915" w:rsidRDefault="002C5915" w:rsidP="002C5915">
                            <w:r>
                              <w:t xml:space="preserve">        &lt;/style&gt; </w:t>
                            </w:r>
                          </w:p>
                          <w:p w:rsidR="002C5915" w:rsidRDefault="002C5915" w:rsidP="002C5915">
                            <w:r>
                              <w:t xml:space="preserve">    &lt;/head&gt; </w:t>
                            </w:r>
                          </w:p>
                          <w:p w:rsidR="002C5915" w:rsidRDefault="002C5915" w:rsidP="002C5915">
                            <w:r>
                              <w:t xml:space="preserve">    &lt;body&gt; </w:t>
                            </w:r>
                          </w:p>
                          <w:p w:rsidR="002C5915" w:rsidRDefault="002C5915" w:rsidP="002C5915">
                            <w:r>
                              <w:t xml:space="preserve">        &lt;div id="divContent"&gt; </w:t>
                            </w:r>
                          </w:p>
                          <w:p w:rsidR="002C5915" w:rsidRDefault="002C5915" w:rsidP="002C5915">
                            <w:r>
                              <w:t xml:space="preserve">            Default Content</w:t>
                            </w:r>
                          </w:p>
                          <w:p w:rsidR="002C5915" w:rsidRDefault="002C5915" w:rsidP="002C5915">
                            <w:r>
                              <w:t xml:space="preserve">        &lt;/div&gt; </w:t>
                            </w:r>
                          </w:p>
                          <w:p w:rsidR="002C5915" w:rsidRDefault="002C5915" w:rsidP="002C5915">
                            <w:r>
                              <w:t xml:space="preserve">    &lt;/body&gt; </w:t>
                            </w:r>
                          </w:p>
                          <w:p w:rsidR="002C5915" w:rsidRDefault="002C5915" w:rsidP="002C5915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897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">
                <v:textbox style="mso-fit-shape-to-text:t">
                  <w:txbxContent>
                    <w:p w:rsidR="002C5915" w:rsidRDefault="002C5915" w:rsidP="002C5915"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 </w:t>
                      </w:r>
                    </w:p>
                    <w:p w:rsidR="002C5915" w:rsidRDefault="002C5915" w:rsidP="002C5915">
                      <w:r>
                        <w:t>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 xml:space="preserve">&gt; </w:t>
                      </w:r>
                    </w:p>
                    <w:p w:rsidR="002C5915" w:rsidRDefault="002C5915" w:rsidP="002C5915">
                      <w:r>
                        <w:t xml:space="preserve">    &lt;</w:t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 xml:space="preserve">&gt; </w:t>
                      </w:r>
                    </w:p>
                    <w:p w:rsidR="002C5915" w:rsidRDefault="009D46CD" w:rsidP="002C5915">
                      <w:r>
                        <w:t xml:space="preserve">        &lt;script src=</w:t>
                      </w:r>
                      <w:r w:rsidR="002C5915">
                        <w:t>"https://ajax.googleapis.com/ajax/lib</w:t>
                      </w:r>
                      <w:r>
                        <w:t xml:space="preserve">s/jquery/3.3.1/jquery.min.js"&gt; </w:t>
                      </w:r>
                      <w:r w:rsidR="002C5915">
                        <w:t xml:space="preserve">&lt;/script&gt; </w:t>
                      </w:r>
                    </w:p>
                    <w:p w:rsidR="002C5915" w:rsidRDefault="002C5915" w:rsidP="002C5915">
                      <w:r>
                        <w:t xml:space="preserve">        &lt;</w:t>
                      </w:r>
                      <w:proofErr w:type="gramStart"/>
                      <w:r>
                        <w:t>script</w:t>
                      </w:r>
                      <w:proofErr w:type="gramEnd"/>
                      <w:r>
                        <w:t xml:space="preserve">&gt; </w:t>
                      </w:r>
                    </w:p>
                    <w:p w:rsidR="002C5915" w:rsidRDefault="002C5915" w:rsidP="002C5915">
                      <w:r>
                        <w:t xml:space="preserve">            $(document).</w:t>
                      </w:r>
                      <w:proofErr w:type="gramStart"/>
                      <w:r>
                        <w:t>ready(</w:t>
                      </w:r>
                      <w:proofErr w:type="gramEnd"/>
                      <w:r>
                        <w:t xml:space="preserve">function(){ </w:t>
                      </w:r>
                    </w:p>
                    <w:p w:rsidR="002C5915" w:rsidRDefault="002C5915" w:rsidP="002C5915">
                      <w:r>
                        <w:t xml:space="preserve">                $("button").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 xml:space="preserve">function(){ </w:t>
                      </w:r>
                    </w:p>
                    <w:p w:rsidR="002C5915" w:rsidRDefault="002C5915" w:rsidP="002C5915">
                      <w:r>
                        <w:t xml:space="preserve">                    $("#</w:t>
                      </w:r>
                      <w:proofErr w:type="spellStart"/>
                      <w:r>
                        <w:t>divC</w:t>
                      </w:r>
                      <w:r>
                        <w:t>ontent</w:t>
                      </w:r>
                      <w:proofErr w:type="spellEnd"/>
                      <w:r>
                        <w:t>").</w:t>
                      </w:r>
                      <w:proofErr w:type="gramStart"/>
                      <w:r>
                        <w:t>load(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send.php</w:t>
                      </w:r>
                      <w:proofErr w:type="spellEnd"/>
                      <w:r>
                        <w:t xml:space="preserve">"); </w:t>
                      </w:r>
                    </w:p>
                    <w:p w:rsidR="002C5915" w:rsidRDefault="002C5915" w:rsidP="002C5915">
                      <w:r>
                        <w:t xml:space="preserve">                }); </w:t>
                      </w:r>
                    </w:p>
                    <w:p w:rsidR="002C5915" w:rsidRDefault="002C5915" w:rsidP="002C5915">
                      <w:r>
                        <w:t xml:space="preserve">            }); </w:t>
                      </w:r>
                    </w:p>
                    <w:p w:rsidR="002C5915" w:rsidRDefault="002C5915" w:rsidP="002C5915">
                      <w:r>
                        <w:t xml:space="preserve">        &lt;/script&gt; </w:t>
                      </w:r>
                    </w:p>
                    <w:p w:rsidR="002C5915" w:rsidRDefault="002C5915" w:rsidP="002C5915">
                      <w:r>
                        <w:t xml:space="preserve">        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 xml:space="preserve">&gt; </w:t>
                      </w:r>
                    </w:p>
                    <w:p w:rsidR="002C5915" w:rsidRDefault="002C5915" w:rsidP="002C5915">
                      <w:r>
                        <w:t xml:space="preserve">            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 xml:space="preserve"> { </w:t>
                      </w:r>
                    </w:p>
                    <w:p w:rsidR="002C5915" w:rsidRDefault="002C5915" w:rsidP="002C5915">
                      <w:r>
                        <w:t xml:space="preserve">                </w:t>
                      </w:r>
                      <w:proofErr w:type="gramStart"/>
                      <w:r>
                        <w:t>text-</w:t>
                      </w:r>
                      <w:proofErr w:type="gramEnd"/>
                      <w:r>
                        <w:t xml:space="preserve">align: 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 xml:space="preserve">; </w:t>
                      </w:r>
                    </w:p>
                    <w:p w:rsidR="002C5915" w:rsidRDefault="002C5915" w:rsidP="002C5915">
                      <w:r>
                        <w:t xml:space="preserve">            } </w:t>
                      </w:r>
                    </w:p>
                    <w:p w:rsidR="002C5915" w:rsidRDefault="002C5915" w:rsidP="002C5915">
                      <w:r>
                        <w:t xml:space="preserve">            #</w:t>
                      </w:r>
                      <w:proofErr w:type="spellStart"/>
                      <w:r>
                        <w:t>div</w:t>
                      </w:r>
                      <w:r>
                        <w:t>C</w:t>
                      </w:r>
                      <w:r>
                        <w:t>ontent</w:t>
                      </w:r>
                      <w:proofErr w:type="spellEnd"/>
                      <w:r>
                        <w:t xml:space="preserve"> { </w:t>
                      </w:r>
                    </w:p>
                    <w:p w:rsidR="002C5915" w:rsidRDefault="002C5915" w:rsidP="002C5915">
                      <w:r>
                        <w:t xml:space="preserve">                </w:t>
                      </w:r>
                      <w:proofErr w:type="gramStart"/>
                      <w:r>
                        <w:t>font-size</w:t>
                      </w:r>
                      <w:proofErr w:type="gramEnd"/>
                      <w:r>
                        <w:t xml:space="preserve">: 40px; </w:t>
                      </w:r>
                    </w:p>
                    <w:p w:rsidR="002C5915" w:rsidRDefault="002C5915" w:rsidP="002C5915">
                      <w:r>
                        <w:t xml:space="preserve">                </w:t>
                      </w:r>
                      <w:proofErr w:type="gramStart"/>
                      <w:r>
                        <w:t>font-weight</w:t>
                      </w:r>
                      <w:proofErr w:type="gramEnd"/>
                      <w:r>
                        <w:t xml:space="preserve">: bold; </w:t>
                      </w:r>
                    </w:p>
                    <w:p w:rsidR="002C5915" w:rsidRDefault="002C5915" w:rsidP="002C591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color</w:t>
                      </w:r>
                      <w:proofErr w:type="spellEnd"/>
                      <w:proofErr w:type="gramEnd"/>
                      <w:r>
                        <w:t xml:space="preserve">: green; </w:t>
                      </w:r>
                    </w:p>
                    <w:p w:rsidR="002C5915" w:rsidRDefault="002C5915" w:rsidP="002C5915">
                      <w:r>
                        <w:t xml:space="preserve">            } </w:t>
                      </w:r>
                    </w:p>
                    <w:p w:rsidR="002C5915" w:rsidRDefault="002C5915" w:rsidP="002C5915">
                      <w:r>
                        <w:t xml:space="preserve">        &lt;/style&gt; </w:t>
                      </w:r>
                    </w:p>
                    <w:p w:rsidR="002C5915" w:rsidRDefault="002C5915" w:rsidP="002C5915">
                      <w:r>
                        <w:t xml:space="preserve">    &lt;/head&gt; </w:t>
                      </w:r>
                    </w:p>
                    <w:p w:rsidR="002C5915" w:rsidRDefault="002C5915" w:rsidP="002C5915">
                      <w:r>
                        <w:t xml:space="preserve">    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 xml:space="preserve">&gt; </w:t>
                      </w:r>
                    </w:p>
                    <w:p w:rsidR="002C5915" w:rsidRDefault="002C5915" w:rsidP="002C5915">
                      <w:r>
                        <w:t xml:space="preserve">        &lt;div id="</w:t>
                      </w:r>
                      <w:proofErr w:type="spellStart"/>
                      <w:r>
                        <w:t>div</w:t>
                      </w:r>
                      <w:r>
                        <w:t>C</w:t>
                      </w:r>
                      <w:r>
                        <w:t>ontent</w:t>
                      </w:r>
                      <w:proofErr w:type="spellEnd"/>
                      <w:r>
                        <w:t xml:space="preserve">"&gt; </w:t>
                      </w:r>
                    </w:p>
                    <w:p w:rsidR="002C5915" w:rsidRDefault="002C5915" w:rsidP="002C5915">
                      <w:r>
                        <w:t xml:space="preserve">            </w:t>
                      </w:r>
                      <w:r>
                        <w:t>Default Content</w:t>
                      </w:r>
                    </w:p>
                    <w:p w:rsidR="002C5915" w:rsidRDefault="002C5915" w:rsidP="002C5915">
                      <w:r>
                        <w:t xml:space="preserve">        </w:t>
                      </w:r>
                      <w:r>
                        <w:t xml:space="preserve">&lt;/div&gt; </w:t>
                      </w:r>
                    </w:p>
                    <w:p w:rsidR="002C5915" w:rsidRDefault="002C5915" w:rsidP="002C5915">
                      <w:r>
                        <w:t xml:space="preserve">    &lt;/body&gt; </w:t>
                      </w:r>
                    </w:p>
                    <w:p w:rsidR="002C5915" w:rsidRDefault="002C5915" w:rsidP="002C5915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5915" w:rsidRDefault="002C5915" w:rsidP="00043E59"/>
    <w:p w:rsidR="002C5915" w:rsidRDefault="002C5915" w:rsidP="00043E59">
      <w:r>
        <w:t>Server side (send.php)</w:t>
      </w:r>
    </w:p>
    <w:p w:rsidR="002C5915" w:rsidRDefault="002C5915" w:rsidP="00043E59"/>
    <w:p w:rsidR="002C5915" w:rsidRDefault="002C5915" w:rsidP="00043E59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9FA2CD1" wp14:editId="2D960E11">
                <wp:extent cx="5731510" cy="441227"/>
                <wp:effectExtent l="0" t="0" r="21590" b="158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FF3" w:rsidRDefault="002E3FF3" w:rsidP="002E3FF3">
                            <w:r>
                              <w:t>&lt;?php</w:t>
                            </w:r>
                          </w:p>
                          <w:p w:rsidR="002E3FF3" w:rsidRDefault="002E3FF3" w:rsidP="002E3FF3">
                            <w:r>
                              <w:t xml:space="preserve">  $t=time(); </w:t>
                            </w:r>
                          </w:p>
                          <w:p w:rsidR="002E3FF3" w:rsidRDefault="002E3FF3" w:rsidP="002E3FF3">
                            <w:r>
                              <w:t xml:space="preserve">  echo($t . "&lt;br&gt;");</w:t>
                            </w:r>
                          </w:p>
                          <w:p w:rsidR="002E3FF3" w:rsidRDefault="002E3FF3" w:rsidP="002E3FF3">
                            <w:r>
                              <w:t xml:space="preserve">  echo(date("Y-m-d",$t));</w:t>
                            </w:r>
                          </w:p>
                          <w:p w:rsidR="002C5915" w:rsidRDefault="002E3FF3" w:rsidP="002E3FF3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A2CD1" id="_x0000_s1027" type="#_x0000_t202" style="width:451.3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">
                <v:textbox style="mso-fit-shape-to-text:t">
                  <w:txbxContent>
                    <w:p w:rsidR="002E3FF3" w:rsidRDefault="002E3FF3" w:rsidP="002E3FF3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2E3FF3" w:rsidRDefault="002E3FF3" w:rsidP="002E3FF3">
                      <w:r>
                        <w:t xml:space="preserve">  </w:t>
                      </w:r>
                      <w:r>
                        <w:t>$t=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);</w:t>
                      </w:r>
                      <w:r>
                        <w:t xml:space="preserve"> </w:t>
                      </w:r>
                    </w:p>
                    <w:p w:rsidR="002E3FF3" w:rsidRDefault="002E3FF3" w:rsidP="002E3FF3">
                      <w:r>
                        <w:t xml:space="preserve">  </w:t>
                      </w:r>
                      <w:proofErr w:type="gramStart"/>
                      <w:r>
                        <w:t>echo(</w:t>
                      </w:r>
                      <w:proofErr w:type="gramEnd"/>
                      <w:r>
                        <w:t>$t . "&lt;</w:t>
                      </w:r>
                      <w:proofErr w:type="spellStart"/>
                      <w:proofErr w:type="gramStart"/>
                      <w:r>
                        <w:t>br</w:t>
                      </w:r>
                      <w:proofErr w:type="spellEnd"/>
                      <w:proofErr w:type="gramEnd"/>
                      <w:r>
                        <w:t>&gt;");</w:t>
                      </w:r>
                    </w:p>
                    <w:p w:rsidR="002E3FF3" w:rsidRDefault="002E3FF3" w:rsidP="002E3FF3">
                      <w:r>
                        <w:t xml:space="preserve">  </w:t>
                      </w:r>
                      <w:proofErr w:type="gramStart"/>
                      <w:r>
                        <w:t>echo(</w:t>
                      </w:r>
                      <w:proofErr w:type="gramEnd"/>
                      <w:r>
                        <w:t>date("</w:t>
                      </w:r>
                      <w:proofErr w:type="spellStart"/>
                      <w:r>
                        <w:t>Y-m-d",$t</w:t>
                      </w:r>
                      <w:proofErr w:type="spellEnd"/>
                      <w:r>
                        <w:t>));</w:t>
                      </w:r>
                    </w:p>
                    <w:p w:rsidR="002C5915" w:rsidRDefault="002E3FF3" w:rsidP="002E3FF3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46CD" w:rsidRDefault="009D46CD" w:rsidP="00043E59"/>
    <w:p w:rsidR="009D46CD" w:rsidRDefault="009D46CD" w:rsidP="00043E59">
      <w:r>
        <w:t>When you run the following script.  You should see the content on the page updated (i.e., div section called divContent, replace the Default Content with the information retrieved from send.php).</w:t>
      </w:r>
    </w:p>
    <w:p w:rsidR="009D46CD" w:rsidRDefault="009D46CD" w:rsidP="00043E59"/>
    <w:p w:rsidR="009D46CD" w:rsidRDefault="009D46CD" w:rsidP="00043E59">
      <w:r>
        <w:t>Try modifying the code to have a Javascript timer keep updating the time information in real-time (i.e., keeps retrieving the information from send.php and updating the text on screen).</w:t>
      </w:r>
    </w:p>
    <w:p w:rsidR="00840F94" w:rsidRDefault="00840F94" w:rsidP="00043E59"/>
    <w:p w:rsidR="00840F94" w:rsidRDefault="00840F94" w:rsidP="00043E59">
      <w:r>
        <w:t>Pass arguments to the php</w:t>
      </w:r>
      <w:bookmarkStart w:id="0" w:name="_GoBack"/>
      <w:bookmarkEnd w:id="0"/>
      <w:r>
        <w:t xml:space="preserve"> script to have it return different information (e.g., send.php?val=2;).  In the php script check if the value is set and echo different information.</w:t>
      </w:r>
    </w:p>
    <w:sectPr w:rsidR="0084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43E59"/>
    <w:rsid w:val="0008487A"/>
    <w:rsid w:val="001B5687"/>
    <w:rsid w:val="00285413"/>
    <w:rsid w:val="002C5915"/>
    <w:rsid w:val="002D0AAB"/>
    <w:rsid w:val="002E3FF3"/>
    <w:rsid w:val="00360034"/>
    <w:rsid w:val="003930EC"/>
    <w:rsid w:val="004B5A03"/>
    <w:rsid w:val="004F5B57"/>
    <w:rsid w:val="006023AF"/>
    <w:rsid w:val="00663C7A"/>
    <w:rsid w:val="006A090C"/>
    <w:rsid w:val="006E2F28"/>
    <w:rsid w:val="00772F6F"/>
    <w:rsid w:val="007C30A5"/>
    <w:rsid w:val="00840F94"/>
    <w:rsid w:val="0089505A"/>
    <w:rsid w:val="008C7087"/>
    <w:rsid w:val="00911B67"/>
    <w:rsid w:val="009A2A7A"/>
    <w:rsid w:val="009D46CD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D4FF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289A5D74.dotm</Template>
  <TotalTime>89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37</cp:revision>
  <cp:lastPrinted>2019-10-03T11:36:00Z</cp:lastPrinted>
  <dcterms:created xsi:type="dcterms:W3CDTF">2019-08-05T14:26:00Z</dcterms:created>
  <dcterms:modified xsi:type="dcterms:W3CDTF">2019-10-03T11:38:00Z</dcterms:modified>
</cp:coreProperties>
</file>