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DE2F79">
        <w:t>Introduction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2658D">
        <w:t xml:space="preserve">, you’ll </w:t>
      </w:r>
      <w:r w:rsidR="00DE2F79">
        <w:t>get started with the course by familiarizing yourself with key concepts (including revising principles and practices introduce in F27WD)</w:t>
      </w:r>
    </w:p>
    <w:p w:rsidR="007C30A5" w:rsidRDefault="007C30A5"/>
    <w:p w:rsidR="006023AF" w:rsidRDefault="006023AF"/>
    <w:p w:rsidR="006023AF" w:rsidRDefault="002A2363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1.0</w:t>
      </w:r>
      <w:r w:rsidR="006023AF">
        <w:rPr>
          <w:rFonts w:ascii="Arial" w:hAnsi="Arial" w:cs="Arial"/>
          <w:color w:val="0000FF"/>
        </w:rPr>
        <w:t xml:space="preserve"> </w:t>
      </w:r>
      <w:r w:rsidR="00DE2F79">
        <w:rPr>
          <w:rFonts w:ascii="Arial" w:hAnsi="Arial" w:cs="Arial"/>
          <w:color w:val="0000FF"/>
        </w:rPr>
        <w:t>GitHub</w:t>
      </w:r>
    </w:p>
    <w:p w:rsidR="00D2658D" w:rsidRDefault="00D2658D"/>
    <w:p w:rsidR="00DE2F79" w:rsidRDefault="00DE2F79">
      <w:r>
        <w:t>Tasks:</w:t>
      </w:r>
    </w:p>
    <w:p w:rsidR="00DE2F79" w:rsidRDefault="00DE2F79" w:rsidP="00DE2F79">
      <w:pPr>
        <w:pStyle w:val="ListParagraph"/>
        <w:numPr>
          <w:ilvl w:val="0"/>
          <w:numId w:val="1"/>
        </w:numPr>
      </w:pPr>
      <w:r>
        <w:t>Work through the various exercises for GitHub to familiarize yourself with working with GitHub</w:t>
      </w:r>
      <w:r w:rsidR="009E1FA1">
        <w:t xml:space="preserve"> (e.g., understanding essentials of version control, hello world, forking, creating readme for repository, tracking statistics for a repository).</w:t>
      </w:r>
    </w:p>
    <w:p w:rsidR="009E1FA1" w:rsidRDefault="009E1FA1" w:rsidP="009E1FA1">
      <w:pPr>
        <w:pStyle w:val="ListParagraph"/>
        <w:ind w:left="360"/>
      </w:pPr>
    </w:p>
    <w:p w:rsidR="00DE2F79" w:rsidRDefault="000875C5" w:rsidP="00DE2F79">
      <w:pPr>
        <w:pStyle w:val="ListParagraph"/>
        <w:numPr>
          <w:ilvl w:val="1"/>
          <w:numId w:val="1"/>
        </w:numPr>
      </w:pPr>
      <w:hyperlink r:id="rId6" w:history="1">
        <w:r w:rsidR="00DE2F79">
          <w:rPr>
            <w:rStyle w:val="Hyperlink"/>
          </w:rPr>
          <w:t>https://guides.github.com</w:t>
        </w:r>
      </w:hyperlink>
    </w:p>
    <w:p w:rsidR="009E1FA1" w:rsidRDefault="009E1FA1" w:rsidP="00DE2F79"/>
    <w:p w:rsidR="009E1FA1" w:rsidRDefault="009E1FA1" w:rsidP="00DE2F79"/>
    <w:p w:rsidR="00DE2F79" w:rsidRDefault="00DE2F79" w:rsidP="00DE2F79">
      <w:pPr>
        <w:pStyle w:val="ListParagraph"/>
        <w:numPr>
          <w:ilvl w:val="0"/>
          <w:numId w:val="1"/>
        </w:numPr>
      </w:pPr>
      <w:r>
        <w:t>Essential abilities include:</w:t>
      </w:r>
    </w:p>
    <w:p w:rsidR="00DE2F79" w:rsidRDefault="00DE2F79" w:rsidP="00DE2F79">
      <w:pPr>
        <w:pStyle w:val="ListParagraph"/>
        <w:numPr>
          <w:ilvl w:val="1"/>
          <w:numId w:val="1"/>
        </w:numPr>
      </w:pPr>
      <w:r>
        <w:t>Create, clone and update a repository on GitHub</w:t>
      </w:r>
    </w:p>
    <w:p w:rsidR="00DE2F79" w:rsidRDefault="00DE2F79" w:rsidP="00DE2F79">
      <w:pPr>
        <w:pStyle w:val="ListParagraph"/>
        <w:numPr>
          <w:ilvl w:val="1"/>
          <w:numId w:val="1"/>
        </w:numPr>
      </w:pPr>
      <w:r>
        <w:t>Clone the repository locally on different machines</w:t>
      </w:r>
    </w:p>
    <w:p w:rsidR="00DE2F79" w:rsidRDefault="00DE2F79" w:rsidP="00DE2F79">
      <w:pPr>
        <w:pStyle w:val="ListParagraph"/>
        <w:numPr>
          <w:ilvl w:val="1"/>
          <w:numId w:val="1"/>
        </w:numPr>
      </w:pPr>
      <w:r>
        <w:t>Work with others on shared files (e.g., handle file change conflicts/out of date repositories)</w:t>
      </w:r>
    </w:p>
    <w:p w:rsidR="00DE2F79" w:rsidRDefault="00DE2F79" w:rsidP="00DE2F79">
      <w:pPr>
        <w:pStyle w:val="ListParagraph"/>
        <w:ind w:left="360"/>
      </w:pPr>
    </w:p>
    <w:p w:rsidR="00DE2F79" w:rsidRDefault="00DE2F79" w:rsidP="00DE2F79">
      <w:pPr>
        <w:pStyle w:val="ListParagraph"/>
        <w:numPr>
          <w:ilvl w:val="0"/>
          <w:numId w:val="1"/>
        </w:numPr>
      </w:pPr>
      <w:r>
        <w:t>Work with friends to familiarize yourself with working with others</w:t>
      </w:r>
    </w:p>
    <w:p w:rsidR="00DE2F79" w:rsidRDefault="00DE2F79" w:rsidP="00DE2F79">
      <w:pPr>
        <w:pStyle w:val="ListParagraph"/>
        <w:numPr>
          <w:ilvl w:val="0"/>
          <w:numId w:val="1"/>
        </w:numPr>
      </w:pPr>
      <w:r>
        <w:t xml:space="preserve">Try cloning a different public repository from GitHub (e.g., </w:t>
      </w:r>
      <w:hyperlink r:id="rId7" w:history="1">
        <w:r w:rsidR="009E1FA1" w:rsidRPr="00714488">
          <w:rPr>
            <w:rStyle w:val="Hyperlink"/>
          </w:rPr>
          <w:t>https://github.com/nodejs/node</w:t>
        </w:r>
      </w:hyperlink>
      <w:r>
        <w:t>)</w:t>
      </w:r>
    </w:p>
    <w:p w:rsidR="009E1FA1" w:rsidRDefault="009E1FA1" w:rsidP="00DE2F79">
      <w:pPr>
        <w:pStyle w:val="ListParagraph"/>
        <w:numPr>
          <w:ilvl w:val="0"/>
          <w:numId w:val="1"/>
        </w:numPr>
      </w:pPr>
      <w:r>
        <w:t>Look at the GitHub statistics for your and other repositories on GitHub (e.g., number of commits, which lines changed, how often, …)</w:t>
      </w:r>
    </w:p>
    <w:p w:rsidR="00DE2F79" w:rsidRDefault="00DE2F79"/>
    <w:p w:rsidR="00DE2F79" w:rsidRDefault="00DE2F79"/>
    <w:p w:rsidR="002A2363" w:rsidRDefault="002A2363" w:rsidP="002A2363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2.0 Team Work</w:t>
      </w:r>
    </w:p>
    <w:p w:rsidR="002A2363" w:rsidRDefault="002A2363"/>
    <w:p w:rsidR="00DE2F79" w:rsidRDefault="002A2363">
      <w:r>
        <w:t>Essential you’re comfortable with GitHub and able to work with others as the coursework requires you to manage a complex web programming project as a team (i.e., 3-5 people).</w:t>
      </w:r>
    </w:p>
    <w:p w:rsidR="00053422" w:rsidRDefault="00053422"/>
    <w:p w:rsidR="00053422" w:rsidRDefault="00053422">
      <w:r>
        <w:t xml:space="preserve">Think about who you want to work with – as next week you’ll need to let the lecturer know who your teams </w:t>
      </w:r>
      <w:r w:rsidR="00986840">
        <w:t>and the details for your project (e.g., repository names, usernames, aims/goals, plan, ..)</w:t>
      </w:r>
      <w:r w:rsidR="007B1C31">
        <w:t>.</w:t>
      </w:r>
      <w:r w:rsidR="0069077E">
        <w:t xml:space="preserve"> </w:t>
      </w:r>
    </w:p>
    <w:p w:rsidR="000875C5" w:rsidRDefault="000875C5"/>
    <w:p w:rsidR="000875C5" w:rsidRDefault="000875C5" w:rsidP="000875C5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</w:t>
      </w:r>
      <w:r>
        <w:rPr>
          <w:rFonts w:ascii="Arial" w:hAnsi="Arial" w:cs="Arial"/>
          <w:color w:val="0000FF"/>
        </w:rPr>
        <w:t xml:space="preserve">.0 </w:t>
      </w:r>
      <w:r>
        <w:rPr>
          <w:rFonts w:ascii="Arial" w:hAnsi="Arial" w:cs="Arial"/>
          <w:color w:val="0000FF"/>
        </w:rPr>
        <w:t>University Domain (</w:t>
      </w:r>
      <w:r w:rsidRPr="000875C5">
        <w:rPr>
          <w:rFonts w:ascii="Arial" w:hAnsi="Arial" w:cs="Arial"/>
          <w:color w:val="0000FF"/>
        </w:rPr>
        <w:t>http://www2.macs.hw.ac.uk/~</w:t>
      </w:r>
      <w:r>
        <w:rPr>
          <w:rFonts w:ascii="Arial" w:hAnsi="Arial" w:cs="Arial"/>
          <w:color w:val="0000FF"/>
        </w:rPr>
        <w:t>studentID</w:t>
      </w:r>
      <w:r w:rsidRPr="000875C5">
        <w:rPr>
          <w:rFonts w:ascii="Arial" w:hAnsi="Arial" w:cs="Arial"/>
          <w:color w:val="0000FF"/>
        </w:rPr>
        <w:t>/</w:t>
      </w:r>
      <w:r>
        <w:rPr>
          <w:rFonts w:ascii="Arial" w:hAnsi="Arial" w:cs="Arial"/>
          <w:color w:val="0000FF"/>
        </w:rPr>
        <w:t>index.html)</w:t>
      </w:r>
    </w:p>
    <w:p w:rsidR="000875C5" w:rsidRDefault="000875C5" w:rsidP="000875C5"/>
    <w:p w:rsidR="000875C5" w:rsidRDefault="000875C5" w:rsidP="000875C5">
      <w:r>
        <w:t>Check you’re able to access your ‘H’ drive, which should have a ‘</w:t>
      </w:r>
      <w:r w:rsidRPr="000875C5">
        <w:t>public_html</w:t>
      </w:r>
      <w:r>
        <w:t>’ folder.  This folder is mapped to ‘</w:t>
      </w:r>
      <w:r w:rsidRPr="000875C5">
        <w:rPr>
          <w:rFonts w:ascii="Arial" w:hAnsi="Arial" w:cs="Arial"/>
          <w:color w:val="0000FF"/>
        </w:rPr>
        <w:t>www2.macs.hw.ac.uk</w:t>
      </w:r>
      <w:r>
        <w:rPr>
          <w:rFonts w:ascii="Arial" w:hAnsi="Arial" w:cs="Arial"/>
          <w:color w:val="0000FF"/>
        </w:rPr>
        <w:t>/~studentID</w:t>
      </w:r>
      <w:r>
        <w:t>’.  Create a test html file (e.g., index.html) and add it to your public folder to ensure you’re able to see your file in the web browser.</w:t>
      </w:r>
    </w:p>
    <w:p w:rsidR="000875C5" w:rsidRDefault="000875C5" w:rsidP="000875C5"/>
    <w:p w:rsidR="000875C5" w:rsidRDefault="000875C5" w:rsidP="000875C5">
      <w:r>
        <w:t>You’ll use this folder as a means to test out examples and resources in future labs, including your coursework.</w:t>
      </w:r>
      <w:bookmarkStart w:id="0" w:name="_GoBack"/>
      <w:bookmarkEnd w:id="0"/>
    </w:p>
    <w:sectPr w:rsidR="0008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D2D3A"/>
    <w:multiLevelType w:val="hybridMultilevel"/>
    <w:tmpl w:val="672ED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53422"/>
    <w:rsid w:val="0008487A"/>
    <w:rsid w:val="000875C5"/>
    <w:rsid w:val="001B5687"/>
    <w:rsid w:val="002A2363"/>
    <w:rsid w:val="006023AF"/>
    <w:rsid w:val="0069077E"/>
    <w:rsid w:val="006E2F28"/>
    <w:rsid w:val="007B1C31"/>
    <w:rsid w:val="007C30A5"/>
    <w:rsid w:val="008C7087"/>
    <w:rsid w:val="00911B67"/>
    <w:rsid w:val="00986840"/>
    <w:rsid w:val="009E1FA1"/>
    <w:rsid w:val="00AC41E5"/>
    <w:rsid w:val="00B66275"/>
    <w:rsid w:val="00B95301"/>
    <w:rsid w:val="00CE4EE7"/>
    <w:rsid w:val="00D2658D"/>
    <w:rsid w:val="00D64D8B"/>
    <w:rsid w:val="00D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BE60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DE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odejs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githu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C6FDE2CD.dotm</Template>
  <TotalTime>60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19</cp:revision>
  <dcterms:created xsi:type="dcterms:W3CDTF">2019-08-05T14:26:00Z</dcterms:created>
  <dcterms:modified xsi:type="dcterms:W3CDTF">2019-09-11T08:59:00Z</dcterms:modified>
</cp:coreProperties>
</file>