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9A2A7A" w:rsidRPr="009A2A7A">
        <w:t>Productive Web Programming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r w:rsidR="009A2A7A">
        <w:t>web programming concepts</w:t>
      </w:r>
    </w:p>
    <w:p w:rsidR="00D2658D" w:rsidRDefault="00D2658D"/>
    <w:p w:rsidR="007C30A5" w:rsidRDefault="007C30A5"/>
    <w:p w:rsidR="006023AF" w:rsidRDefault="006023AF"/>
    <w:p w:rsidR="006023AF" w:rsidRDefault="006023AF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2D0AAB">
        <w:rPr>
          <w:rFonts w:ascii="Arial" w:hAnsi="Arial" w:cs="Arial"/>
          <w:color w:val="0000FF"/>
        </w:rPr>
        <w:t>GitHub Websites</w:t>
      </w:r>
    </w:p>
    <w:p w:rsidR="00DD54C3" w:rsidRDefault="00DD54C3" w:rsidP="009A2A7A">
      <w:pPr>
        <w:pStyle w:val="NormalWeb"/>
        <w:shd w:val="clear" w:color="auto" w:fill="FFFFFF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This lab </w:t>
      </w:r>
      <w:r w:rsidR="009A2A7A">
        <w:rPr>
          <w:rFonts w:ascii="Helvetica" w:hAnsi="Helvetica"/>
          <w:color w:val="000000"/>
          <w:sz w:val="20"/>
          <w:szCs w:val="20"/>
        </w:rPr>
        <w:t>you’ll continue to expand your experience with GitHub.  GitHub allows you to host a repository as a webpage (e.g., f28wp.github.io).</w:t>
      </w:r>
    </w:p>
    <w:p w:rsidR="009A2A7A" w:rsidRDefault="009A2A7A" w:rsidP="009A2A7A">
      <w:pPr>
        <w:pStyle w:val="NormalWeb"/>
        <w:shd w:val="clear" w:color="auto" w:fill="FFFFFF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Work through the exercise tutorial on GitHub for setting up a webpage on GitHub:</w:t>
      </w:r>
    </w:p>
    <w:p w:rsidR="009A2A7A" w:rsidRDefault="009A2A7A" w:rsidP="009A2A7A">
      <w:pPr>
        <w:pStyle w:val="NormalWeb"/>
        <w:shd w:val="clear" w:color="auto" w:fill="FFFFFF"/>
      </w:pPr>
      <w:hyperlink r:id="rId5" w:history="1">
        <w:r>
          <w:rPr>
            <w:rStyle w:val="Hyperlink"/>
            <w:rFonts w:eastAsiaTheme="majorEastAsia"/>
          </w:rPr>
          <w:t>https://pages.github.com/</w:t>
        </w:r>
      </w:hyperlink>
      <w:bookmarkStart w:id="0" w:name="_GoBack"/>
      <w:bookmarkEnd w:id="0"/>
    </w:p>
    <w:p w:rsidR="009A2A7A" w:rsidRDefault="009A2A7A" w:rsidP="009A2A7A">
      <w:pPr>
        <w:pStyle w:val="NormalWeb"/>
        <w:shd w:val="clear" w:color="auto" w:fill="FFFFFF"/>
      </w:pPr>
    </w:p>
    <w:p w:rsidR="009A2A7A" w:rsidRDefault="009A2A7A" w:rsidP="009A2A7A">
      <w:pPr>
        <w:pStyle w:val="NormalWeb"/>
        <w:shd w:val="clear" w:color="auto" w:fill="FFFFFF"/>
        <w:rPr>
          <w:rFonts w:ascii="Helvetica" w:hAnsi="Helvetica"/>
          <w:color w:val="000000"/>
          <w:sz w:val="20"/>
          <w:szCs w:val="20"/>
        </w:rPr>
      </w:pPr>
    </w:p>
    <w:p w:rsidR="00D2658D" w:rsidRDefault="00D2658D"/>
    <w:sectPr w:rsidR="00D2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8487A"/>
    <w:rsid w:val="001B5687"/>
    <w:rsid w:val="002D0AAB"/>
    <w:rsid w:val="006023AF"/>
    <w:rsid w:val="006E2F28"/>
    <w:rsid w:val="007C30A5"/>
    <w:rsid w:val="008C7087"/>
    <w:rsid w:val="00911B67"/>
    <w:rsid w:val="009A2A7A"/>
    <w:rsid w:val="00AC41E5"/>
    <w:rsid w:val="00B66275"/>
    <w:rsid w:val="00B95301"/>
    <w:rsid w:val="00CE4EE7"/>
    <w:rsid w:val="00D2658D"/>
    <w:rsid w:val="00D64D8B"/>
    <w:rsid w:val="00DD54C3"/>
    <w:rsid w:val="00E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7FDC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ges.github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5BFA7FBC.dotm</Template>
  <TotalTime>55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15</cp:revision>
  <cp:lastPrinted>2019-09-11T09:34:00Z</cp:lastPrinted>
  <dcterms:created xsi:type="dcterms:W3CDTF">2019-08-05T14:26:00Z</dcterms:created>
  <dcterms:modified xsi:type="dcterms:W3CDTF">2019-09-11T09:35:00Z</dcterms:modified>
</cp:coreProperties>
</file>