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EB2244" w:rsidRPr="00EB2244">
        <w:t xml:space="preserve">Javascript Prt </w:t>
      </w:r>
      <w:r w:rsidR="00285413">
        <w:t>2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A62823">
        <w:t>Javascript.</w:t>
      </w:r>
    </w:p>
    <w:p w:rsidR="00D2658D" w:rsidRDefault="00D2658D"/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285413">
        <w:rPr>
          <w:rFonts w:ascii="Arial" w:hAnsi="Arial" w:cs="Arial"/>
          <w:color w:val="0000FF"/>
        </w:rPr>
        <w:t>Features</w:t>
      </w:r>
      <w:r w:rsidR="0089505A">
        <w:rPr>
          <w:rFonts w:ascii="Arial" w:hAnsi="Arial" w:cs="Arial"/>
          <w:color w:val="0000FF"/>
        </w:rPr>
        <w:t>/Experiment</w:t>
      </w:r>
    </w:p>
    <w:p w:rsidR="00BD4ED6" w:rsidRDefault="00BD4ED6" w:rsidP="00BB0246"/>
    <w:p w:rsidR="00285413" w:rsidRDefault="0089505A" w:rsidP="00BB0246">
      <w:r>
        <w:t>Take the `basic’ skeleton Javascript code for Santa game:</w:t>
      </w:r>
    </w:p>
    <w:p w:rsidR="0089505A" w:rsidRDefault="0089505A" w:rsidP="00BB0246"/>
    <w:p w:rsidR="0089505A" w:rsidRDefault="00043E59" w:rsidP="00BB0246">
      <w:hyperlink r:id="rId6" w:history="1">
        <w:r w:rsidR="0089505A" w:rsidRPr="00663C7A">
          <w:rPr>
            <w:rStyle w:val="Hyperlink"/>
          </w:rPr>
          <w:t>&lt;LINK&gt;</w:t>
        </w:r>
      </w:hyperlink>
    </w:p>
    <w:p w:rsidR="0089505A" w:rsidRDefault="0089505A" w:rsidP="00BB0246"/>
    <w:p w:rsidR="0089505A" w:rsidRDefault="0089505A" w:rsidP="00BB0246">
      <w:r>
        <w:t>Add additional features (using Javascript).</w:t>
      </w:r>
    </w:p>
    <w:p w:rsidR="0089505A" w:rsidRDefault="0089505A" w:rsidP="00BB0246"/>
    <w:p w:rsidR="0089505A" w:rsidRDefault="0089505A" w:rsidP="00BB0246">
      <w:r>
        <w:t>For example: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Collision detection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Score/pause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Improved GUI/Layout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Animations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Multiplayer</w:t>
      </w:r>
    </w:p>
    <w:p w:rsidR="0089505A" w:rsidRDefault="0089505A" w:rsidP="0089505A">
      <w:pPr>
        <w:pStyle w:val="ListParagraph"/>
        <w:numPr>
          <w:ilvl w:val="0"/>
          <w:numId w:val="2"/>
        </w:numPr>
      </w:pPr>
      <w:r>
        <w:t>…</w:t>
      </w:r>
    </w:p>
    <w:p w:rsidR="00285413" w:rsidRDefault="00285413" w:rsidP="00BB0246"/>
    <w:p w:rsidR="00663C7A" w:rsidRDefault="00663C7A" w:rsidP="00BB0246">
      <w:r>
        <w:t>Note.  The Javascript Santa game is currently in a single .html file, with two images (img.gif and ball.gif)</w:t>
      </w:r>
    </w:p>
    <w:p w:rsidR="00663C7A" w:rsidRDefault="00663C7A" w:rsidP="00BB0246"/>
    <w:p w:rsidR="00663C7A" w:rsidRDefault="00663C7A" w:rsidP="00BB0246">
      <w:r>
        <w:tab/>
        <w:t xml:space="preserve">Zip file with the html and images </w:t>
      </w:r>
      <w:hyperlink r:id="rId7" w:history="1">
        <w:r w:rsidRPr="004B5A03">
          <w:rPr>
            <w:rStyle w:val="Hyperlink"/>
          </w:rPr>
          <w:t>&lt;LINK&gt;</w:t>
        </w:r>
      </w:hyperlink>
    </w:p>
    <w:p w:rsidR="00663C7A" w:rsidRDefault="00663C7A" w:rsidP="00BB0246"/>
    <w:p w:rsidR="000404BC" w:rsidRDefault="000404BC" w:rsidP="000404BC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89274" cy="234708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82" cy="23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59" w:rsidRDefault="00043E59" w:rsidP="000404BC">
      <w:pPr>
        <w:jc w:val="center"/>
      </w:pPr>
    </w:p>
    <w:p w:rsidR="00043E59" w:rsidRDefault="00043E59" w:rsidP="00043E59"/>
    <w:p w:rsidR="00043E59" w:rsidRDefault="00043E59" w:rsidP="00043E59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2.0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  <w:color w:val="0000FF"/>
        </w:rPr>
        <w:t>Drawing Program</w:t>
      </w:r>
    </w:p>
    <w:p w:rsidR="00043E59" w:rsidRDefault="00043E59" w:rsidP="00043E59"/>
    <w:p w:rsidR="00043E59" w:rsidRDefault="00043E59" w:rsidP="00043E59">
      <w:r>
        <w:lastRenderedPageBreak/>
        <w:t xml:space="preserve">Create a new html file and add the following script.  The script demonstrates a `minimal’ drawing program using the mouse.  So you can drag the mouse cursor around the screen to draw.  Enhance the implementation.  </w:t>
      </w:r>
    </w:p>
    <w:p w:rsidR="00043E59" w:rsidRDefault="00043E59" w:rsidP="00043E59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167640</wp:posOffset>
                </wp:positionV>
                <wp:extent cx="5975985" cy="1404620"/>
                <wp:effectExtent l="0" t="0" r="2476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// create canvas element and append it to document body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var canvas = document.createElement('canvas');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document.body.appendChild(canvas);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// some hotfixes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document.body.style.margin = 0;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canvas.style.position = 'fixed';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// get canvas 2D context and set him correct size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var ctx = canvas.getContext('2d');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resize();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// last known position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var pos = { x: 0, y: 0 };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window.addEventListener('resize', resize);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document.addEventListener('mousemove', draw);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document.addEventListener('mousedown', setPosition);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document.addEventListener('mouseenter', setPosition);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// new position from mouse event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function setPosition(e) {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pos.x = e.clientX;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pos.y = e.clientY;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// resize canvas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function resize() {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ctx.canvas.width = window.innerWidth;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ctx.canvas.height = window.innerHeight;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function draw(e) {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// mouse left button must be pressed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if (e.buttons !== 1) return;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ctx.beginPath(); // begin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ctx.lineWidth = 5;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ctx.lineCap = 'round';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ctx.strokeStyle = '#c0392b';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ctx.moveTo(pos.x, pos.y); // from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setPosition(e);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ctx.lineTo(pos.x, pos.y); // to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 xml:space="preserve">  ctx.stroke(); // draw it!</w:t>
                            </w:r>
                          </w:p>
                          <w:p w:rsidR="00043E59" w:rsidRPr="00043E59" w:rsidRDefault="00043E59" w:rsidP="00043E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43E59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6pt;margin-top:13.2pt;width:470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">
                <v:textbox style="mso-fit-shape-to-text:t">
                  <w:txbxContent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// create canvas element and append it to document body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var canvas = document.createElement('canvas');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document.body.appendChild(canvas);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// some hotfixes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document.body.style.margin = 0;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canvas.style.position = 'fixed';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// get canvas 2D context and set him correct size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var ctx = canvas.getContext('2d');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resize();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// last known position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var pos = { x: 0, y: 0 };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window.addEventListener('resize', resize);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document.addEventListener('mousemove', draw);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document.addEventListener('mousedown', setPosition);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document.addEventListener('mouseenter', setPosition);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// new position from mouse event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function setPosition(e) {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pos.x = e.clientX;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pos.y = e.clientY;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// resize canvas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function resize() {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ctx.canvas.width = window.innerWidth;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ctx.canvas.height = window.innerHeight;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function draw(e) {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// mouse left button must be pressed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if (e.buttons !== 1) return;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ctx.beginPath(); // begin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ctx.lineWidth = 5;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ctx.lineCap = 'round';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ctx.strokeStyle = '#c0392b';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ctx.moveTo(pos.x, pos.y); // from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setPosition(e);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ctx.lineTo(pos.x, pos.y); // to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 xml:space="preserve">  ctx.stroke(); // draw it!</w:t>
                      </w:r>
                    </w:p>
                    <w:p w:rsidR="00043E59" w:rsidRPr="00043E59" w:rsidRDefault="00043E59" w:rsidP="00043E59">
                      <w:pPr>
                        <w:rPr>
                          <w:sz w:val="20"/>
                          <w:szCs w:val="20"/>
                        </w:rPr>
                      </w:pPr>
                      <w:r w:rsidRPr="00043E59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3E59" w:rsidRDefault="00043E59" w:rsidP="00043E59"/>
    <w:p w:rsidR="00043E59" w:rsidRDefault="00043E59" w:rsidP="00043E59">
      <w:r>
        <w:t>Task 1. Implement the minimum working example and ensure it works</w:t>
      </w:r>
    </w:p>
    <w:p w:rsidR="00043E59" w:rsidRDefault="00043E59" w:rsidP="00043E59">
      <w:r>
        <w:lastRenderedPageBreak/>
        <w:t>Task 2. Add additional features, for example, `clear` button</w:t>
      </w:r>
    </w:p>
    <w:p w:rsidR="00043E59" w:rsidRDefault="00043E59" w:rsidP="00043E59">
      <w:r>
        <w:t>Task 3. Add a `save’ button, so you store the drawing (e.g., use an array to store the positions as the drawing evolves).  Then when clear is pressed, you have a `restore’ button to draw the saved image back to the screen.</w:t>
      </w:r>
    </w:p>
    <w:p w:rsidR="00043E59" w:rsidRDefault="00043E59" w:rsidP="00043E59">
      <w:r>
        <w:t>Task 4. Add a colour pick option button (so you can select a colour to be drawn on the screen.</w:t>
      </w:r>
    </w:p>
    <w:p w:rsidR="00043E59" w:rsidRDefault="00043E59" w:rsidP="00043E59">
      <w:r>
        <w:t>Task 5. Add a line thickness button (so you can choose how thick the line is that you’ll draw with)</w:t>
      </w:r>
      <w:bookmarkStart w:id="0" w:name="_GoBack"/>
      <w:bookmarkEnd w:id="0"/>
    </w:p>
    <w:p w:rsidR="00043E59" w:rsidRDefault="00043E59" w:rsidP="00043E59"/>
    <w:p w:rsidR="00043E59" w:rsidRDefault="00043E59" w:rsidP="00043E59"/>
    <w:sectPr w:rsidR="0004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404BC"/>
    <w:rsid w:val="00043E59"/>
    <w:rsid w:val="0008487A"/>
    <w:rsid w:val="001B5687"/>
    <w:rsid w:val="00285413"/>
    <w:rsid w:val="002D0AAB"/>
    <w:rsid w:val="004B5A03"/>
    <w:rsid w:val="006023AF"/>
    <w:rsid w:val="00663C7A"/>
    <w:rsid w:val="006A090C"/>
    <w:rsid w:val="006E2F28"/>
    <w:rsid w:val="007C30A5"/>
    <w:rsid w:val="0089505A"/>
    <w:rsid w:val="008C7087"/>
    <w:rsid w:val="00911B67"/>
    <w:rsid w:val="009A2A7A"/>
    <w:rsid w:val="00A62823"/>
    <w:rsid w:val="00AC41E5"/>
    <w:rsid w:val="00B66275"/>
    <w:rsid w:val="00B95301"/>
    <w:rsid w:val="00BB0246"/>
    <w:rsid w:val="00BD4ED6"/>
    <w:rsid w:val="00CE4EE7"/>
    <w:rsid w:val="00D2658D"/>
    <w:rsid w:val="00D64D8B"/>
    <w:rsid w:val="00DD54C3"/>
    <w:rsid w:val="00DD7FDD"/>
    <w:rsid w:val="00E13A4D"/>
    <w:rsid w:val="00E22DF3"/>
    <w:rsid w:val="00EB2244"/>
    <w:rsid w:val="00FA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EF80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28wp.github.io/material/labs/javascriptsanta/javascriptsanta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28wp.github.io/material/labs/javascriptsanta/JavaScriptSanta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CF18A719.dotm</Template>
  <TotalTime>74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29</cp:revision>
  <cp:lastPrinted>2019-09-18T08:35:00Z</cp:lastPrinted>
  <dcterms:created xsi:type="dcterms:W3CDTF">2019-08-05T14:26:00Z</dcterms:created>
  <dcterms:modified xsi:type="dcterms:W3CDTF">2019-09-25T07:38:00Z</dcterms:modified>
</cp:coreProperties>
</file>