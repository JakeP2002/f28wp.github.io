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</w:t>
      </w:r>
      <w:r w:rsidR="00E14C17">
        <w:t>–</w:t>
      </w:r>
      <w:r>
        <w:t xml:space="preserve"> </w:t>
      </w:r>
      <w:r w:rsidR="00E14C17">
        <w:t>Ajax and JSON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E14C17">
        <w:t>Ajax</w:t>
      </w:r>
      <w:r w:rsidR="00DB2FF8">
        <w:t xml:space="preserve"> and JSON</w:t>
      </w:r>
      <w:r w:rsidR="00E14C17">
        <w:t>.</w:t>
      </w:r>
    </w:p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E14C17">
        <w:rPr>
          <w:rFonts w:ascii="Arial" w:hAnsi="Arial" w:cs="Arial"/>
          <w:color w:val="0000FF"/>
        </w:rPr>
        <w:t>Ajax</w:t>
      </w:r>
      <w:r w:rsidR="00FC057C">
        <w:rPr>
          <w:rFonts w:ascii="Arial" w:hAnsi="Arial" w:cs="Arial"/>
          <w:color w:val="0000FF"/>
        </w:rPr>
        <w:t xml:space="preserve"> - </w:t>
      </w:r>
      <w:proofErr w:type="gramStart"/>
      <w:r w:rsidR="00FC057C">
        <w:rPr>
          <w:rFonts w:ascii="Arial" w:hAnsi="Arial" w:cs="Arial"/>
          <w:color w:val="0000FF"/>
        </w:rPr>
        <w:t>load(</w:t>
      </w:r>
      <w:proofErr w:type="gramEnd"/>
      <w:r w:rsidR="00FC057C">
        <w:rPr>
          <w:rFonts w:ascii="Arial" w:hAnsi="Arial" w:cs="Arial"/>
          <w:color w:val="0000FF"/>
        </w:rPr>
        <w:t>) Example</w:t>
      </w:r>
    </w:p>
    <w:p w:rsidR="00BD4ED6" w:rsidRDefault="00BD4ED6" w:rsidP="00BB0246"/>
    <w:p w:rsidR="00043E59" w:rsidRDefault="00043E59" w:rsidP="00043E59"/>
    <w:p w:rsidR="00772F6F" w:rsidRDefault="00772F6F" w:rsidP="00043E59">
      <w:r>
        <w:t xml:space="preserve">Implement the following sample, with a local client script (i.e., index.html, and on your server, e.g., macs folder (e.g., </w:t>
      </w:r>
      <w:proofErr w:type="spellStart"/>
      <w:r w:rsidRPr="00772F6F">
        <w:t>public_html</w:t>
      </w:r>
      <w:proofErr w:type="spellEnd"/>
      <w:r>
        <w:t xml:space="preserve"> folder on your university computer, which is accessible from www2.macs.hw.ac.uk/~username/</w:t>
      </w:r>
      <w:r w:rsidR="009D46CD">
        <w:t>)</w:t>
      </w:r>
    </w:p>
    <w:p w:rsidR="009D46CD" w:rsidRDefault="009D46CD" w:rsidP="00043E59"/>
    <w:p w:rsidR="002C5915" w:rsidRDefault="002C5915" w:rsidP="00043E59">
      <w:r>
        <w:t>Client side (index.html)</w:t>
      </w:r>
    </w:p>
    <w:p w:rsidR="002C5915" w:rsidRDefault="002C5915" w:rsidP="00043E59"/>
    <w:p w:rsidR="002C5915" w:rsidRDefault="002C5915" w:rsidP="00043E59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F28979F" wp14:editId="534D9F61">
                <wp:extent cx="5963478" cy="1404620"/>
                <wp:effectExtent l="0" t="0" r="18415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4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9F2" w:rsidRDefault="00D949F2" w:rsidP="00D949F2">
                            <w:r>
                              <w:t>&lt;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949F2" w:rsidRDefault="00D949F2" w:rsidP="00D949F2">
                            <w:r>
                              <w:t xml:space="preserve">    &lt;</w:t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949F2" w:rsidRDefault="00D949F2" w:rsidP="00D949F2">
                            <w:r>
                              <w:t xml:space="preserve">        &lt;</w:t>
                            </w:r>
                            <w:proofErr w:type="gramStart"/>
                            <w:r>
                              <w:t>title&gt;</w:t>
                            </w:r>
                            <w:proofErr w:type="gramEnd"/>
                            <w:r>
                              <w:t>TODO supply a title&lt;/title&gt;</w:t>
                            </w:r>
                          </w:p>
                          <w:p w:rsidR="00D949F2" w:rsidRDefault="00D949F2" w:rsidP="00D949F2">
                            <w:r>
                              <w:t xml:space="preserve">        &lt;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charset='UTF-8'&gt;</w:t>
                            </w:r>
                          </w:p>
                          <w:p w:rsidR="00D949F2" w:rsidRDefault="00D949F2" w:rsidP="00D949F2">
                            <w:r>
                              <w:t xml:space="preserve">        &lt;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name='viewport' content='width=device-width, initial-scale=1.0'&gt;</w:t>
                            </w:r>
                          </w:p>
                          <w:p w:rsidR="00D949F2" w:rsidRDefault="00D949F2" w:rsidP="00D949F2">
                            <w:r>
                              <w:t xml:space="preserve">        &lt;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='http://code.jquery.com/jquery.js'&gt;&lt;/script&gt;</w:t>
                            </w:r>
                          </w:p>
                          <w:p w:rsidR="00D949F2" w:rsidRDefault="00D949F2" w:rsidP="00D949F2">
                            <w:r>
                              <w:t xml:space="preserve">        &lt;</w:t>
                            </w:r>
                            <w:proofErr w:type="gramStart"/>
                            <w:r>
                              <w:t>script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949F2" w:rsidRDefault="00D949F2" w:rsidP="00D949F2">
                            <w:r>
                              <w:t xml:space="preserve">         $(document).</w:t>
                            </w:r>
                            <w:proofErr w:type="gramStart"/>
                            <w:r>
                              <w:t>ready(</w:t>
                            </w:r>
                            <w:proofErr w:type="gramEnd"/>
                            <w:r>
                              <w:t>function(){</w:t>
                            </w:r>
                          </w:p>
                          <w:p w:rsidR="00D949F2" w:rsidRDefault="00D949F2" w:rsidP="00D949F2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setInterval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initTimer</w:t>
                            </w:r>
                            <w:proofErr w:type="spellEnd"/>
                            <w:r>
                              <w:t>, 1000);</w:t>
                            </w:r>
                          </w:p>
                          <w:p w:rsidR="00D949F2" w:rsidRDefault="00D949F2" w:rsidP="00D949F2">
                            <w:r>
                              <w:t xml:space="preserve">         });</w:t>
                            </w:r>
                          </w:p>
                          <w:p w:rsidR="00D949F2" w:rsidRDefault="00D949F2" w:rsidP="00D949F2">
                            <w:r>
                              <w:t xml:space="preserve">        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initTimer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D949F2" w:rsidRDefault="00D949F2" w:rsidP="00D949F2">
                            <w:r>
                              <w:t xml:space="preserve">             $.</w:t>
                            </w:r>
                            <w:proofErr w:type="gramStart"/>
                            <w:r>
                              <w:t>ajax({</w:t>
                            </w:r>
                            <w:proofErr w:type="gramEnd"/>
                          </w:p>
                          <w:p w:rsidR="00D949F2" w:rsidRDefault="00D949F2" w:rsidP="00D949F2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url</w:t>
                            </w:r>
                            <w:proofErr w:type="gramEnd"/>
                            <w:r>
                              <w:t>: '</w:t>
                            </w:r>
                            <w:proofErr w:type="spellStart"/>
                            <w:r>
                              <w:t>mytimer.php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D949F2" w:rsidRDefault="00D949F2" w:rsidP="00D949F2">
                            <w:r>
                              <w:t xml:space="preserve">                 </w:t>
                            </w:r>
                            <w:proofErr w:type="gramStart"/>
                            <w:r>
                              <w:t>success</w:t>
                            </w:r>
                            <w:proofErr w:type="gramEnd"/>
                            <w:r>
                              <w:t>: function(data) {</w:t>
                            </w:r>
                          </w:p>
                          <w:p w:rsidR="00D949F2" w:rsidRDefault="00D949F2" w:rsidP="00D949F2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data);</w:t>
                            </w:r>
                          </w:p>
                          <w:p w:rsidR="00D949F2" w:rsidRDefault="00D949F2" w:rsidP="00D949F2">
                            <w:r>
                              <w:t xml:space="preserve">                    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data.split</w:t>
                            </w:r>
                            <w:proofErr w:type="spellEnd"/>
                            <w:r>
                              <w:t>(':');</w:t>
                            </w:r>
                          </w:p>
                          <w:p w:rsidR="00D949F2" w:rsidRDefault="00D949F2" w:rsidP="00D949F2">
                            <w:r>
                              <w:t xml:space="preserve">                     $('#hrs').</w:t>
                            </w: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>data[0]);</w:t>
                            </w:r>
                          </w:p>
                          <w:p w:rsidR="00D949F2" w:rsidRDefault="00D949F2" w:rsidP="00D949F2">
                            <w:r>
                              <w:t xml:space="preserve">                     $('#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>').</w:t>
                            </w: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>data[1]);</w:t>
                            </w:r>
                          </w:p>
                          <w:p w:rsidR="00D949F2" w:rsidRDefault="00D949F2" w:rsidP="00D949F2">
                            <w:r>
                              <w:t xml:space="preserve">                     $('#secs').</w:t>
                            </w:r>
                            <w:proofErr w:type="gramStart"/>
                            <w:r>
                              <w:t>html(</w:t>
                            </w:r>
                            <w:proofErr w:type="gramEnd"/>
                            <w:r>
                              <w:t>data[2]);</w:t>
                            </w:r>
                          </w:p>
                          <w:p w:rsidR="00D949F2" w:rsidRDefault="00D949F2" w:rsidP="00D949F2">
                            <w:r>
                              <w:t xml:space="preserve">                 }</w:t>
                            </w:r>
                          </w:p>
                          <w:p w:rsidR="00D949F2" w:rsidRDefault="00D949F2" w:rsidP="00D949F2">
                            <w:r>
                              <w:t xml:space="preserve">             });</w:t>
                            </w:r>
                          </w:p>
                          <w:p w:rsidR="00D949F2" w:rsidRDefault="00D949F2" w:rsidP="00D949F2">
                            <w:r>
                              <w:t xml:space="preserve">         }</w:t>
                            </w:r>
                          </w:p>
                          <w:p w:rsidR="00D949F2" w:rsidRDefault="00D949F2" w:rsidP="00D949F2">
                            <w:r>
                              <w:t xml:space="preserve">        &lt;/script&gt;</w:t>
                            </w:r>
                          </w:p>
                          <w:p w:rsidR="00D949F2" w:rsidRDefault="00D949F2" w:rsidP="00D949F2">
                            <w:r>
                              <w:t xml:space="preserve">    &lt;/head&gt;</w:t>
                            </w:r>
                          </w:p>
                          <w:p w:rsidR="00D949F2" w:rsidRDefault="00D949F2" w:rsidP="00D949F2">
                            <w:r>
                              <w:t xml:space="preserve">    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D949F2" w:rsidRDefault="00D949F2" w:rsidP="00D949F2">
                            <w:r>
                              <w:t xml:space="preserve">        &lt;span id='hrs'&gt;0&lt;/span</w:t>
                            </w:r>
                            <w:proofErr w:type="gramStart"/>
                            <w:r>
                              <w:t>&gt;:</w:t>
                            </w:r>
                            <w:proofErr w:type="gramEnd"/>
                            <w:r>
                              <w:t>&lt;span id='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>'&gt;0&lt;/span&gt;:&lt;span id='secs'&gt;0&lt;/span&gt;</w:t>
                            </w:r>
                          </w:p>
                          <w:p w:rsidR="00D949F2" w:rsidRDefault="00D949F2" w:rsidP="00D949F2">
                            <w:r>
                              <w:t xml:space="preserve">    &lt;/body&gt;</w:t>
                            </w:r>
                          </w:p>
                          <w:p w:rsidR="002C5915" w:rsidRDefault="00D949F2" w:rsidP="00D949F2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2897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">
                <v:textbox style="mso-fit-shape-to-text:t">
                  <w:txbxContent>
                    <w:p w:rsidR="00D949F2" w:rsidRDefault="00D949F2" w:rsidP="00D949F2">
                      <w:r>
                        <w:t>&lt;html&gt;</w:t>
                      </w:r>
                    </w:p>
                    <w:p w:rsidR="00D949F2" w:rsidRDefault="00D949F2" w:rsidP="00D949F2">
                      <w:r>
                        <w:t xml:space="preserve">    &lt;head&gt;</w:t>
                      </w:r>
                    </w:p>
                    <w:p w:rsidR="00D949F2" w:rsidRDefault="00D949F2" w:rsidP="00D949F2">
                      <w:r>
                        <w:t xml:space="preserve">        &lt;title&gt;TODO supply a title&lt;/title&gt;</w:t>
                      </w:r>
                    </w:p>
                    <w:p w:rsidR="00D949F2" w:rsidRDefault="00D949F2" w:rsidP="00D949F2">
                      <w:r>
                        <w:t xml:space="preserve">        &lt;meta charset='UTF-8'&gt;</w:t>
                      </w:r>
                    </w:p>
                    <w:p w:rsidR="00D949F2" w:rsidRDefault="00D949F2" w:rsidP="00D949F2">
                      <w:r>
                        <w:t xml:space="preserve">        &lt;meta name='viewport' content='width=device-width, initial-scale=1.0'&gt;</w:t>
                      </w:r>
                    </w:p>
                    <w:p w:rsidR="00D949F2" w:rsidRDefault="00D949F2" w:rsidP="00D949F2">
                      <w:r>
                        <w:t xml:space="preserve">        &lt;script src='http://code.jquery.com/jquery.js'&gt;&lt;/script&gt;</w:t>
                      </w:r>
                    </w:p>
                    <w:p w:rsidR="00D949F2" w:rsidRDefault="00D949F2" w:rsidP="00D949F2">
                      <w:r>
                        <w:t xml:space="preserve">        &lt;script&gt;</w:t>
                      </w:r>
                    </w:p>
                    <w:p w:rsidR="00D949F2" w:rsidRDefault="00D949F2" w:rsidP="00D949F2">
                      <w:r>
                        <w:t xml:space="preserve">         $(document).ready(function(){</w:t>
                      </w:r>
                    </w:p>
                    <w:p w:rsidR="00D949F2" w:rsidRDefault="00D949F2" w:rsidP="00D949F2">
                      <w:r>
                        <w:t xml:space="preserve">             setInterval(initTimer, 1000);</w:t>
                      </w:r>
                    </w:p>
                    <w:p w:rsidR="00D949F2" w:rsidRDefault="00D949F2" w:rsidP="00D949F2">
                      <w:r>
                        <w:t xml:space="preserve">         });</w:t>
                      </w:r>
                    </w:p>
                    <w:p w:rsidR="00D949F2" w:rsidRDefault="00D949F2" w:rsidP="00D949F2">
                      <w:r>
                        <w:t xml:space="preserve">         function initTimer(){</w:t>
                      </w:r>
                    </w:p>
                    <w:p w:rsidR="00D949F2" w:rsidRDefault="00D949F2" w:rsidP="00D949F2">
                      <w:r>
                        <w:t xml:space="preserve">             $.ajax({</w:t>
                      </w:r>
                    </w:p>
                    <w:p w:rsidR="00D949F2" w:rsidRDefault="00D949F2" w:rsidP="00D949F2">
                      <w:r>
                        <w:t xml:space="preserve">                 url: 'mytimer.php',</w:t>
                      </w:r>
                    </w:p>
                    <w:p w:rsidR="00D949F2" w:rsidRDefault="00D949F2" w:rsidP="00D949F2">
                      <w:r>
                        <w:t xml:space="preserve">                 success: function(data) {</w:t>
                      </w:r>
                    </w:p>
                    <w:p w:rsidR="00D949F2" w:rsidRDefault="00D949F2" w:rsidP="00D949F2">
                      <w:r>
                        <w:t xml:space="preserve">                    console.log(data);</w:t>
                      </w:r>
                    </w:p>
                    <w:p w:rsidR="00D949F2" w:rsidRDefault="00D949F2" w:rsidP="00D949F2">
                      <w:r>
                        <w:t xml:space="preserve">                     data = data.split(':');</w:t>
                      </w:r>
                    </w:p>
                    <w:p w:rsidR="00D949F2" w:rsidRDefault="00D949F2" w:rsidP="00D949F2">
                      <w:r>
                        <w:t xml:space="preserve">                     $('#hrs').html(data[0]);</w:t>
                      </w:r>
                    </w:p>
                    <w:p w:rsidR="00D949F2" w:rsidRDefault="00D949F2" w:rsidP="00D949F2">
                      <w:r>
                        <w:t xml:space="preserve">                     $('#mins').html(data[1]);</w:t>
                      </w:r>
                    </w:p>
                    <w:p w:rsidR="00D949F2" w:rsidRDefault="00D949F2" w:rsidP="00D949F2">
                      <w:r>
                        <w:t xml:space="preserve">                     $('#secs').html(data[2]);</w:t>
                      </w:r>
                    </w:p>
                    <w:p w:rsidR="00D949F2" w:rsidRDefault="00D949F2" w:rsidP="00D949F2">
                      <w:r>
                        <w:t xml:space="preserve">                 }</w:t>
                      </w:r>
                    </w:p>
                    <w:p w:rsidR="00D949F2" w:rsidRDefault="00D949F2" w:rsidP="00D949F2">
                      <w:r>
                        <w:t xml:space="preserve">             });</w:t>
                      </w:r>
                    </w:p>
                    <w:p w:rsidR="00D949F2" w:rsidRDefault="00D949F2" w:rsidP="00D949F2">
                      <w:r>
                        <w:t xml:space="preserve">         }</w:t>
                      </w:r>
                    </w:p>
                    <w:p w:rsidR="00D949F2" w:rsidRDefault="00D949F2" w:rsidP="00D949F2">
                      <w:r>
                        <w:t xml:space="preserve">        &lt;/script&gt;</w:t>
                      </w:r>
                    </w:p>
                    <w:p w:rsidR="00D949F2" w:rsidRDefault="00D949F2" w:rsidP="00D949F2">
                      <w:r>
                        <w:t xml:space="preserve">    &lt;/head&gt;</w:t>
                      </w:r>
                    </w:p>
                    <w:p w:rsidR="00D949F2" w:rsidRDefault="00D949F2" w:rsidP="00D949F2">
                      <w:r>
                        <w:t xml:space="preserve">    &lt;body&gt;</w:t>
                      </w:r>
                    </w:p>
                    <w:p w:rsidR="00D949F2" w:rsidRDefault="00D949F2" w:rsidP="00D949F2">
                      <w:r>
                        <w:t xml:space="preserve">        &lt;span id='hrs'&gt;0&lt;/span&gt;:&lt;span id='mins'&gt;0&lt;/span&gt;:&lt;span id='secs'&gt;0&lt;/span&gt;</w:t>
                      </w:r>
                    </w:p>
                    <w:p w:rsidR="00D949F2" w:rsidRDefault="00D949F2" w:rsidP="00D949F2">
                      <w:r>
                        <w:t xml:space="preserve">    &lt;/body&gt;</w:t>
                      </w:r>
                    </w:p>
                    <w:p w:rsidR="002C5915" w:rsidRDefault="00D949F2" w:rsidP="00D949F2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5915" w:rsidRDefault="002C5915" w:rsidP="00043E59"/>
    <w:p w:rsidR="002C5915" w:rsidRDefault="002C5915" w:rsidP="00043E59">
      <w:r>
        <w:t>Server side (</w:t>
      </w:r>
      <w:proofErr w:type="spellStart"/>
      <w:r w:rsidR="00D949F2">
        <w:t>mytimer</w:t>
      </w:r>
      <w:r>
        <w:t>.php</w:t>
      </w:r>
      <w:proofErr w:type="spellEnd"/>
      <w:r>
        <w:t>)</w:t>
      </w:r>
    </w:p>
    <w:p w:rsidR="002C5915" w:rsidRDefault="002C5915" w:rsidP="00043E59"/>
    <w:p w:rsidR="002C5915" w:rsidRDefault="002C5915" w:rsidP="00043E59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19FA2CD1" wp14:editId="2D960E11">
                <wp:extent cx="5731510" cy="441227"/>
                <wp:effectExtent l="0" t="0" r="21590" b="158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41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9F2" w:rsidRDefault="00D949F2" w:rsidP="00D949F2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D949F2" w:rsidRDefault="00D949F2" w:rsidP="00D949F2"/>
                          <w:p w:rsidR="00D949F2" w:rsidRDefault="00D949F2" w:rsidP="00D949F2"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'Content-Type: text/event-stream');</w:t>
                            </w:r>
                          </w:p>
                          <w:p w:rsidR="00D949F2" w:rsidRDefault="00D949F2" w:rsidP="00D949F2">
                            <w:proofErr w:type="gramStart"/>
                            <w:r>
                              <w:t>header(</w:t>
                            </w:r>
                            <w:proofErr w:type="gramEnd"/>
                            <w:r>
                              <w:t>'Cache-Control: no-cache');</w:t>
                            </w:r>
                          </w:p>
                          <w:p w:rsidR="00D949F2" w:rsidRDefault="00D949F2" w:rsidP="00D949F2"/>
                          <w:p w:rsidR="00D949F2" w:rsidRDefault="00D949F2" w:rsidP="00D949F2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date('</w:t>
                            </w:r>
                            <w:proofErr w:type="spellStart"/>
                            <w:r>
                              <w:t>h:i:s</w:t>
                            </w:r>
                            <w:proofErr w:type="spellEnd"/>
                            <w:r>
                              <w:t xml:space="preserve"> A');</w:t>
                            </w:r>
                          </w:p>
                          <w:p w:rsidR="002C5915" w:rsidRDefault="00D949F2" w:rsidP="00D949F2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A2CD1" id="_x0000_s1027" type="#_x0000_t202" style="width:451.3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">
                <v:textbox style="mso-fit-shape-to-text:t">
                  <w:txbxContent>
                    <w:p w:rsidR="00D949F2" w:rsidRDefault="00D949F2" w:rsidP="00D949F2">
                      <w:r>
                        <w:t xml:space="preserve">&lt;?php </w:t>
                      </w:r>
                    </w:p>
                    <w:p w:rsidR="00D949F2" w:rsidRDefault="00D949F2" w:rsidP="00D949F2"/>
                    <w:p w:rsidR="00D949F2" w:rsidRDefault="00D949F2" w:rsidP="00D949F2">
                      <w:r>
                        <w:t>header('Content-Type: text/event-stream');</w:t>
                      </w:r>
                    </w:p>
                    <w:p w:rsidR="00D949F2" w:rsidRDefault="00D949F2" w:rsidP="00D949F2">
                      <w:r>
                        <w:t>header('Cache-Control: no-cache');</w:t>
                      </w:r>
                    </w:p>
                    <w:p w:rsidR="00D949F2" w:rsidRDefault="00D949F2" w:rsidP="00D949F2"/>
                    <w:p w:rsidR="00D949F2" w:rsidRDefault="00D949F2" w:rsidP="00D949F2">
                      <w:r>
                        <w:t>echo date('h:i:s A');</w:t>
                      </w:r>
                    </w:p>
                    <w:p w:rsidR="002C5915" w:rsidRDefault="00D949F2" w:rsidP="00D949F2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46CD" w:rsidRDefault="009D46CD" w:rsidP="00043E59"/>
    <w:p w:rsidR="009D46CD" w:rsidRDefault="009D46CD" w:rsidP="00043E59">
      <w:r>
        <w:t xml:space="preserve">When you run the following script.  You should see the content on the page updated (i.e., </w:t>
      </w:r>
      <w:r w:rsidR="004A267F">
        <w:t>span</w:t>
      </w:r>
      <w:r>
        <w:t xml:space="preserve"> section</w:t>
      </w:r>
      <w:r w:rsidR="004A267F">
        <w:t xml:space="preserve"> </w:t>
      </w:r>
      <w:r>
        <w:t xml:space="preserve">with the information retrieved from </w:t>
      </w:r>
      <w:proofErr w:type="spellStart"/>
      <w:r w:rsidR="00D949F2">
        <w:t>mytimer</w:t>
      </w:r>
      <w:r>
        <w:t>.php</w:t>
      </w:r>
      <w:proofErr w:type="spellEnd"/>
      <w:r>
        <w:t>).</w:t>
      </w:r>
    </w:p>
    <w:p w:rsidR="009D46CD" w:rsidRDefault="009D46CD" w:rsidP="00043E59"/>
    <w:p w:rsidR="00840F94" w:rsidRDefault="00840F94" w:rsidP="00043E59"/>
    <w:p w:rsidR="004A267F" w:rsidRDefault="004A267F" w:rsidP="00043E59">
      <w:r>
        <w:t xml:space="preserve">Try and add extra information, also animations (e.g., move objects around the screen and change the screen background colour dynamically on the fly based on the information received from the </w:t>
      </w:r>
      <w:proofErr w:type="spellStart"/>
      <w:r>
        <w:t>php</w:t>
      </w:r>
      <w:proofErr w:type="spellEnd"/>
      <w:r>
        <w:t xml:space="preserve"> script).</w:t>
      </w:r>
    </w:p>
    <w:p w:rsidR="004A267F" w:rsidRDefault="004A267F" w:rsidP="00043E59"/>
    <w:p w:rsidR="004A267F" w:rsidRDefault="004A267F" w:rsidP="00043E59"/>
    <w:p w:rsidR="00DB2FF8" w:rsidRDefault="00DB2FF8" w:rsidP="00DB2FF8"/>
    <w:p w:rsidR="00DB2FF8" w:rsidRDefault="00DB2FF8" w:rsidP="00DB2FF8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>
        <w:rPr>
          <w:rFonts w:ascii="Arial" w:hAnsi="Arial" w:cs="Arial"/>
          <w:color w:val="0000FF"/>
        </w:rPr>
        <w:t>Server/Client Data Exchange</w:t>
      </w:r>
      <w:r>
        <w:rPr>
          <w:rFonts w:ascii="Arial" w:hAnsi="Arial" w:cs="Arial"/>
          <w:color w:val="0000FF"/>
        </w:rPr>
        <w:t xml:space="preserve"> Example</w:t>
      </w:r>
      <w:r>
        <w:rPr>
          <w:rFonts w:ascii="Arial" w:hAnsi="Arial" w:cs="Arial"/>
          <w:color w:val="0000FF"/>
        </w:rPr>
        <w:t xml:space="preserve"> (</w:t>
      </w:r>
      <w:r w:rsidRPr="00DB2FF8">
        <w:rPr>
          <w:rFonts w:ascii="Arial" w:hAnsi="Arial" w:cs="Arial"/>
          <w:color w:val="0000FF"/>
        </w:rPr>
        <w:t xml:space="preserve">AJAX </w:t>
      </w:r>
      <w:r w:rsidRPr="00522DFA">
        <w:rPr>
          <w:rFonts w:ascii="Arial" w:hAnsi="Arial" w:cs="Arial"/>
          <w:b/>
          <w:color w:val="0000FF"/>
        </w:rPr>
        <w:t>long-polling</w:t>
      </w:r>
      <w:r>
        <w:rPr>
          <w:rFonts w:ascii="Arial" w:hAnsi="Arial" w:cs="Arial"/>
          <w:color w:val="0000FF"/>
        </w:rPr>
        <w:t>)</w:t>
      </w:r>
    </w:p>
    <w:p w:rsidR="00DB2FF8" w:rsidRDefault="00DB2FF8" w:rsidP="00DB2FF8"/>
    <w:p w:rsidR="004A267F" w:rsidRDefault="00DB2FF8" w:rsidP="00043E59">
      <w:r>
        <w:t xml:space="preserve">Using a simple </w:t>
      </w:r>
      <w:proofErr w:type="spellStart"/>
      <w:r>
        <w:t>php</w:t>
      </w:r>
      <w:proofErr w:type="spellEnd"/>
      <w:r>
        <w:t xml:space="preserve"> script, you’ll update </w:t>
      </w:r>
      <w:r w:rsidR="00D071ED">
        <w:t>send/receive data between the client-</w:t>
      </w:r>
      <w:r>
        <w:t xml:space="preserve">server which is distributed to other </w:t>
      </w:r>
      <w:r w:rsidR="00D071ED">
        <w:t xml:space="preserve">connected </w:t>
      </w:r>
      <w:r>
        <w:t>clients</w:t>
      </w:r>
      <w:r w:rsidR="00D071ED">
        <w:t xml:space="preserve"> (timing information, tracking identification)</w:t>
      </w:r>
      <w:r>
        <w:t>.</w:t>
      </w:r>
    </w:p>
    <w:p w:rsidR="00DB2FF8" w:rsidRDefault="00DB2FF8" w:rsidP="00043E59"/>
    <w:p w:rsidR="00DB2FF8" w:rsidRDefault="00DB2FF8" w:rsidP="00043E59">
      <w:r>
        <w:t>Below shows a simple screenshot of the example</w:t>
      </w:r>
      <w:r w:rsidR="00D071ED">
        <w:t xml:space="preserve"> (downloadable source code below)</w:t>
      </w:r>
      <w:r>
        <w:t>.</w:t>
      </w:r>
    </w:p>
    <w:p w:rsidR="009D5A54" w:rsidRDefault="009D5A54" w:rsidP="00043E59">
      <w:r>
        <w:t>Remember, the data.txt file needs write permission. Ideally once you’ve got it working, you’ll move over to a database.</w:t>
      </w:r>
    </w:p>
    <w:p w:rsidR="00DB2FF8" w:rsidRDefault="00DB2FF8" w:rsidP="00043E59"/>
    <w:p w:rsidR="00DB2FF8" w:rsidRDefault="00DB2FF8" w:rsidP="00043E59"/>
    <w:p w:rsidR="004A267F" w:rsidRDefault="00DB2FF8" w:rsidP="00EF7FD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05308" cy="2634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19" cy="26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7F" w:rsidRDefault="004A267F" w:rsidP="00043E59"/>
    <w:p w:rsidR="00DB2FF8" w:rsidRDefault="00DB2FF8" w:rsidP="00043E59"/>
    <w:p w:rsidR="00DB2FF8" w:rsidRDefault="00DB2FF8" w:rsidP="00043E59">
      <w:r>
        <w:t>Limitations/tasks.</w:t>
      </w:r>
    </w:p>
    <w:p w:rsidR="00DB2FF8" w:rsidRDefault="00DB2FF8" w:rsidP="00DB2FF8">
      <w:pPr>
        <w:pStyle w:val="ListParagraph"/>
        <w:numPr>
          <w:ilvl w:val="0"/>
          <w:numId w:val="3"/>
        </w:numPr>
      </w:pPr>
      <w:r>
        <w:t>Currently there is no management (organise/validate users)</w:t>
      </w:r>
    </w:p>
    <w:p w:rsidR="00DB2FF8" w:rsidRDefault="00DB2FF8" w:rsidP="00DB2FF8">
      <w:pPr>
        <w:pStyle w:val="ListParagraph"/>
        <w:numPr>
          <w:ilvl w:val="0"/>
          <w:numId w:val="3"/>
        </w:numPr>
      </w:pPr>
      <w:r>
        <w:t>Unique ID is generated on the client (i.e., better for the server to manage this – also a complex unique ID)</w:t>
      </w:r>
    </w:p>
    <w:p w:rsidR="00DB2FF8" w:rsidRDefault="00DB2FF8" w:rsidP="00DB2FF8">
      <w:pPr>
        <w:pStyle w:val="ListParagraph"/>
        <w:numPr>
          <w:ilvl w:val="0"/>
          <w:numId w:val="3"/>
        </w:numPr>
      </w:pPr>
      <w:r>
        <w:lastRenderedPageBreak/>
        <w:t>Security flaws (e.g., DOS, validation of data, request to join</w:t>
      </w:r>
      <w:proofErr w:type="gramStart"/>
      <w:r>
        <w:t>, ..</w:t>
      </w:r>
      <w:proofErr w:type="gramEnd"/>
      <w:r>
        <w:t>)</w:t>
      </w:r>
    </w:p>
    <w:p w:rsidR="00DB2FF8" w:rsidRDefault="00DB2FF8" w:rsidP="00DB2FF8">
      <w:pPr>
        <w:pStyle w:val="ListParagraph"/>
        <w:numPr>
          <w:ilvl w:val="0"/>
          <w:numId w:val="3"/>
        </w:numPr>
      </w:pPr>
      <w:r>
        <w:t>File data system (e.g., versus a database or shared memory) – improve delays/data read-write thrashing</w:t>
      </w:r>
    </w:p>
    <w:p w:rsidR="00DB2FF8" w:rsidRDefault="00DB2FF8" w:rsidP="00DB2FF8">
      <w:pPr>
        <w:pStyle w:val="ListParagraph"/>
        <w:numPr>
          <w:ilvl w:val="0"/>
          <w:numId w:val="3"/>
        </w:numPr>
      </w:pPr>
      <w:r>
        <w:t xml:space="preserve">All done in a single </w:t>
      </w:r>
      <w:proofErr w:type="spellStart"/>
      <w:r>
        <w:t>php</w:t>
      </w:r>
      <w:proofErr w:type="spellEnd"/>
      <w:r>
        <w:t xml:space="preserve"> script (e.g., split this up, so read/write, as there is no need to save data if you’re only retrieving/accessing latest data)</w:t>
      </w:r>
    </w:p>
    <w:p w:rsidR="00DB2FF8" w:rsidRDefault="00DB2FF8" w:rsidP="00043E59"/>
    <w:p w:rsidR="00DB2FF8" w:rsidRDefault="00DB2FF8" w:rsidP="00043E59"/>
    <w:p w:rsidR="00EF7FDB" w:rsidRDefault="00EF7FDB" w:rsidP="00043E59">
      <w:hyperlink r:id="rId7" w:history="1">
        <w:r w:rsidRPr="00EF7FDB">
          <w:rPr>
            <w:rStyle w:val="Hyperlink"/>
          </w:rPr>
          <w:t xml:space="preserve">Download Source code (client.js, index.html, </w:t>
        </w:r>
        <w:proofErr w:type="spellStart"/>
        <w:r w:rsidRPr="00EF7FDB">
          <w:rPr>
            <w:rStyle w:val="Hyperlink"/>
          </w:rPr>
          <w:t>server.php</w:t>
        </w:r>
        <w:proofErr w:type="spellEnd"/>
        <w:r w:rsidRPr="00EF7FDB">
          <w:rPr>
            <w:rStyle w:val="Hyperlink"/>
          </w:rPr>
          <w:t>)</w:t>
        </w:r>
      </w:hyperlink>
      <w:bookmarkStart w:id="0" w:name="_GoBack"/>
      <w:bookmarkEnd w:id="0"/>
    </w:p>
    <w:p w:rsidR="00EF7FDB" w:rsidRDefault="00EF7FDB" w:rsidP="00043E59"/>
    <w:p w:rsidR="00F21194" w:rsidRDefault="00F21194" w:rsidP="00043E59"/>
    <w:p w:rsidR="00F21194" w:rsidRDefault="00F21194" w:rsidP="00043E59"/>
    <w:sectPr w:rsidR="00F2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27A310F"/>
    <w:multiLevelType w:val="hybridMultilevel"/>
    <w:tmpl w:val="A3E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43E59"/>
    <w:rsid w:val="0008487A"/>
    <w:rsid w:val="001B5687"/>
    <w:rsid w:val="00285413"/>
    <w:rsid w:val="002C5915"/>
    <w:rsid w:val="002D0AAB"/>
    <w:rsid w:val="002E3FF3"/>
    <w:rsid w:val="00360034"/>
    <w:rsid w:val="003930EC"/>
    <w:rsid w:val="004A267F"/>
    <w:rsid w:val="004B5A03"/>
    <w:rsid w:val="004F5B57"/>
    <w:rsid w:val="00522DFA"/>
    <w:rsid w:val="006023AF"/>
    <w:rsid w:val="00663C7A"/>
    <w:rsid w:val="006A090C"/>
    <w:rsid w:val="006E2F28"/>
    <w:rsid w:val="00772F6F"/>
    <w:rsid w:val="007C30A5"/>
    <w:rsid w:val="00840F94"/>
    <w:rsid w:val="00856C9D"/>
    <w:rsid w:val="0089505A"/>
    <w:rsid w:val="008C7087"/>
    <w:rsid w:val="00911B67"/>
    <w:rsid w:val="009A2A7A"/>
    <w:rsid w:val="009D46CD"/>
    <w:rsid w:val="009D5A54"/>
    <w:rsid w:val="00A62823"/>
    <w:rsid w:val="00AC41E5"/>
    <w:rsid w:val="00B66275"/>
    <w:rsid w:val="00B95301"/>
    <w:rsid w:val="00BB0246"/>
    <w:rsid w:val="00BD4ED6"/>
    <w:rsid w:val="00CE4EE7"/>
    <w:rsid w:val="00D071ED"/>
    <w:rsid w:val="00D2658D"/>
    <w:rsid w:val="00D64D8B"/>
    <w:rsid w:val="00D949F2"/>
    <w:rsid w:val="00DB2FF8"/>
    <w:rsid w:val="00DD54C3"/>
    <w:rsid w:val="00DD7FDD"/>
    <w:rsid w:val="00E13A4D"/>
    <w:rsid w:val="00E14C17"/>
    <w:rsid w:val="00E22DF3"/>
    <w:rsid w:val="00EB2244"/>
    <w:rsid w:val="00EF7FDB"/>
    <w:rsid w:val="00F2119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8834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28wp.github.io/material/labs/ajax-php-json-demo/ajax-php-json-demo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FE6F5BB9.dotm</Template>
  <TotalTime>187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45</cp:revision>
  <cp:lastPrinted>2019-10-04T12:14:00Z</cp:lastPrinted>
  <dcterms:created xsi:type="dcterms:W3CDTF">2019-08-05T14:26:00Z</dcterms:created>
  <dcterms:modified xsi:type="dcterms:W3CDTF">2019-10-04T12:14:00Z</dcterms:modified>
</cp:coreProperties>
</file>