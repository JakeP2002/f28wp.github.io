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1E5" w:rsidRPr="00AC41E5" w:rsidRDefault="00AC41E5" w:rsidP="00D2658D">
      <w:pPr>
        <w:pStyle w:val="Title"/>
        <w:rPr>
          <w:i/>
        </w:rPr>
      </w:pPr>
      <w:r w:rsidRPr="00AC41E5">
        <w:rPr>
          <w:i/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-695960</wp:posOffset>
            </wp:positionV>
            <wp:extent cx="1295400" cy="64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41E5">
        <w:rPr>
          <w:i/>
        </w:rPr>
        <w:t>Practical Lab Exercises</w:t>
      </w:r>
    </w:p>
    <w:p w:rsidR="00B95301" w:rsidRDefault="00B95301" w:rsidP="00D2658D">
      <w:pPr>
        <w:pStyle w:val="Title"/>
      </w:pPr>
      <w:r>
        <w:t xml:space="preserve">Lab - </w:t>
      </w:r>
      <w:r w:rsidR="002A5AFF">
        <w:t>PHP</w:t>
      </w:r>
    </w:p>
    <w:p w:rsidR="00D2658D" w:rsidRDefault="00B95301" w:rsidP="00B95301">
      <w:pPr>
        <w:pBdr>
          <w:bottom w:val="single" w:sz="12" w:space="1" w:color="auto"/>
        </w:pBdr>
      </w:pPr>
      <w:r>
        <w:t>W</w:t>
      </w:r>
      <w:r w:rsidR="00D2658D">
        <w:t>eb Programming</w:t>
      </w:r>
      <w:r>
        <w:t xml:space="preserve"> (F28WP)</w:t>
      </w:r>
    </w:p>
    <w:p w:rsidR="00D2658D" w:rsidRDefault="00D2658D" w:rsidP="00AC41E5">
      <w:pPr>
        <w:pStyle w:val="Heading1"/>
      </w:pPr>
      <w:r>
        <w:t>Introduction</w:t>
      </w:r>
    </w:p>
    <w:p w:rsidR="00D2658D" w:rsidRDefault="00B66275" w:rsidP="00D2658D">
      <w:r>
        <w:t>In this lab</w:t>
      </w:r>
      <w:r w:rsidR="00DD54C3">
        <w:t xml:space="preserve">, you’ll </w:t>
      </w:r>
      <w:r w:rsidR="00D2658D">
        <w:t xml:space="preserve">further </w:t>
      </w:r>
      <w:r w:rsidR="00BA277F">
        <w:t xml:space="preserve">test and </w:t>
      </w:r>
      <w:r w:rsidR="00D2658D">
        <w:t xml:space="preserve">develop your understanding of </w:t>
      </w:r>
      <w:r w:rsidR="009A2A7A">
        <w:t>web programming concepts</w:t>
      </w:r>
    </w:p>
    <w:p w:rsidR="00D2658D" w:rsidRDefault="00D2658D"/>
    <w:p w:rsidR="007C30A5" w:rsidRDefault="007C30A5"/>
    <w:p w:rsidR="006023AF" w:rsidRDefault="006023AF"/>
    <w:p w:rsidR="006023AF" w:rsidRDefault="006023AF" w:rsidP="006023AF">
      <w:pPr>
        <w:pStyle w:val="Heading3"/>
        <w:shd w:val="clear" w:color="auto" w:fill="00FFFF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1.1 </w:t>
      </w:r>
      <w:r w:rsidR="00557A9F">
        <w:rPr>
          <w:rFonts w:ascii="Arial" w:hAnsi="Arial" w:cs="Arial"/>
          <w:color w:val="0000FF"/>
        </w:rPr>
        <w:t xml:space="preserve">PHP </w:t>
      </w:r>
    </w:p>
    <w:p w:rsidR="00CF07D9" w:rsidRDefault="00CF07D9" w:rsidP="00CF07D9">
      <w:pPr>
        <w:pStyle w:val="NormalWeb"/>
        <w:shd w:val="clear" w:color="auto" w:fill="FFFFFF"/>
        <w:spacing w:before="0" w:beforeAutospacing="0" w:after="0" w:afterAutospacing="0"/>
      </w:pPr>
    </w:p>
    <w:p w:rsidR="00CF07D9" w:rsidRDefault="00CF07D9" w:rsidP="00CF07D9">
      <w:pPr>
        <w:pStyle w:val="NormalWeb"/>
        <w:shd w:val="clear" w:color="auto" w:fill="FFFFFF"/>
        <w:spacing w:before="0" w:beforeAutospacing="0" w:after="0" w:afterAutospacing="0"/>
      </w:pPr>
      <w:r>
        <w:t xml:space="preserve">Setup a </w:t>
      </w:r>
      <w:r w:rsidR="000B1AC4">
        <w:t>very simple script</w:t>
      </w:r>
      <w:r>
        <w:t xml:space="preserve"> in PHP so you can test and debug simple PHP scripts live on your university space.</w:t>
      </w:r>
    </w:p>
    <w:p w:rsidR="00CF07D9" w:rsidRDefault="00CF07D9" w:rsidP="00CF07D9">
      <w:pPr>
        <w:pStyle w:val="NormalWeb"/>
        <w:shd w:val="clear" w:color="auto" w:fill="FFFFFF"/>
        <w:spacing w:before="0" w:beforeAutospacing="0" w:after="0" w:afterAutospacing="0"/>
      </w:pPr>
    </w:p>
    <w:p w:rsidR="00CF07D9" w:rsidRDefault="00CF07D9" w:rsidP="00CF07D9">
      <w:pPr>
        <w:pStyle w:val="NormalWeb"/>
        <w:shd w:val="clear" w:color="auto" w:fill="FFFFFF"/>
        <w:spacing w:before="0" w:beforeAutospacing="0" w:after="0" w:afterAutospacing="0"/>
      </w:pPr>
      <w:r>
        <w:t>On your H drive you should have a folder called ‘public_html’.  This is mapped to:</w:t>
      </w:r>
    </w:p>
    <w:p w:rsidR="00CF07D9" w:rsidRDefault="00CF07D9" w:rsidP="00CF07D9">
      <w:pPr>
        <w:pStyle w:val="NormalWeb"/>
        <w:shd w:val="clear" w:color="auto" w:fill="FFFFFF"/>
        <w:spacing w:before="0" w:beforeAutospacing="0" w:after="0" w:afterAutospacing="0"/>
      </w:pPr>
      <w:r w:rsidRPr="00CF07D9">
        <w:t>http://www2.macs.hw.ac.uk/~</w:t>
      </w:r>
      <w:r>
        <w:t>[USERNAME]</w:t>
      </w:r>
      <w:r w:rsidRPr="00CF07D9">
        <w:t>/</w:t>
      </w:r>
    </w:p>
    <w:p w:rsidR="00CF07D9" w:rsidRDefault="00CF07D9" w:rsidP="00CF07D9">
      <w:pPr>
        <w:pStyle w:val="NormalWeb"/>
        <w:shd w:val="clear" w:color="auto" w:fill="FFFFFF"/>
        <w:spacing w:before="0" w:beforeAutospacing="0" w:after="0" w:afterAutospacing="0"/>
      </w:pPr>
    </w:p>
    <w:p w:rsidR="00CF07D9" w:rsidRDefault="00CF07D9" w:rsidP="00CF07D9">
      <w:pPr>
        <w:pStyle w:val="NormalWeb"/>
        <w:shd w:val="clear" w:color="auto" w:fill="FFFFFF"/>
        <w:spacing w:before="0" w:beforeAutospacing="0" w:after="0" w:afterAutospacing="0"/>
      </w:pPr>
      <w:r>
        <w:t>Task 1</w:t>
      </w:r>
      <w:r w:rsidRPr="00CF07D9">
        <w:t xml:space="preserve">: Create the </w:t>
      </w:r>
      <w:r>
        <w:t>simple</w:t>
      </w:r>
      <w:r w:rsidRPr="00CF07D9">
        <w:t>script.ph</w:t>
      </w:r>
      <w:r>
        <w:t>p in your public_html directory.</w:t>
      </w:r>
    </w:p>
    <w:p w:rsidR="00CF07D9" w:rsidRDefault="00CF07D9" w:rsidP="00CF07D9">
      <w:pPr>
        <w:pStyle w:val="NormalWeb"/>
        <w:shd w:val="clear" w:color="auto" w:fill="FFFFFF"/>
        <w:spacing w:before="0" w:beforeAutospacing="0" w:after="0" w:afterAutospacing="0"/>
      </w:pPr>
    </w:p>
    <w:p w:rsidR="00CF07D9" w:rsidRDefault="00CF07D9" w:rsidP="00CF07D9">
      <w:pPr>
        <w:pStyle w:val="NormalWeb"/>
        <w:shd w:val="clear" w:color="auto" w:fill="FFFFFF"/>
        <w:spacing w:before="0" w:beforeAutospacing="0" w:after="0" w:afterAutospacing="0"/>
      </w:pPr>
      <w:r>
        <w:t>Type the following in the script:</w:t>
      </w:r>
    </w:p>
    <w:p w:rsidR="00CF07D9" w:rsidRDefault="00CF07D9" w:rsidP="00CF07D9">
      <w:pPr>
        <w:pStyle w:val="NormalWeb"/>
        <w:shd w:val="clear" w:color="auto" w:fill="FFFFFF"/>
        <w:spacing w:before="0" w:beforeAutospacing="0" w:after="0" w:afterAutospacing="0"/>
      </w:pPr>
    </w:p>
    <w:p w:rsidR="00CF07D9" w:rsidRDefault="00CF07D9" w:rsidP="00CF07D9">
      <w:pPr>
        <w:pStyle w:val="NormalWeb"/>
        <w:shd w:val="clear" w:color="auto" w:fill="FFFFFF"/>
        <w:spacing w:before="0" w:beforeAutospacing="0" w:after="0" w:afterAutospacing="0"/>
      </w:pPr>
      <w:r>
        <w:t>&lt;?php</w:t>
      </w:r>
    </w:p>
    <w:p w:rsidR="00CF07D9" w:rsidRDefault="00CF07D9" w:rsidP="00CF07D9">
      <w:pPr>
        <w:pStyle w:val="NormalWeb"/>
        <w:shd w:val="clear" w:color="auto" w:fill="FFFFFF"/>
        <w:spacing w:before="0" w:beforeAutospacing="0" w:after="0" w:afterAutospacing="0"/>
      </w:pPr>
      <w:r>
        <w:t>echo “hello php world”;</w:t>
      </w:r>
    </w:p>
    <w:p w:rsidR="00CF07D9" w:rsidRDefault="00CF07D9" w:rsidP="00CF07D9">
      <w:pPr>
        <w:pStyle w:val="NormalWeb"/>
        <w:shd w:val="clear" w:color="auto" w:fill="FFFFFF"/>
        <w:spacing w:before="0" w:beforeAutospacing="0" w:after="0" w:afterAutospacing="0"/>
      </w:pPr>
      <w:r>
        <w:t>?&gt;</w:t>
      </w:r>
    </w:p>
    <w:p w:rsidR="00CF07D9" w:rsidRDefault="00CF07D9" w:rsidP="00CF07D9">
      <w:pPr>
        <w:pStyle w:val="NormalWeb"/>
        <w:shd w:val="clear" w:color="auto" w:fill="FFFFFF"/>
        <w:spacing w:before="0" w:beforeAutospacing="0" w:after="0" w:afterAutospacing="0"/>
      </w:pPr>
    </w:p>
    <w:p w:rsidR="00CF07D9" w:rsidRDefault="00CF07D9" w:rsidP="00CF07D9">
      <w:pPr>
        <w:pStyle w:val="NormalWeb"/>
        <w:shd w:val="clear" w:color="auto" w:fill="FFFFFF"/>
        <w:spacing w:before="0" w:beforeAutospacing="0" w:after="0" w:afterAutospacing="0"/>
      </w:pPr>
      <w:r>
        <w:t>In the browser, goto the URL to check your php script is working:</w:t>
      </w:r>
    </w:p>
    <w:p w:rsidR="00CF07D9" w:rsidRDefault="00CF07D9" w:rsidP="00CF07D9">
      <w:pPr>
        <w:pStyle w:val="NormalWeb"/>
        <w:shd w:val="clear" w:color="auto" w:fill="FFFFFF"/>
        <w:spacing w:before="0" w:beforeAutospacing="0" w:after="0" w:afterAutospacing="0"/>
      </w:pPr>
    </w:p>
    <w:p w:rsidR="00CF07D9" w:rsidRDefault="00CF07D9" w:rsidP="00CF07D9">
      <w:pPr>
        <w:pStyle w:val="NormalWeb"/>
        <w:shd w:val="clear" w:color="auto" w:fill="FFFFFF"/>
        <w:spacing w:before="0" w:beforeAutospacing="0" w:after="0" w:afterAutospacing="0"/>
      </w:pPr>
      <w:r w:rsidRPr="00CF07D9">
        <w:t>http://www2.macs.hw.ac.uk/~</w:t>
      </w:r>
      <w:r>
        <w:t>[USERNAME]</w:t>
      </w:r>
      <w:r w:rsidRPr="00CF07D9">
        <w:t>/</w:t>
      </w:r>
      <w:r>
        <w:t>simplescript</w:t>
      </w:r>
      <w:r w:rsidRPr="00CF07D9">
        <w:t>.php</w:t>
      </w:r>
    </w:p>
    <w:p w:rsidR="00CF07D9" w:rsidRDefault="00CF07D9" w:rsidP="003B30E8">
      <w:pPr>
        <w:pStyle w:val="NormalWeb"/>
        <w:shd w:val="clear" w:color="auto" w:fill="FFFFFF"/>
        <w:spacing w:before="0" w:beforeAutospacing="0" w:after="0" w:afterAutospacing="0"/>
      </w:pPr>
    </w:p>
    <w:p w:rsidR="003B30E8" w:rsidRDefault="003B30E8" w:rsidP="003B30E8">
      <w:pPr>
        <w:pStyle w:val="NormalWeb"/>
        <w:shd w:val="clear" w:color="auto" w:fill="FFFFFF"/>
        <w:spacing w:before="0" w:beforeAutospacing="0" w:after="0" w:afterAutospacing="0"/>
      </w:pPr>
    </w:p>
    <w:p w:rsidR="003B30E8" w:rsidRDefault="003B30E8" w:rsidP="003B30E8">
      <w:pPr>
        <w:pStyle w:val="Heading3"/>
        <w:shd w:val="clear" w:color="auto" w:fill="00FFFF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1.1 PHP </w:t>
      </w:r>
      <w:r>
        <w:rPr>
          <w:rFonts w:ascii="Arial" w:hAnsi="Arial" w:cs="Arial"/>
          <w:color w:val="0000FF"/>
        </w:rPr>
        <w:t>Errors</w:t>
      </w:r>
    </w:p>
    <w:p w:rsidR="003B30E8" w:rsidRDefault="003B30E8" w:rsidP="003B30E8">
      <w:pPr>
        <w:pStyle w:val="NormalWeb"/>
        <w:shd w:val="clear" w:color="auto" w:fill="FFFFFF"/>
        <w:spacing w:before="0" w:beforeAutospacing="0" w:after="0" w:afterAutospacing="0"/>
      </w:pPr>
    </w:p>
    <w:p w:rsidR="003B30E8" w:rsidRDefault="003B30E8" w:rsidP="003B30E8">
      <w:pPr>
        <w:pStyle w:val="NormalWeb"/>
        <w:shd w:val="clear" w:color="auto" w:fill="FFFFFF"/>
      </w:pPr>
      <w:r>
        <w:t xml:space="preserve">You’ll often have errors in your script (or other problems), especially when using per-made code and changing parameters/configurations.  Also be aware of the popular mistake of having scripts with wrong permission settings (this is important when scripts need to read, write information to files). </w:t>
      </w:r>
    </w:p>
    <w:p w:rsidR="003B30E8" w:rsidRDefault="003B30E8" w:rsidP="003B30E8">
      <w:pPr>
        <w:pStyle w:val="NormalWeb"/>
        <w:shd w:val="clear" w:color="auto" w:fill="FFFFFF"/>
      </w:pPr>
      <w:r>
        <w:t xml:space="preserve">Typically, </w:t>
      </w:r>
      <w:r>
        <w:t>PHP</w:t>
      </w:r>
      <w:r>
        <w:t xml:space="preserve"> by default,</w:t>
      </w:r>
      <w:r>
        <w:t xml:space="preserve"> is not so good telling what is wrong. So, </w:t>
      </w:r>
      <w:r>
        <w:t xml:space="preserve">to help you get feedback on the error, you add an additional lines to the top of your php (i.e., inform php to print errors to the screen). Following </w:t>
      </w:r>
      <w:r>
        <w:t>lines of code:</w:t>
      </w:r>
    </w:p>
    <w:p w:rsidR="003B30E8" w:rsidRPr="003B30E8" w:rsidRDefault="003B30E8" w:rsidP="003B30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3B30E8">
        <w:rPr>
          <w:rFonts w:ascii="Courier New" w:hAnsi="Courier New" w:cs="Courier New"/>
          <w:sz w:val="18"/>
          <w:szCs w:val="18"/>
        </w:rPr>
        <w:t xml:space="preserve">&lt;?php </w:t>
      </w:r>
    </w:p>
    <w:p w:rsidR="003B30E8" w:rsidRPr="003B30E8" w:rsidRDefault="003B30E8" w:rsidP="003B30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3B30E8">
        <w:rPr>
          <w:rFonts w:ascii="Courier New" w:hAnsi="Courier New" w:cs="Courier New"/>
          <w:sz w:val="18"/>
          <w:szCs w:val="18"/>
        </w:rPr>
        <w:t>error_reporting(E_ALL);</w:t>
      </w:r>
    </w:p>
    <w:p w:rsidR="003B30E8" w:rsidRPr="003B30E8" w:rsidRDefault="003B30E8" w:rsidP="003B30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3B30E8">
        <w:rPr>
          <w:rFonts w:ascii="Courier New" w:hAnsi="Courier New" w:cs="Courier New"/>
          <w:sz w:val="18"/>
          <w:szCs w:val="18"/>
        </w:rPr>
        <w:t>ini_set("display_errors", 1);</w:t>
      </w:r>
    </w:p>
    <w:p w:rsidR="003B30E8" w:rsidRPr="003B30E8" w:rsidRDefault="003B30E8" w:rsidP="003B30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:rsidR="003B30E8" w:rsidRPr="003B30E8" w:rsidRDefault="003B30E8" w:rsidP="003B30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3B30E8">
        <w:rPr>
          <w:rFonts w:ascii="Courier New" w:hAnsi="Courier New" w:cs="Courier New"/>
          <w:sz w:val="18"/>
          <w:szCs w:val="18"/>
        </w:rPr>
        <w:t>// rest of your php script</w:t>
      </w:r>
    </w:p>
    <w:p w:rsidR="003B30E8" w:rsidRPr="003B30E8" w:rsidRDefault="003B30E8" w:rsidP="003B30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3B30E8">
        <w:rPr>
          <w:rFonts w:ascii="Courier New" w:hAnsi="Courier New" w:cs="Courier New"/>
          <w:sz w:val="18"/>
          <w:szCs w:val="18"/>
        </w:rPr>
        <w:t>?&gt;</w:t>
      </w:r>
    </w:p>
    <w:p w:rsidR="003B30E8" w:rsidRDefault="003B30E8" w:rsidP="003B30E8">
      <w:pPr>
        <w:pStyle w:val="NormalWeb"/>
        <w:shd w:val="clear" w:color="auto" w:fill="FFFFFF"/>
        <w:spacing w:before="0" w:beforeAutospacing="0" w:after="0" w:afterAutospacing="0"/>
      </w:pPr>
      <w:r>
        <w:lastRenderedPageBreak/>
        <w:t>Add the following debug lines to the top of your script and test out various debug output (e.g., mistyped variable names, missing semicolon).</w:t>
      </w:r>
      <w:bookmarkStart w:id="0" w:name="_GoBack"/>
      <w:bookmarkEnd w:id="0"/>
    </w:p>
    <w:p w:rsidR="003B30E8" w:rsidRDefault="003B30E8" w:rsidP="003B30E8">
      <w:pPr>
        <w:pStyle w:val="NormalWeb"/>
        <w:shd w:val="clear" w:color="auto" w:fill="FFFFFF"/>
        <w:spacing w:before="0" w:beforeAutospacing="0" w:after="0" w:afterAutospacing="0"/>
      </w:pPr>
    </w:p>
    <w:p w:rsidR="003B30E8" w:rsidRDefault="003B30E8" w:rsidP="003B30E8">
      <w:pPr>
        <w:pStyle w:val="NormalWeb"/>
        <w:shd w:val="clear" w:color="auto" w:fill="FFFFFF"/>
        <w:spacing w:before="0" w:beforeAutospacing="0" w:after="0" w:afterAutospacing="0"/>
      </w:pPr>
    </w:p>
    <w:p w:rsidR="003B30E8" w:rsidRDefault="003B30E8" w:rsidP="003B30E8">
      <w:pPr>
        <w:pStyle w:val="NormalWeb"/>
        <w:shd w:val="clear" w:color="auto" w:fill="FFFFFF"/>
        <w:spacing w:before="0" w:beforeAutospacing="0" w:after="0" w:afterAutospacing="0"/>
      </w:pPr>
    </w:p>
    <w:p w:rsidR="003B30E8" w:rsidRDefault="003B30E8" w:rsidP="003B30E8">
      <w:pPr>
        <w:pStyle w:val="NormalWeb"/>
        <w:shd w:val="clear" w:color="auto" w:fill="FFFFFF"/>
        <w:spacing w:before="0" w:beforeAutospacing="0" w:after="0" w:afterAutospacing="0"/>
      </w:pPr>
    </w:p>
    <w:p w:rsidR="00CF07D9" w:rsidRDefault="00CF07D9" w:rsidP="00CF07D9">
      <w:pPr>
        <w:pStyle w:val="NormalWeb"/>
        <w:shd w:val="clear" w:color="auto" w:fill="FFFFFF"/>
        <w:rPr>
          <w:rStyle w:val="Hyperlink"/>
          <w:rFonts w:ascii="Arial" w:hAnsi="Arial" w:cs="Arial"/>
          <w:color w:val="auto"/>
          <w:sz w:val="21"/>
          <w:szCs w:val="21"/>
          <w:u w:val="none"/>
        </w:rPr>
      </w:pPr>
    </w:p>
    <w:p w:rsidR="003B0071" w:rsidRPr="00AB11B6" w:rsidRDefault="003B0071" w:rsidP="003B0071">
      <w:pPr>
        <w:spacing w:before="100" w:beforeAutospacing="1" w:after="100" w:afterAutospacing="1"/>
        <w:rPr>
          <w:rFonts w:ascii="Arial" w:hAnsi="Arial" w:cs="Arial"/>
          <w:color w:val="000000"/>
          <w:sz w:val="21"/>
          <w:szCs w:val="21"/>
        </w:rPr>
      </w:pPr>
    </w:p>
    <w:sectPr w:rsidR="003B0071" w:rsidRPr="00AB1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264E8"/>
    <w:multiLevelType w:val="hybridMultilevel"/>
    <w:tmpl w:val="B90A4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D590E"/>
    <w:multiLevelType w:val="multilevel"/>
    <w:tmpl w:val="6D56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7460C9"/>
    <w:multiLevelType w:val="multilevel"/>
    <w:tmpl w:val="878E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87"/>
    <w:rsid w:val="0008487A"/>
    <w:rsid w:val="000B1AC4"/>
    <w:rsid w:val="00106695"/>
    <w:rsid w:val="001B5687"/>
    <w:rsid w:val="002A5AFF"/>
    <w:rsid w:val="002D0AAB"/>
    <w:rsid w:val="003B0071"/>
    <w:rsid w:val="003B30E8"/>
    <w:rsid w:val="00557A9F"/>
    <w:rsid w:val="006023AF"/>
    <w:rsid w:val="006E2F28"/>
    <w:rsid w:val="007C30A5"/>
    <w:rsid w:val="008C7087"/>
    <w:rsid w:val="00911B67"/>
    <w:rsid w:val="009A2A7A"/>
    <w:rsid w:val="009A3F7A"/>
    <w:rsid w:val="00AB11B6"/>
    <w:rsid w:val="00AC41E5"/>
    <w:rsid w:val="00B66275"/>
    <w:rsid w:val="00B95301"/>
    <w:rsid w:val="00BA277F"/>
    <w:rsid w:val="00CE4EE7"/>
    <w:rsid w:val="00CF07D9"/>
    <w:rsid w:val="00D2658D"/>
    <w:rsid w:val="00D64D8B"/>
    <w:rsid w:val="00DD54C3"/>
    <w:rsid w:val="00E1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12EB"/>
  <w15:chartTrackingRefBased/>
  <w15:docId w15:val="{3972DB8D-303C-4727-8627-6BCEC18E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58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65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3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5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6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53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3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023A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6023A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023AF"/>
    <w:rPr>
      <w:i/>
      <w:iCs/>
    </w:rPr>
  </w:style>
  <w:style w:type="character" w:styleId="Strong">
    <w:name w:val="Strong"/>
    <w:basedOn w:val="DefaultParagraphFont"/>
    <w:uiPriority w:val="22"/>
    <w:qFormat/>
    <w:rsid w:val="006023AF"/>
    <w:rPr>
      <w:b/>
      <w:bCs/>
    </w:rPr>
  </w:style>
  <w:style w:type="paragraph" w:styleId="ListParagraph">
    <w:name w:val="List Paragraph"/>
    <w:basedOn w:val="Normal"/>
    <w:uiPriority w:val="34"/>
    <w:qFormat/>
    <w:rsid w:val="00AB1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6547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125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933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702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729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48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8104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878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588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1369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5985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5867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45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1371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892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926BE57D.dotm</Template>
  <TotalTime>77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Kenwright, Benjamin</cp:lastModifiedBy>
  <cp:revision>25</cp:revision>
  <cp:lastPrinted>2019-09-11T09:34:00Z</cp:lastPrinted>
  <dcterms:created xsi:type="dcterms:W3CDTF">2019-08-05T14:26:00Z</dcterms:created>
  <dcterms:modified xsi:type="dcterms:W3CDTF">2019-09-12T14:53:00Z</dcterms:modified>
</cp:coreProperties>
</file>