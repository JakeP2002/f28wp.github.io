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003824">
        <w:t>Node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proofErr w:type="spellStart"/>
      <w:r w:rsidR="00003824">
        <w:t>NodeJS</w:t>
      </w:r>
      <w:proofErr w:type="spellEnd"/>
      <w:r w:rsidR="00A62823">
        <w:t>.</w:t>
      </w:r>
      <w:r w:rsidR="004F5B57">
        <w:t xml:space="preserve"> </w:t>
      </w:r>
    </w:p>
    <w:p w:rsidR="007C30A5" w:rsidRDefault="007C30A5"/>
    <w:p w:rsidR="00003824" w:rsidRDefault="00003824" w:rsidP="00003824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proofErr w:type="spellStart"/>
      <w:r>
        <w:rPr>
          <w:rFonts w:ascii="Arial" w:hAnsi="Arial" w:cs="Arial"/>
          <w:color w:val="0000FF"/>
        </w:rPr>
        <w:t>NodeJS</w:t>
      </w:r>
      <w:proofErr w:type="spellEnd"/>
      <w:r>
        <w:rPr>
          <w:rFonts w:ascii="Arial" w:hAnsi="Arial" w:cs="Arial"/>
          <w:color w:val="0000FF"/>
        </w:rPr>
        <w:t xml:space="preserve"> Command Prompt</w:t>
      </w:r>
    </w:p>
    <w:p w:rsidR="00003824" w:rsidRDefault="00003824"/>
    <w:p w:rsidR="00003824" w:rsidRDefault="00003824">
      <w:r>
        <w:t>Go to the command prompt and type ‘node’.</w:t>
      </w:r>
    </w:p>
    <w:p w:rsidR="00003824" w:rsidRDefault="00003824">
      <w:r>
        <w:t xml:space="preserve">This should launch the node.exe interpreter in the command prompt directly.  </w:t>
      </w:r>
    </w:p>
    <w:p w:rsidR="00003824" w:rsidRDefault="00003824">
      <w:r>
        <w:t>You can then directly type and test out node commands in the command prompt.</w:t>
      </w:r>
    </w:p>
    <w:p w:rsidR="00003824" w:rsidRDefault="00003824"/>
    <w:p w:rsidR="00003824" w:rsidRDefault="00003824">
      <w:r>
        <w:t>C:\&gt;node</w:t>
      </w:r>
    </w:p>
    <w:p w:rsidR="00003824" w:rsidRDefault="00003824">
      <w:r>
        <w:t>&gt;</w:t>
      </w:r>
      <w:proofErr w:type="spellStart"/>
      <w:r>
        <w:t>var</w:t>
      </w:r>
      <w:proofErr w:type="spellEnd"/>
      <w:r>
        <w:t xml:space="preserve"> </w:t>
      </w:r>
      <w:proofErr w:type="gramStart"/>
      <w:r>
        <w:t>aa</w:t>
      </w:r>
      <w:proofErr w:type="gramEnd"/>
      <w:r>
        <w:t xml:space="preserve"> = “test”;</w:t>
      </w:r>
    </w:p>
    <w:p w:rsidR="00003824" w:rsidRDefault="00003824">
      <w:r>
        <w:t>&gt;undefined</w:t>
      </w:r>
    </w:p>
    <w:p w:rsidR="00003824" w:rsidRDefault="00003824">
      <w:r>
        <w:t>&gt;</w:t>
      </w:r>
      <w:proofErr w:type="gramStart"/>
      <w:r>
        <w:t>aa</w:t>
      </w:r>
      <w:proofErr w:type="gramEnd"/>
    </w:p>
    <w:p w:rsidR="00003824" w:rsidRDefault="00003824">
      <w:r>
        <w:t>`</w:t>
      </w:r>
      <w:proofErr w:type="gramStart"/>
      <w:r>
        <w:t>test</w:t>
      </w:r>
      <w:proofErr w:type="gramEnd"/>
      <w:r>
        <w:t>’</w:t>
      </w:r>
    </w:p>
    <w:p w:rsidR="00003824" w:rsidRDefault="00003824"/>
    <w:p w:rsidR="00003824" w:rsidRDefault="00003824"/>
    <w:p w:rsidR="00003824" w:rsidRDefault="00003824">
      <w:r>
        <w:t>To exit the node interpreter in the terminal, type ‘</w:t>
      </w:r>
      <w:proofErr w:type="spellStart"/>
      <w:r>
        <w:t>Cntrl</w:t>
      </w:r>
      <w:proofErr w:type="spellEnd"/>
      <w:r>
        <w:t xml:space="preserve"> C’ twice.</w:t>
      </w:r>
    </w:p>
    <w:p w:rsidR="00003824" w:rsidRDefault="00003824"/>
    <w:p w:rsidR="00003824" w:rsidRDefault="00003824">
      <w:r>
        <w:t xml:space="preserve">Just to note, the `undefined’ returned when executing instructions, </w:t>
      </w:r>
      <w:proofErr w:type="gramStart"/>
      <w:r>
        <w:t>is</w:t>
      </w:r>
      <w:proofErr w:type="gramEnd"/>
      <w:r>
        <w:t xml:space="preserve"> to inform you that no return was given from the execution.</w:t>
      </w:r>
    </w:p>
    <w:p w:rsidR="00003824" w:rsidRDefault="00003824"/>
    <w:p w:rsidR="006023AF" w:rsidRDefault="006023AF"/>
    <w:p w:rsidR="006023AF" w:rsidRDefault="00003824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</w:t>
      </w:r>
      <w:r w:rsidR="006023AF">
        <w:rPr>
          <w:rFonts w:ascii="Arial" w:hAnsi="Arial" w:cs="Arial"/>
          <w:color w:val="0000FF"/>
        </w:rPr>
        <w:t xml:space="preserve">.1 </w:t>
      </w:r>
      <w:proofErr w:type="spellStart"/>
      <w:r>
        <w:rPr>
          <w:rFonts w:ascii="Arial" w:hAnsi="Arial" w:cs="Arial"/>
          <w:color w:val="0000FF"/>
        </w:rPr>
        <w:t>NodeJS</w:t>
      </w:r>
      <w:proofErr w:type="spellEnd"/>
      <w:r>
        <w:rPr>
          <w:rFonts w:ascii="Arial" w:hAnsi="Arial" w:cs="Arial"/>
          <w:color w:val="0000FF"/>
        </w:rPr>
        <w:t xml:space="preserve"> Sandbox (</w:t>
      </w:r>
      <w:r w:rsidRPr="00003824">
        <w:rPr>
          <w:rFonts w:ascii="Arial" w:hAnsi="Arial" w:cs="Arial"/>
          <w:color w:val="0000FF"/>
        </w:rPr>
        <w:t>https://codesandbox.io/</w:t>
      </w:r>
      <w:r>
        <w:rPr>
          <w:rFonts w:ascii="Arial" w:hAnsi="Arial" w:cs="Arial"/>
          <w:color w:val="0000FF"/>
        </w:rPr>
        <w:t>)</w:t>
      </w:r>
    </w:p>
    <w:p w:rsidR="00BD4ED6" w:rsidRDefault="00BD4ED6" w:rsidP="00BB0246"/>
    <w:p w:rsidR="00043E59" w:rsidRDefault="00D631F7" w:rsidP="00043E59">
      <w:r>
        <w:t>Code Sandbox (</w:t>
      </w:r>
      <w:hyperlink r:id="rId6" w:history="1">
        <w:r w:rsidRPr="006003E8">
          <w:rPr>
            <w:rStyle w:val="Hyperlink"/>
          </w:rPr>
          <w:t>https://codesandbox.io</w:t>
        </w:r>
      </w:hyperlink>
      <w:r>
        <w:t>) is an online editor which you can use to try out and explore node examples.</w:t>
      </w:r>
    </w:p>
    <w:p w:rsidR="00D631F7" w:rsidRDefault="00D631F7" w:rsidP="00043E59"/>
    <w:p w:rsidR="00CB4AE0" w:rsidRDefault="00CB4AE0" w:rsidP="00043E59">
      <w:r>
        <w:t xml:space="preserve">For example, to see a simple </w:t>
      </w:r>
      <w:proofErr w:type="spellStart"/>
      <w:r>
        <w:t>nodejs</w:t>
      </w:r>
      <w:proofErr w:type="spellEnd"/>
      <w:r>
        <w:t xml:space="preserve"> example configured and for you to look at </w:t>
      </w:r>
      <w:proofErr w:type="spellStart"/>
      <w:r>
        <w:t>goto</w:t>
      </w:r>
      <w:proofErr w:type="spellEnd"/>
      <w:r>
        <w:t>:</w:t>
      </w:r>
    </w:p>
    <w:p w:rsidR="00CB4AE0" w:rsidRDefault="00CB4AE0" w:rsidP="00043E59"/>
    <w:p w:rsidR="00CB4AE0" w:rsidRDefault="000A202C" w:rsidP="00043E59">
      <w:hyperlink r:id="rId7" w:history="1">
        <w:r w:rsidR="00CB4AE0">
          <w:rPr>
            <w:rStyle w:val="Hyperlink"/>
          </w:rPr>
          <w:t>https://codesandbox.io/s/node</w:t>
        </w:r>
      </w:hyperlink>
    </w:p>
    <w:p w:rsidR="00CB4AE0" w:rsidRDefault="00CB4AE0" w:rsidP="00043E59"/>
    <w:p w:rsidR="00CB4AE0" w:rsidRDefault="00CB4AE0" w:rsidP="00043E59">
      <w:r>
        <w:t>However, you should read through the examples and tutorials and implement a simple node system</w:t>
      </w:r>
      <w:r w:rsidR="00D262E8">
        <w:t xml:space="preserve"> yourself from scratch so you comprehend and understand the syntax and workings</w:t>
      </w:r>
      <w:r>
        <w:t xml:space="preserve"> (e.g., http output and possibly </w:t>
      </w:r>
      <w:r w:rsidR="001E5A83">
        <w:t xml:space="preserve">some simple </w:t>
      </w:r>
      <w:r>
        <w:t>sockets</w:t>
      </w:r>
      <w:r w:rsidR="001E5A83">
        <w:t xml:space="preserve"> and other packages available to node</w:t>
      </w:r>
      <w:r>
        <w:t>)</w:t>
      </w:r>
    </w:p>
    <w:p w:rsidR="00CB4AE0" w:rsidRDefault="00CB4AE0" w:rsidP="00043E59"/>
    <w:p w:rsidR="00CB4AE0" w:rsidRDefault="00CB4AE0" w:rsidP="00043E59">
      <w:r>
        <w:t>Some of the examples on code sandbox include, chat clients, shared drawing applications.</w:t>
      </w:r>
    </w:p>
    <w:p w:rsidR="00D631F7" w:rsidRDefault="00D631F7" w:rsidP="00043E59"/>
    <w:p w:rsidR="000C0FA7" w:rsidRDefault="000C0FA7" w:rsidP="000C0FA7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3.1 </w:t>
      </w:r>
      <w:proofErr w:type="spellStart"/>
      <w:r>
        <w:rPr>
          <w:rFonts w:ascii="Arial" w:hAnsi="Arial" w:cs="Arial"/>
          <w:color w:val="0000FF"/>
        </w:rPr>
        <w:t>NodeJS</w:t>
      </w:r>
      <w:proofErr w:type="spellEnd"/>
      <w:r>
        <w:rPr>
          <w:rFonts w:ascii="Arial" w:hAnsi="Arial" w:cs="Arial"/>
          <w:color w:val="0000FF"/>
        </w:rPr>
        <w:t xml:space="preserve"> Socket.io</w:t>
      </w:r>
    </w:p>
    <w:p w:rsidR="000C0FA7" w:rsidRDefault="000C0FA7" w:rsidP="000C0FA7"/>
    <w:p w:rsidR="000C0FA7" w:rsidRDefault="00CA6A0D" w:rsidP="00043E59">
      <w:r>
        <w:t>Minimal client/server chat app</w:t>
      </w:r>
    </w:p>
    <w:p w:rsidR="00CA6A0D" w:rsidRDefault="00CA6A0D" w:rsidP="00043E59"/>
    <w:p w:rsidR="00CA6A0D" w:rsidRDefault="00CA6A0D" w:rsidP="00043E59"/>
    <w:p w:rsidR="002A7709" w:rsidRDefault="002A7709" w:rsidP="002A7709">
      <w:r>
        <w:lastRenderedPageBreak/>
        <w:t>For the socket.io, review the simple example on codesandbox.io – attempt to modify the core implementation (e.g., if certain words are entered, such as, ‘hello’, the server will highlight them in red/blue):</w:t>
      </w:r>
    </w:p>
    <w:p w:rsidR="002A7709" w:rsidRDefault="000A202C" w:rsidP="002A7709">
      <w:r w:rsidRPr="000A202C">
        <w:t>https://codesandbox.io/s/node-sandbox-mtfyn</w:t>
      </w:r>
      <w:bookmarkStart w:id="0" w:name="_GoBack"/>
      <w:bookmarkEnd w:id="0"/>
    </w:p>
    <w:p w:rsidR="000A202C" w:rsidRDefault="000A202C" w:rsidP="002A7709"/>
    <w:p w:rsidR="002A7709" w:rsidRDefault="002A7709" w:rsidP="002A7709">
      <w:r>
        <w:t>Core elements to identify are:</w:t>
      </w:r>
    </w:p>
    <w:p w:rsidR="002A7709" w:rsidRDefault="002A7709" w:rsidP="002A7709">
      <w:r>
        <w:t xml:space="preserve">1. </w:t>
      </w:r>
      <w:proofErr w:type="gramStart"/>
      <w:r>
        <w:t>require</w:t>
      </w:r>
      <w:proofErr w:type="gramEnd"/>
    </w:p>
    <w:p w:rsidR="002A7709" w:rsidRDefault="002A7709" w:rsidP="002A7709">
      <w:r>
        <w:t xml:space="preserve">2. </w:t>
      </w:r>
      <w:proofErr w:type="spellStart"/>
      <w:proofErr w:type="gramStart"/>
      <w:r>
        <w:t>init</w:t>
      </w:r>
      <w:proofErr w:type="spellEnd"/>
      <w:proofErr w:type="gramEnd"/>
    </w:p>
    <w:p w:rsidR="000C0FA7" w:rsidRDefault="002A7709" w:rsidP="002A7709">
      <w:r>
        <w:t xml:space="preserve">3. </w:t>
      </w:r>
      <w:proofErr w:type="gramStart"/>
      <w:r>
        <w:t>integrates</w:t>
      </w:r>
      <w:proofErr w:type="gramEnd"/>
      <w:r>
        <w:t xml:space="preserve"> into Node.js</w:t>
      </w:r>
    </w:p>
    <w:p w:rsidR="002A7709" w:rsidRDefault="002A7709" w:rsidP="002A7709"/>
    <w:p w:rsidR="002A7709" w:rsidRDefault="002A7709" w:rsidP="002A7709"/>
    <w:p w:rsidR="002A7709" w:rsidRDefault="002A7709" w:rsidP="002A7709"/>
    <w:p w:rsidR="002A7709" w:rsidRDefault="002A7709" w:rsidP="002A7709"/>
    <w:p w:rsidR="00B31F78" w:rsidRDefault="00B31F78" w:rsidP="00B31F78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3.1 </w:t>
      </w:r>
      <w:proofErr w:type="spellStart"/>
      <w:r>
        <w:rPr>
          <w:rFonts w:ascii="Arial" w:hAnsi="Arial" w:cs="Arial"/>
          <w:color w:val="0000FF"/>
        </w:rPr>
        <w:t>NodeJS</w:t>
      </w:r>
      <w:proofErr w:type="spellEnd"/>
      <w:r>
        <w:rPr>
          <w:rFonts w:ascii="Arial" w:hAnsi="Arial" w:cs="Arial"/>
          <w:color w:val="0000FF"/>
        </w:rPr>
        <w:t xml:space="preserve"> Sandbox Examples</w:t>
      </w:r>
    </w:p>
    <w:p w:rsidR="00D631F7" w:rsidRDefault="00D631F7" w:rsidP="00043E59"/>
    <w:p w:rsidR="00840F94" w:rsidRDefault="00B31F78" w:rsidP="00043E59">
      <w:r>
        <w:t>Try out various demos, for example, simple 2D multiplayer game:</w:t>
      </w:r>
    </w:p>
    <w:p w:rsidR="00B31F78" w:rsidRDefault="00B31F78" w:rsidP="00043E59"/>
    <w:p w:rsidR="00B31F78" w:rsidRDefault="000A202C" w:rsidP="00043E59">
      <w:hyperlink r:id="rId8" w:history="1">
        <w:r w:rsidR="00B31F78">
          <w:rPr>
            <w:rStyle w:val="Hyperlink"/>
          </w:rPr>
          <w:t>https://codesandbox.io/s/2vmx2l1x9n</w:t>
        </w:r>
      </w:hyperlink>
    </w:p>
    <w:p w:rsidR="00B31F78" w:rsidRDefault="00B31F78" w:rsidP="00043E59"/>
    <w:p w:rsidR="00B31F78" w:rsidRDefault="00B31F78" w:rsidP="00043E59">
      <w:r>
        <w:t>However, be aware of dependences, assets and versions, get into the good practice of reading around and experimenting - looking at other examples for inspiration and insights (avoid simply `copying’ or plagiarising).</w:t>
      </w:r>
    </w:p>
    <w:p w:rsidR="00B31F78" w:rsidRDefault="00B31F78" w:rsidP="00043E59"/>
    <w:p w:rsidR="00B31F78" w:rsidRDefault="00B31F78" w:rsidP="00043E59"/>
    <w:p w:rsidR="00B31F78" w:rsidRDefault="00B31F78" w:rsidP="00043E59"/>
    <w:sectPr w:rsidR="00B3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03824"/>
    <w:rsid w:val="000404BC"/>
    <w:rsid w:val="00043E59"/>
    <w:rsid w:val="0008487A"/>
    <w:rsid w:val="000A202C"/>
    <w:rsid w:val="000C0FA7"/>
    <w:rsid w:val="001B5687"/>
    <w:rsid w:val="001E5A83"/>
    <w:rsid w:val="00285413"/>
    <w:rsid w:val="002A7709"/>
    <w:rsid w:val="002C5915"/>
    <w:rsid w:val="002D0AAB"/>
    <w:rsid w:val="002E3FF3"/>
    <w:rsid w:val="00360034"/>
    <w:rsid w:val="003930EC"/>
    <w:rsid w:val="004B5A03"/>
    <w:rsid w:val="004F5B57"/>
    <w:rsid w:val="006023AF"/>
    <w:rsid w:val="00663C7A"/>
    <w:rsid w:val="006A090C"/>
    <w:rsid w:val="006E2F28"/>
    <w:rsid w:val="00772F6F"/>
    <w:rsid w:val="007C30A5"/>
    <w:rsid w:val="00840F94"/>
    <w:rsid w:val="0089505A"/>
    <w:rsid w:val="008C7087"/>
    <w:rsid w:val="00911B67"/>
    <w:rsid w:val="009A2A7A"/>
    <w:rsid w:val="009D46CD"/>
    <w:rsid w:val="00A62823"/>
    <w:rsid w:val="00AC41E5"/>
    <w:rsid w:val="00B31F78"/>
    <w:rsid w:val="00B66275"/>
    <w:rsid w:val="00B95301"/>
    <w:rsid w:val="00BB0246"/>
    <w:rsid w:val="00BD4ED6"/>
    <w:rsid w:val="00CA6A0D"/>
    <w:rsid w:val="00CB4AE0"/>
    <w:rsid w:val="00CE4EE7"/>
    <w:rsid w:val="00D262E8"/>
    <w:rsid w:val="00D2658D"/>
    <w:rsid w:val="00D631F7"/>
    <w:rsid w:val="00D64D8B"/>
    <w:rsid w:val="00DD54C3"/>
    <w:rsid w:val="00DD7FDD"/>
    <w:rsid w:val="00E13A4D"/>
    <w:rsid w:val="00E22DF3"/>
    <w:rsid w:val="00EB2244"/>
    <w:rsid w:val="00FA79A2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487F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2vmx2l1x9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andbox.io/s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BA26E747.dotm</Template>
  <TotalTime>106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46</cp:revision>
  <cp:lastPrinted>2019-10-15T09:19:00Z</cp:lastPrinted>
  <dcterms:created xsi:type="dcterms:W3CDTF">2019-08-05T14:26:00Z</dcterms:created>
  <dcterms:modified xsi:type="dcterms:W3CDTF">2019-10-25T10:40:00Z</dcterms:modified>
</cp:coreProperties>
</file>