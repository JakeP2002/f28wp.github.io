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</w:t>
      </w:r>
      <w:r w:rsidR="00E14C17">
        <w:t>–</w:t>
      </w:r>
      <w:r>
        <w:t xml:space="preserve"> </w:t>
      </w:r>
      <w:r w:rsidR="00FC01B5">
        <w:t>Security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</w:t>
      </w:r>
      <w:r w:rsidR="00FC01B5">
        <w:t>of web security and verification</w:t>
      </w:r>
      <w:r w:rsidR="00E14C17">
        <w:t>.</w:t>
      </w:r>
    </w:p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2F1C2C">
        <w:rPr>
          <w:rFonts w:ascii="Arial" w:hAnsi="Arial" w:cs="Arial"/>
          <w:color w:val="0000FF"/>
        </w:rPr>
        <w:t>reCAPTCHA</w:t>
      </w:r>
    </w:p>
    <w:p w:rsidR="00BD4ED6" w:rsidRDefault="00BD4ED6" w:rsidP="00BB0246"/>
    <w:p w:rsidR="00043E59" w:rsidRDefault="002F1C2C" w:rsidP="00BE746E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0288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194" w:rsidRDefault="00F21194" w:rsidP="00043E59"/>
    <w:p w:rsidR="002F1C2C" w:rsidRDefault="002F1C2C" w:rsidP="00043E59">
      <w:r w:rsidRPr="002F1C2C">
        <w:t>As a website owner, you’re probably already familiar with some</w:t>
      </w:r>
      <w:r>
        <w:t xml:space="preserve"> of the issues brought about by </w:t>
      </w:r>
      <w:r w:rsidRPr="002F1C2C">
        <w:t xml:space="preserve">spammers and bots. When left unchecked, they can bring down the </w:t>
      </w:r>
      <w:r>
        <w:t xml:space="preserve">quality of your site by abusing </w:t>
      </w:r>
      <w:r w:rsidRPr="002F1C2C">
        <w:t>your comments sections, and even attack your contact forms.</w:t>
      </w:r>
    </w:p>
    <w:p w:rsidR="002F1C2C" w:rsidRDefault="002F1C2C" w:rsidP="00043E59"/>
    <w:p w:rsidR="002F1C2C" w:rsidRDefault="002F1C2C" w:rsidP="00043E59">
      <w:r>
        <w:t>Why CAPTCHA?</w:t>
      </w:r>
    </w:p>
    <w:p w:rsidR="002F1C2C" w:rsidRDefault="002F1C2C" w:rsidP="002F1C2C">
      <w:pPr>
        <w:pStyle w:val="ListParagraph"/>
        <w:numPr>
          <w:ilvl w:val="0"/>
          <w:numId w:val="4"/>
        </w:numPr>
      </w:pPr>
      <w:r>
        <w:t>O</w:t>
      </w:r>
      <w:r>
        <w:t>ffer</w:t>
      </w:r>
      <w:r>
        <w:t>s</w:t>
      </w:r>
      <w:r>
        <w:t xml:space="preserve"> an elegant way to differentiate between ‘real’ and ‘fake’ traffic.</w:t>
      </w:r>
    </w:p>
    <w:p w:rsidR="002F1C2C" w:rsidRDefault="002F1C2C" w:rsidP="002F1C2C">
      <w:pPr>
        <w:pStyle w:val="ListParagraph"/>
        <w:numPr>
          <w:ilvl w:val="0"/>
          <w:numId w:val="4"/>
        </w:numPr>
      </w:pPr>
      <w:r>
        <w:t>Human users should be able to solve most CAPTCHAs in a matter of seconds. Thus, they don’t provide a barrier to entry for real visitors.</w:t>
      </w:r>
    </w:p>
    <w:p w:rsidR="002F1C2C" w:rsidRDefault="002F1C2C" w:rsidP="002F1C2C">
      <w:pPr>
        <w:pStyle w:val="ListParagraph"/>
        <w:numPr>
          <w:ilvl w:val="0"/>
          <w:numId w:val="4"/>
        </w:numPr>
      </w:pPr>
      <w:r>
        <w:t xml:space="preserve">A CAPTCHA can reduce the amount of spam </w:t>
      </w:r>
      <w:r>
        <w:t>your website receives</w:t>
      </w:r>
    </w:p>
    <w:p w:rsidR="002F1C2C" w:rsidRDefault="002F1C2C" w:rsidP="002F1C2C"/>
    <w:p w:rsidR="002F1C2C" w:rsidRDefault="002F1C2C" w:rsidP="002F1C2C"/>
    <w:p w:rsidR="002F1C2C" w:rsidRDefault="001232B3" w:rsidP="002F1C2C">
      <w:r>
        <w:t>To add Captcha to your website:</w:t>
      </w:r>
    </w:p>
    <w:p w:rsidR="001232B3" w:rsidRDefault="001232B3" w:rsidP="002F1C2C">
      <w:r>
        <w:t xml:space="preserve">1. </w:t>
      </w:r>
      <w:r w:rsidRPr="001232B3">
        <w:t>Register Your Website on reCAPTCHA</w:t>
      </w:r>
    </w:p>
    <w:p w:rsidR="001232B3" w:rsidRDefault="001232B3" w:rsidP="002F1C2C">
      <w:r>
        <w:tab/>
        <w:t>(</w:t>
      </w:r>
      <w:hyperlink r:id="rId7" w:history="1">
        <w:r w:rsidRPr="00505A6A">
          <w:rPr>
            <w:rStyle w:val="Hyperlink"/>
          </w:rPr>
          <w:t>https://developers.google.com/recaptcha</w:t>
        </w:r>
      </w:hyperlink>
      <w:r>
        <w:t>)</w:t>
      </w:r>
    </w:p>
    <w:p w:rsidR="001232B3" w:rsidRDefault="001232B3" w:rsidP="002F1C2C">
      <w:r>
        <w:t xml:space="preserve">2. </w:t>
      </w:r>
      <w:r w:rsidRPr="001232B3">
        <w:t>Add the reCAPTCHA Script to Your Website</w:t>
      </w:r>
    </w:p>
    <w:p w:rsidR="001232B3" w:rsidRDefault="001232B3" w:rsidP="002F1C2C">
      <w:r>
        <w:tab/>
        <w:t>e.g.</w:t>
      </w:r>
    </w:p>
    <w:p w:rsidR="001232B3" w:rsidRDefault="001232B3" w:rsidP="002F1C2C">
      <w:r>
        <w:tab/>
      </w:r>
      <w:r w:rsidRPr="001232B3">
        <w:t>&lt;script src='https://www.google.com/recaptcha/api.js'&gt;&lt;/script&gt;</w:t>
      </w:r>
    </w:p>
    <w:p w:rsidR="001232B3" w:rsidRDefault="001232B3" w:rsidP="002F1C2C">
      <w:r>
        <w:t xml:space="preserve">3. </w:t>
      </w:r>
      <w:r w:rsidRPr="001232B3">
        <w:t>Place the CAPTCHA on Your Site</w:t>
      </w:r>
    </w:p>
    <w:p w:rsidR="001232B3" w:rsidRDefault="001232B3" w:rsidP="002F1C2C">
      <w:r>
        <w:tab/>
        <w:t>e.g.</w:t>
      </w:r>
    </w:p>
    <w:p w:rsidR="001232B3" w:rsidRDefault="001232B3" w:rsidP="002F1C2C">
      <w:r>
        <w:tab/>
      </w:r>
      <w:r w:rsidRPr="001232B3">
        <w:t>&lt;div class="g-recaptcha" data-sitekey="Your site key goes here"&gt;&lt;/div</w:t>
      </w:r>
    </w:p>
    <w:p w:rsidR="001232B3" w:rsidRDefault="001232B3" w:rsidP="002F1C2C"/>
    <w:p w:rsidR="001232B3" w:rsidRDefault="001232B3" w:rsidP="002F1C2C">
      <w:r>
        <w:t xml:space="preserve">Review the </w:t>
      </w:r>
      <w:r w:rsidRPr="001232B3">
        <w:t>Get started</w:t>
      </w:r>
      <w:r>
        <w:t xml:space="preserve"> information on the Captcha website</w:t>
      </w:r>
    </w:p>
    <w:p w:rsidR="001232B3" w:rsidRDefault="001232B3" w:rsidP="002F1C2C"/>
    <w:p w:rsidR="00BE746E" w:rsidRDefault="00BE746E" w:rsidP="00BE746E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723399">
        <w:rPr>
          <w:rFonts w:ascii="Arial" w:hAnsi="Arial" w:cs="Arial"/>
          <w:color w:val="0000FF"/>
        </w:rPr>
        <w:t>Encrypting/Decrypting</w:t>
      </w:r>
    </w:p>
    <w:p w:rsidR="001232B3" w:rsidRDefault="001232B3" w:rsidP="002F1C2C"/>
    <w:p w:rsidR="00723399" w:rsidRDefault="00723399" w:rsidP="0072339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Javascript, you might need to encrypt and decrypt your information when communicating with your server.  There are a number of </w:t>
      </w:r>
      <w:r w:rsidR="005E0648">
        <w:rPr>
          <w:rFonts w:ascii="Arial" w:hAnsi="Arial" w:cs="Arial"/>
          <w:color w:val="242729"/>
          <w:sz w:val="23"/>
          <w:szCs w:val="23"/>
        </w:rPr>
        <w:t xml:space="preserve">freely available </w:t>
      </w:r>
      <w:r>
        <w:rPr>
          <w:rFonts w:ascii="Arial" w:hAnsi="Arial" w:cs="Arial"/>
          <w:color w:val="242729"/>
          <w:sz w:val="23"/>
          <w:szCs w:val="23"/>
        </w:rPr>
        <w:t xml:space="preserve">libraries </w:t>
      </w:r>
      <w:r w:rsidR="005E0648">
        <w:rPr>
          <w:rFonts w:ascii="Arial" w:hAnsi="Arial" w:cs="Arial"/>
          <w:color w:val="242729"/>
          <w:sz w:val="23"/>
          <w:szCs w:val="23"/>
        </w:rPr>
        <w:t xml:space="preserve">available online that are able to </w:t>
      </w:r>
      <w:r>
        <w:rPr>
          <w:rFonts w:ascii="Arial" w:hAnsi="Arial" w:cs="Arial"/>
          <w:color w:val="242729"/>
          <w:sz w:val="23"/>
          <w:szCs w:val="23"/>
        </w:rPr>
        <w:t>encryp</w:t>
      </w:r>
      <w:r w:rsidR="005E0648">
        <w:rPr>
          <w:rFonts w:ascii="Arial" w:hAnsi="Arial" w:cs="Arial"/>
          <w:color w:val="242729"/>
          <w:sz w:val="23"/>
          <w:szCs w:val="23"/>
        </w:rPr>
        <w:t>t your input on client side before you transfer the information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to the server </w:t>
      </w:r>
      <w:r w:rsidR="005E0648">
        <w:rPr>
          <w:rFonts w:ascii="Arial" w:hAnsi="Arial" w:cs="Arial"/>
          <w:color w:val="242729"/>
          <w:sz w:val="23"/>
          <w:szCs w:val="23"/>
        </w:rPr>
        <w:t xml:space="preserve">(i.e., in an </w:t>
      </w:r>
      <w:r>
        <w:rPr>
          <w:rFonts w:ascii="Arial" w:hAnsi="Arial" w:cs="Arial"/>
          <w:color w:val="242729"/>
          <w:sz w:val="23"/>
          <w:szCs w:val="23"/>
        </w:rPr>
        <w:t>encrypted form</w:t>
      </w:r>
      <w:r w:rsidR="005E0648">
        <w:rPr>
          <w:rFonts w:ascii="Arial" w:hAnsi="Arial" w:cs="Arial"/>
          <w:color w:val="242729"/>
          <w:sz w:val="23"/>
          <w:szCs w:val="23"/>
        </w:rPr>
        <w:t>)</w:t>
      </w:r>
      <w:bookmarkStart w:id="0" w:name="_GoBack"/>
      <w:bookmarkEnd w:id="0"/>
    </w:p>
    <w:p w:rsidR="00723399" w:rsidRDefault="00723399" w:rsidP="0072339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use following libs:</w:t>
      </w:r>
    </w:p>
    <w:p w:rsidR="00723399" w:rsidRDefault="00723399" w:rsidP="00723399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8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Stanford Javascript Crypto Library</w:t>
        </w:r>
      </w:hyperlink>
    </w:p>
    <w:p w:rsidR="00723399" w:rsidRDefault="00723399" w:rsidP="0072339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Update after 4 years (Wohoo!)</w:t>
      </w:r>
    </w:p>
    <w:p w:rsidR="00723399" w:rsidRDefault="00723399" w:rsidP="00723399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9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CryptoJS - Easy to use encryption</w:t>
        </w:r>
      </w:hyperlink>
    </w:p>
    <w:p w:rsidR="00723399" w:rsidRDefault="00723399" w:rsidP="00723399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0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ForgeJS - Pretty much covers it all</w:t>
        </w:r>
      </w:hyperlink>
    </w:p>
    <w:p w:rsidR="00723399" w:rsidRDefault="00723399" w:rsidP="0072339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Still not convinced? Neither am I :)</w:t>
      </w:r>
    </w:p>
    <w:p w:rsidR="00723399" w:rsidRDefault="00723399" w:rsidP="00723399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hyperlink r:id="rId11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OpenPGP.JS - Put the OpenPGP format everywhere</w:t>
        </w:r>
      </w:hyperlink>
      <w:r>
        <w:rPr>
          <w:rFonts w:ascii="inherit" w:hAnsi="inherit" w:cs="Arial"/>
          <w:color w:val="242729"/>
          <w:sz w:val="23"/>
          <w:szCs w:val="23"/>
        </w:rPr>
        <w:t> - runs in JS so you can use it in your web apps, mobile apps &amp; etc.</w:t>
      </w:r>
    </w:p>
    <w:p w:rsidR="00723399" w:rsidRDefault="00723399" w:rsidP="002F1C2C"/>
    <w:p w:rsidR="00723399" w:rsidRDefault="00723399" w:rsidP="002F1C2C"/>
    <w:p w:rsidR="00723399" w:rsidRDefault="00723399" w:rsidP="002F1C2C">
      <w:r>
        <w:t>As a task try encrypting and decrypting a small piece of information in Javascript using one of the suggested libraries above.</w:t>
      </w:r>
    </w:p>
    <w:sectPr w:rsidR="0072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898"/>
    <w:multiLevelType w:val="hybridMultilevel"/>
    <w:tmpl w:val="E0B4D8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2DB77543"/>
    <w:multiLevelType w:val="multilevel"/>
    <w:tmpl w:val="BE0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7A310F"/>
    <w:multiLevelType w:val="hybridMultilevel"/>
    <w:tmpl w:val="A3E63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5C8E0DF8"/>
    <w:multiLevelType w:val="multilevel"/>
    <w:tmpl w:val="4DC8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D131DF"/>
    <w:multiLevelType w:val="multilevel"/>
    <w:tmpl w:val="C8D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2F0334"/>
    <w:multiLevelType w:val="multilevel"/>
    <w:tmpl w:val="2F90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404BC"/>
    <w:rsid w:val="00043E59"/>
    <w:rsid w:val="0008487A"/>
    <w:rsid w:val="001232B3"/>
    <w:rsid w:val="001B5687"/>
    <w:rsid w:val="00285413"/>
    <w:rsid w:val="002C5915"/>
    <w:rsid w:val="002D0AAB"/>
    <w:rsid w:val="002E3FF3"/>
    <w:rsid w:val="002F1C2C"/>
    <w:rsid w:val="00360034"/>
    <w:rsid w:val="003930EC"/>
    <w:rsid w:val="004A267F"/>
    <w:rsid w:val="004B5A03"/>
    <w:rsid w:val="004F5B57"/>
    <w:rsid w:val="00522DFA"/>
    <w:rsid w:val="005E0648"/>
    <w:rsid w:val="006023AF"/>
    <w:rsid w:val="00663C7A"/>
    <w:rsid w:val="006A090C"/>
    <w:rsid w:val="006E2F28"/>
    <w:rsid w:val="00723399"/>
    <w:rsid w:val="00772F6F"/>
    <w:rsid w:val="007C30A5"/>
    <w:rsid w:val="00840F94"/>
    <w:rsid w:val="00856C9D"/>
    <w:rsid w:val="0089505A"/>
    <w:rsid w:val="008C7087"/>
    <w:rsid w:val="00911B67"/>
    <w:rsid w:val="009A2A7A"/>
    <w:rsid w:val="009D46CD"/>
    <w:rsid w:val="009D5A54"/>
    <w:rsid w:val="00A62823"/>
    <w:rsid w:val="00AC41E5"/>
    <w:rsid w:val="00B66275"/>
    <w:rsid w:val="00B95301"/>
    <w:rsid w:val="00BB0246"/>
    <w:rsid w:val="00BD4ED6"/>
    <w:rsid w:val="00BE746E"/>
    <w:rsid w:val="00CE4EE7"/>
    <w:rsid w:val="00D071ED"/>
    <w:rsid w:val="00D2658D"/>
    <w:rsid w:val="00D64D8B"/>
    <w:rsid w:val="00D949F2"/>
    <w:rsid w:val="00DB2FF8"/>
    <w:rsid w:val="00DD54C3"/>
    <w:rsid w:val="00DD7FDD"/>
    <w:rsid w:val="00E13A4D"/>
    <w:rsid w:val="00E14C17"/>
    <w:rsid w:val="00E22DF3"/>
    <w:rsid w:val="00EB2244"/>
    <w:rsid w:val="00EF7FDB"/>
    <w:rsid w:val="00F21194"/>
    <w:rsid w:val="00FA79A2"/>
    <w:rsid w:val="00FC01B5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CBBB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ypto.stanford.edu/sjc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recaptch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openpgpjs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digitalbazaar/for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ix/crypto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F753474B.dotm</Template>
  <TotalTime>197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51</cp:revision>
  <cp:lastPrinted>2019-10-04T12:14:00Z</cp:lastPrinted>
  <dcterms:created xsi:type="dcterms:W3CDTF">2019-08-05T14:26:00Z</dcterms:created>
  <dcterms:modified xsi:type="dcterms:W3CDTF">2019-11-11T10:53:00Z</dcterms:modified>
</cp:coreProperties>
</file>