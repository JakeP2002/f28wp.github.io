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1E5" w:rsidRPr="00AC41E5" w:rsidRDefault="00AC41E5" w:rsidP="00D2658D">
      <w:pPr>
        <w:pStyle w:val="Title"/>
        <w:rPr>
          <w:i/>
        </w:rPr>
      </w:pPr>
      <w:r w:rsidRPr="00AC41E5">
        <w:rPr>
          <w:i/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-704850</wp:posOffset>
            </wp:positionH>
            <wp:positionV relativeFrom="paragraph">
              <wp:posOffset>-695960</wp:posOffset>
            </wp:positionV>
            <wp:extent cx="12954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41E5">
        <w:rPr>
          <w:i/>
        </w:rPr>
        <w:t>Practical Lab Exercises</w:t>
      </w:r>
    </w:p>
    <w:p w:rsidR="00B95301" w:rsidRDefault="00B95301" w:rsidP="00D2658D">
      <w:pPr>
        <w:pStyle w:val="Title"/>
      </w:pPr>
      <w:r>
        <w:t>Lab -</w:t>
      </w:r>
      <w:bookmarkStart w:id="0" w:name="_GoBack"/>
      <w:bookmarkEnd w:id="0"/>
      <w:r>
        <w:t xml:space="preserve"> </w:t>
      </w:r>
      <w:r w:rsidR="002A5AFF">
        <w:t>PHP</w:t>
      </w:r>
    </w:p>
    <w:p w:rsidR="00D2658D" w:rsidRDefault="00B95301" w:rsidP="00B95301">
      <w:pPr>
        <w:pBdr>
          <w:bottom w:val="single" w:sz="12" w:space="1" w:color="auto"/>
        </w:pBdr>
      </w:pPr>
      <w:r>
        <w:t>W</w:t>
      </w:r>
      <w:r w:rsidR="00D2658D">
        <w:t>eb Programming</w:t>
      </w:r>
      <w:r>
        <w:t xml:space="preserve"> (F28WP)</w:t>
      </w:r>
    </w:p>
    <w:p w:rsidR="00D2658D" w:rsidRDefault="00D2658D" w:rsidP="00AC41E5">
      <w:pPr>
        <w:pStyle w:val="Heading1"/>
      </w:pPr>
      <w:r>
        <w:t>Introduction</w:t>
      </w:r>
    </w:p>
    <w:p w:rsidR="00D2658D" w:rsidRDefault="00B66275" w:rsidP="00D2658D">
      <w:r>
        <w:t>In this lab</w:t>
      </w:r>
      <w:r w:rsidR="00DD54C3">
        <w:t xml:space="preserve">, you’ll </w:t>
      </w:r>
      <w:r w:rsidR="00D2658D">
        <w:t xml:space="preserve">further </w:t>
      </w:r>
      <w:r w:rsidR="00BA277F">
        <w:t xml:space="preserve">test and </w:t>
      </w:r>
      <w:r w:rsidR="00D2658D">
        <w:t xml:space="preserve">develop your understanding of </w:t>
      </w:r>
      <w:r w:rsidR="009A2A7A">
        <w:t>web programming concepts</w:t>
      </w:r>
    </w:p>
    <w:p w:rsidR="00D2658D" w:rsidRDefault="00D2658D"/>
    <w:p w:rsidR="007C30A5" w:rsidRDefault="007C30A5"/>
    <w:p w:rsidR="006023AF" w:rsidRDefault="006023AF"/>
    <w:p w:rsidR="006023AF" w:rsidRDefault="006023AF" w:rsidP="006023AF">
      <w:pPr>
        <w:pStyle w:val="Heading3"/>
        <w:shd w:val="clear" w:color="auto" w:fill="00FFFF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 xml:space="preserve">1.1 </w:t>
      </w:r>
      <w:r w:rsidR="00557A9F">
        <w:rPr>
          <w:rFonts w:ascii="Arial" w:hAnsi="Arial" w:cs="Arial"/>
          <w:color w:val="0000FF"/>
        </w:rPr>
        <w:t xml:space="preserve">PHP 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 xml:space="preserve">Setup a </w:t>
      </w:r>
      <w:r w:rsidR="000B1AC4">
        <w:t>very simple script</w:t>
      </w:r>
      <w:r>
        <w:t xml:space="preserve"> in PHP so you can test and debug simple PHP scripts live on your university space.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On your H drive you should have a folder called ‘</w:t>
      </w:r>
      <w:proofErr w:type="spellStart"/>
      <w:r>
        <w:t>public_html</w:t>
      </w:r>
      <w:proofErr w:type="spellEnd"/>
      <w:r>
        <w:t>’.  This is mapped to: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 w:rsidRPr="00CF07D9">
        <w:t>http://www2.macs.hw.ac.uk/~</w:t>
      </w:r>
      <w:r>
        <w:t>[USERNAME]</w:t>
      </w:r>
      <w:r w:rsidRPr="00CF07D9">
        <w:t>/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Task 1</w:t>
      </w:r>
      <w:r w:rsidRPr="00CF07D9">
        <w:t xml:space="preserve">: Create the </w:t>
      </w:r>
      <w:proofErr w:type="spellStart"/>
      <w:r>
        <w:t>simple</w:t>
      </w:r>
      <w:r w:rsidRPr="00CF07D9">
        <w:t>script.ph</w:t>
      </w:r>
      <w:r>
        <w:t>p</w:t>
      </w:r>
      <w:proofErr w:type="spellEnd"/>
      <w:r>
        <w:t xml:space="preserve"> in your </w:t>
      </w:r>
      <w:proofErr w:type="spellStart"/>
      <w:r>
        <w:t>public_html</w:t>
      </w:r>
      <w:proofErr w:type="spellEnd"/>
      <w:r>
        <w:t xml:space="preserve"> directory.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Type the following in the script: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t>echo</w:t>
      </w:r>
      <w:proofErr w:type="gramEnd"/>
      <w:r>
        <w:t xml:space="preserve"> “hello </w:t>
      </w:r>
      <w:proofErr w:type="spellStart"/>
      <w:r>
        <w:t>php</w:t>
      </w:r>
      <w:proofErr w:type="spellEnd"/>
      <w:r>
        <w:t xml:space="preserve"> world”;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>?&gt;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>
        <w:t xml:space="preserve">In the browser, </w:t>
      </w:r>
      <w:proofErr w:type="spellStart"/>
      <w:r>
        <w:t>goto</w:t>
      </w:r>
      <w:proofErr w:type="spellEnd"/>
      <w:r>
        <w:t xml:space="preserve"> the URL to check your </w:t>
      </w:r>
      <w:proofErr w:type="spellStart"/>
      <w:r>
        <w:t>php</w:t>
      </w:r>
      <w:proofErr w:type="spellEnd"/>
      <w:r>
        <w:t xml:space="preserve"> script is working:</w:t>
      </w: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</w:p>
    <w:p w:rsidR="00CF07D9" w:rsidRDefault="00CF07D9" w:rsidP="00CF07D9">
      <w:pPr>
        <w:pStyle w:val="NormalWeb"/>
        <w:shd w:val="clear" w:color="auto" w:fill="FFFFFF"/>
        <w:spacing w:before="0" w:beforeAutospacing="0" w:after="0" w:afterAutospacing="0"/>
      </w:pPr>
      <w:r w:rsidRPr="00CF07D9">
        <w:t>http://www2.macs.hw.ac.uk/~</w:t>
      </w:r>
      <w:r>
        <w:t>[USERNAME]</w:t>
      </w:r>
      <w:r w:rsidRPr="00CF07D9">
        <w:t>/</w:t>
      </w:r>
      <w:r>
        <w:t>simplescript</w:t>
      </w:r>
      <w:r w:rsidRPr="00CF07D9">
        <w:t>.php</w:t>
      </w:r>
    </w:p>
    <w:p w:rsidR="00CF07D9" w:rsidRDefault="00CF07D9" w:rsidP="00CF07D9">
      <w:pPr>
        <w:pStyle w:val="NormalWeb"/>
        <w:shd w:val="clear" w:color="auto" w:fill="FFFFFF"/>
      </w:pPr>
    </w:p>
    <w:p w:rsidR="00CF07D9" w:rsidRDefault="00CF07D9" w:rsidP="00CF07D9">
      <w:pPr>
        <w:pStyle w:val="NormalWeb"/>
        <w:shd w:val="clear" w:color="auto" w:fill="FFFFFF"/>
        <w:rPr>
          <w:rStyle w:val="Hyperlink"/>
          <w:rFonts w:ascii="Arial" w:hAnsi="Arial" w:cs="Arial"/>
          <w:color w:val="auto"/>
          <w:sz w:val="21"/>
          <w:szCs w:val="21"/>
          <w:u w:val="none"/>
        </w:rPr>
      </w:pPr>
    </w:p>
    <w:p w:rsidR="003B0071" w:rsidRPr="00AB11B6" w:rsidRDefault="003B0071" w:rsidP="003B0071">
      <w:pPr>
        <w:spacing w:before="100" w:beforeAutospacing="1" w:after="100" w:afterAutospacing="1"/>
        <w:rPr>
          <w:rFonts w:ascii="Arial" w:hAnsi="Arial" w:cs="Arial"/>
          <w:color w:val="000000"/>
          <w:sz w:val="21"/>
          <w:szCs w:val="21"/>
        </w:rPr>
      </w:pPr>
    </w:p>
    <w:sectPr w:rsidR="003B0071" w:rsidRPr="00AB1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64E8"/>
    <w:multiLevelType w:val="hybridMultilevel"/>
    <w:tmpl w:val="B90A4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D590E"/>
    <w:multiLevelType w:val="multilevel"/>
    <w:tmpl w:val="6D56F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7460C9"/>
    <w:multiLevelType w:val="multilevel"/>
    <w:tmpl w:val="878E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87"/>
    <w:rsid w:val="0008487A"/>
    <w:rsid w:val="000B1AC4"/>
    <w:rsid w:val="00106695"/>
    <w:rsid w:val="001B5687"/>
    <w:rsid w:val="002A5AFF"/>
    <w:rsid w:val="002D0AAB"/>
    <w:rsid w:val="003B0071"/>
    <w:rsid w:val="00557A9F"/>
    <w:rsid w:val="006023AF"/>
    <w:rsid w:val="006E2F28"/>
    <w:rsid w:val="007C30A5"/>
    <w:rsid w:val="008C7087"/>
    <w:rsid w:val="00911B67"/>
    <w:rsid w:val="009A2A7A"/>
    <w:rsid w:val="009A3F7A"/>
    <w:rsid w:val="00AB11B6"/>
    <w:rsid w:val="00AC41E5"/>
    <w:rsid w:val="00B66275"/>
    <w:rsid w:val="00B95301"/>
    <w:rsid w:val="00BA277F"/>
    <w:rsid w:val="00CE4EE7"/>
    <w:rsid w:val="00CF07D9"/>
    <w:rsid w:val="00D2658D"/>
    <w:rsid w:val="00D64D8B"/>
    <w:rsid w:val="00DD54C3"/>
    <w:rsid w:val="00E1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503E"/>
  <w15:chartTrackingRefBased/>
  <w15:docId w15:val="{3972DB8D-303C-4727-8627-6BCEC18E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58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65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658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265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953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3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023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6023A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023AF"/>
    <w:rPr>
      <w:i/>
      <w:iCs/>
    </w:rPr>
  </w:style>
  <w:style w:type="character" w:styleId="Strong">
    <w:name w:val="Strong"/>
    <w:basedOn w:val="DefaultParagraphFont"/>
    <w:uiPriority w:val="22"/>
    <w:qFormat/>
    <w:rsid w:val="006023AF"/>
    <w:rPr>
      <w:b/>
      <w:bCs/>
    </w:rPr>
  </w:style>
  <w:style w:type="paragraph" w:styleId="ListParagraph">
    <w:name w:val="List Paragraph"/>
    <w:basedOn w:val="Normal"/>
    <w:uiPriority w:val="34"/>
    <w:qFormat/>
    <w:rsid w:val="00AB1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9654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5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933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026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672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14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104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878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4588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01369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5985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5867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450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1371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8892">
          <w:marLeft w:val="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90A2A3EA.dotm</Template>
  <TotalTime>71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Kenwright, Benjamin</cp:lastModifiedBy>
  <cp:revision>24</cp:revision>
  <cp:lastPrinted>2019-09-11T09:34:00Z</cp:lastPrinted>
  <dcterms:created xsi:type="dcterms:W3CDTF">2019-08-05T14:26:00Z</dcterms:created>
  <dcterms:modified xsi:type="dcterms:W3CDTF">2019-09-12T14:19:00Z</dcterms:modified>
</cp:coreProperties>
</file>