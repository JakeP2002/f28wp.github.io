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301" w:rsidRDefault="00AC41E5" w:rsidP="00D2658D">
      <w:pPr>
        <w:pStyle w:val="Title"/>
      </w:pPr>
      <w:r w:rsidRPr="00AC41E5"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-695960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F4E">
        <w:rPr>
          <w:i/>
        </w:rPr>
        <w:t>Notes</w:t>
      </w:r>
      <w:r w:rsidR="00060F4E">
        <w:t xml:space="preserve"> -</w:t>
      </w:r>
      <w:r w:rsidR="00B95301">
        <w:t xml:space="preserve"> </w:t>
      </w:r>
      <w:r w:rsidR="00637264">
        <w:t>Introduction</w:t>
      </w:r>
    </w:p>
    <w:p w:rsidR="00D2658D" w:rsidRDefault="00B95301" w:rsidP="00B95301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AC41E5">
      <w:pPr>
        <w:pStyle w:val="Heading1"/>
      </w:pPr>
      <w:r>
        <w:t>Introduction</w:t>
      </w:r>
    </w:p>
    <w:p w:rsidR="00D2658D" w:rsidRDefault="00060F4E" w:rsidP="00D2658D">
      <w:r>
        <w:t>Supplementary notes to complement the lecture material for</w:t>
      </w:r>
      <w:r w:rsidR="00D61742">
        <w:t xml:space="preserve"> </w:t>
      </w:r>
      <w:r>
        <w:t>web programming.</w:t>
      </w:r>
    </w:p>
    <w:p w:rsidR="00060F4E" w:rsidRDefault="00060F4E" w:rsidP="00D2658D"/>
    <w:p w:rsidR="002C40CC" w:rsidRDefault="00637264" w:rsidP="002C40CC">
      <w:r>
        <w:t>Check List</w:t>
      </w:r>
    </w:p>
    <w:p w:rsidR="00637264" w:rsidRDefault="00637264" w:rsidP="002C40CC"/>
    <w:p w:rsidR="00637264" w:rsidRDefault="00637264" w:rsidP="002C40CC">
      <w:r>
        <w:t>Ensure you are able to answer the following questions:</w:t>
      </w:r>
    </w:p>
    <w:p w:rsidR="00637264" w:rsidRDefault="00637264" w:rsidP="002C40CC"/>
    <w:p w:rsidR="00637264" w:rsidRDefault="00637264" w:rsidP="00637264">
      <w:pPr>
        <w:pStyle w:val="ListParagraph"/>
        <w:numPr>
          <w:ilvl w:val="0"/>
          <w:numId w:val="1"/>
        </w:numPr>
      </w:pPr>
      <w:r>
        <w:t>Checked the timetable and know where the lecture rooms and labs will take place</w:t>
      </w:r>
    </w:p>
    <w:p w:rsidR="00637264" w:rsidRDefault="00637264" w:rsidP="00637264">
      <w:pPr>
        <w:pStyle w:val="ListParagraph"/>
        <w:numPr>
          <w:ilvl w:val="0"/>
          <w:numId w:val="1"/>
        </w:numPr>
      </w:pPr>
      <w:r>
        <w:t xml:space="preserve">You have reviewed the course syllabus </w:t>
      </w:r>
    </w:p>
    <w:p w:rsidR="00637264" w:rsidRDefault="00637264" w:rsidP="00637264">
      <w:pPr>
        <w:pStyle w:val="ListParagraph"/>
        <w:numPr>
          <w:ilvl w:val="1"/>
          <w:numId w:val="1"/>
        </w:numPr>
      </w:pPr>
      <w:r>
        <w:t>The topics and the aims of this course</w:t>
      </w:r>
    </w:p>
    <w:p w:rsidR="00637264" w:rsidRDefault="00637264" w:rsidP="00637264">
      <w:pPr>
        <w:pStyle w:val="ListParagraph"/>
        <w:numPr>
          <w:ilvl w:val="0"/>
          <w:numId w:val="1"/>
        </w:numPr>
      </w:pPr>
      <w:r>
        <w:t>Understand the assessment</w:t>
      </w:r>
    </w:p>
    <w:p w:rsidR="00637264" w:rsidRDefault="00637264" w:rsidP="00637264">
      <w:pPr>
        <w:pStyle w:val="ListParagraph"/>
        <w:numPr>
          <w:ilvl w:val="1"/>
          <w:numId w:val="1"/>
        </w:numPr>
      </w:pPr>
      <w:r>
        <w:t>Coursework 50% and Digital Exam 50%</w:t>
      </w:r>
    </w:p>
    <w:p w:rsidR="00D44C7D" w:rsidRDefault="00D44C7D" w:rsidP="00637264"/>
    <w:p w:rsidR="00637264" w:rsidRDefault="00637264" w:rsidP="00637264"/>
    <w:p w:rsidR="00637264" w:rsidRDefault="00637264" w:rsidP="00637264">
      <w:r>
        <w:t>This week you’ll need to organise yourself into a team for the coursework.  The coursework is for the duration of the course, and is a substantial piece of work that demonstrates your understanding of the subject material (see the coursework specification details).</w:t>
      </w:r>
    </w:p>
    <w:p w:rsidR="00637264" w:rsidRDefault="00637264" w:rsidP="00637264"/>
    <w:p w:rsidR="00637264" w:rsidRDefault="00637264" w:rsidP="00637264">
      <w:r>
        <w:t xml:space="preserve">The team must be between 3-5 people. </w:t>
      </w:r>
    </w:p>
    <w:p w:rsidR="00637264" w:rsidRDefault="00637264" w:rsidP="00637264"/>
    <w:p w:rsidR="00637264" w:rsidRDefault="00637264" w:rsidP="00637264">
      <w:r>
        <w:t>You should start to get familiar with using GitHub (e.g., checking in new files, making updates to existing files, tracking bugs, features, and working efficiently and effectively with others).</w:t>
      </w:r>
    </w:p>
    <w:p w:rsidR="00D44C7D" w:rsidRDefault="00D44C7D" w:rsidP="00637264"/>
    <w:p w:rsidR="00D44C7D" w:rsidRDefault="00D44C7D" w:rsidP="00637264">
      <w:r>
        <w:t>While you’ll manage your project and work on GitHub, your final submission needs to be done to Vision (see coursework specification details).</w:t>
      </w:r>
      <w:bookmarkStart w:id="0" w:name="_GoBack"/>
      <w:bookmarkEnd w:id="0"/>
    </w:p>
    <w:sectPr w:rsidR="00D44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465DB"/>
    <w:multiLevelType w:val="hybridMultilevel"/>
    <w:tmpl w:val="C382DF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60F4E"/>
    <w:rsid w:val="0008487A"/>
    <w:rsid w:val="001B5687"/>
    <w:rsid w:val="002C40CC"/>
    <w:rsid w:val="006023AF"/>
    <w:rsid w:val="00637264"/>
    <w:rsid w:val="008C7087"/>
    <w:rsid w:val="00911B67"/>
    <w:rsid w:val="00AC41E5"/>
    <w:rsid w:val="00B66275"/>
    <w:rsid w:val="00B95301"/>
    <w:rsid w:val="00CE4EE7"/>
    <w:rsid w:val="00D2658D"/>
    <w:rsid w:val="00D44C7D"/>
    <w:rsid w:val="00D61742"/>
    <w:rsid w:val="00D64D8B"/>
    <w:rsid w:val="00E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A7DF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2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02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23AF"/>
    <w:rPr>
      <w:i/>
      <w:iCs/>
    </w:rPr>
  </w:style>
  <w:style w:type="character" w:styleId="Strong">
    <w:name w:val="Strong"/>
    <w:basedOn w:val="DefaultParagraphFont"/>
    <w:uiPriority w:val="22"/>
    <w:qFormat/>
    <w:rsid w:val="006023AF"/>
    <w:rPr>
      <w:b/>
      <w:bCs/>
    </w:rPr>
  </w:style>
  <w:style w:type="paragraph" w:styleId="ListParagraph">
    <w:name w:val="List Paragraph"/>
    <w:basedOn w:val="Normal"/>
    <w:uiPriority w:val="34"/>
    <w:qFormat/>
    <w:rsid w:val="00637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4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5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3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2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2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104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8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6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85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6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71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892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EA694F39.dotm</Template>
  <TotalTime>57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16</cp:revision>
  <cp:lastPrinted>2019-09-11T08:55:00Z</cp:lastPrinted>
  <dcterms:created xsi:type="dcterms:W3CDTF">2019-08-05T14:26:00Z</dcterms:created>
  <dcterms:modified xsi:type="dcterms:W3CDTF">2019-09-11T08:56:00Z</dcterms:modified>
</cp:coreProperties>
</file>