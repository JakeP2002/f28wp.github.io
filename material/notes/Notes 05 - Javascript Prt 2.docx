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01" w:rsidRDefault="00AC41E5" w:rsidP="00D2658D">
      <w:pPr>
        <w:pStyle w:val="Title"/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F4E">
        <w:rPr>
          <w:i/>
        </w:rPr>
        <w:t>Notes</w:t>
      </w:r>
      <w:r w:rsidR="00060F4E">
        <w:t xml:space="preserve"> </w:t>
      </w:r>
      <w:r w:rsidR="00E7316B">
        <w:t>–</w:t>
      </w:r>
      <w:r w:rsidR="00B95301">
        <w:t xml:space="preserve"> </w:t>
      </w:r>
      <w:proofErr w:type="spellStart"/>
      <w:r w:rsidR="004F6B2B">
        <w:t>Javascript</w:t>
      </w:r>
      <w:proofErr w:type="spellEnd"/>
      <w:r w:rsidR="004F6B2B">
        <w:t xml:space="preserve"> </w:t>
      </w:r>
      <w:proofErr w:type="spellStart"/>
      <w:r w:rsidR="004F6B2B">
        <w:t>Prt</w:t>
      </w:r>
      <w:proofErr w:type="spellEnd"/>
      <w:r w:rsidR="004F6B2B">
        <w:t xml:space="preserve"> 2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060F4E" w:rsidP="00D2658D">
      <w:r>
        <w:t>Supplementary notes to complement the lecture material for</w:t>
      </w:r>
      <w:r w:rsidR="00E7316B">
        <w:t xml:space="preserve"> </w:t>
      </w:r>
      <w:proofErr w:type="spellStart"/>
      <w:r w:rsidR="004F6B2B">
        <w:t>Javascript</w:t>
      </w:r>
      <w:proofErr w:type="spellEnd"/>
      <w:r w:rsidR="004F6B2B">
        <w:t xml:space="preserve"> </w:t>
      </w:r>
      <w:proofErr w:type="spellStart"/>
      <w:r w:rsidR="004F6B2B">
        <w:t>Prt</w:t>
      </w:r>
      <w:proofErr w:type="spellEnd"/>
      <w:r w:rsidR="004F6B2B">
        <w:t xml:space="preserve"> 2</w:t>
      </w:r>
      <w:r>
        <w:t>.</w:t>
      </w:r>
    </w:p>
    <w:p w:rsidR="00060F4E" w:rsidRDefault="00060F4E" w:rsidP="00D2658D"/>
    <w:p w:rsidR="00E7316B" w:rsidRDefault="00E7316B" w:rsidP="00D2658D"/>
    <w:p w:rsidR="00E7316B" w:rsidRDefault="00BB6C5C" w:rsidP="00824EAC">
      <w:pPr>
        <w:pStyle w:val="Heading1"/>
      </w:pPr>
      <w:r>
        <w:t>Review API</w:t>
      </w:r>
      <w:r w:rsidR="00824EAC">
        <w:t xml:space="preserve">/Events/Methods/Properties for </w:t>
      </w:r>
      <w:proofErr w:type="spellStart"/>
      <w:r w:rsidR="00824EAC">
        <w:t>Javascript</w:t>
      </w:r>
      <w:proofErr w:type="spellEnd"/>
    </w:p>
    <w:p w:rsidR="00BB6C5C" w:rsidRDefault="00BB6C5C" w:rsidP="00D2658D"/>
    <w:p w:rsidR="00BB6C5C" w:rsidRDefault="00BB6C5C" w:rsidP="00D2658D">
      <w:r>
        <w:t xml:space="preserve">Work through the list of API/Functions for </w:t>
      </w:r>
      <w:proofErr w:type="spellStart"/>
      <w:r>
        <w:t>Javascript</w:t>
      </w:r>
      <w:proofErr w:type="spellEnd"/>
      <w:r>
        <w:t xml:space="preserve"> on:</w:t>
      </w:r>
    </w:p>
    <w:p w:rsidR="00BB6C5C" w:rsidRDefault="00BB6C5C" w:rsidP="00D2658D"/>
    <w:p w:rsidR="00BB6C5C" w:rsidRDefault="00BB6C5C" w:rsidP="00D2658D">
      <w:hyperlink r:id="rId5" w:history="1">
        <w:r w:rsidRPr="00D95A15">
          <w:rPr>
            <w:rStyle w:val="Hyperlink"/>
          </w:rPr>
          <w:t>http://overapi.com/javascript</w:t>
        </w:r>
      </w:hyperlink>
    </w:p>
    <w:p w:rsidR="00BB6C5C" w:rsidRDefault="00BB6C5C" w:rsidP="00D2658D"/>
    <w:p w:rsidR="00BB6C5C" w:rsidRDefault="00BB6C5C" w:rsidP="00D2658D">
      <w:r>
        <w:t xml:space="preserve">Review the available properties and methods, such as, length and </w:t>
      </w:r>
      <w:proofErr w:type="spellStart"/>
      <w:r>
        <w:t>typeof</w:t>
      </w:r>
      <w:proofErr w:type="spellEnd"/>
      <w:r>
        <w:t xml:space="preserve">, through to math operators like </w:t>
      </w:r>
      <w:proofErr w:type="gramStart"/>
      <w:r>
        <w:t>abs(</w:t>
      </w:r>
      <w:proofErr w:type="gramEnd"/>
      <w:r>
        <w:t>), max() and browser/event properties.</w:t>
      </w:r>
    </w:p>
    <w:p w:rsidR="00BB6C5C" w:rsidRDefault="00BB6C5C" w:rsidP="00D2658D"/>
    <w:p w:rsidR="00BB6C5C" w:rsidRDefault="00BB6C5C" w:rsidP="00D2658D">
      <w:bookmarkStart w:id="0" w:name="_GoBack"/>
      <w:bookmarkEnd w:id="0"/>
    </w:p>
    <w:p w:rsidR="00BB6C5C" w:rsidRDefault="00BB6C5C" w:rsidP="00D2658D"/>
    <w:p w:rsidR="00BB6C5C" w:rsidRDefault="00BB6C5C" w:rsidP="00D2658D"/>
    <w:p w:rsidR="00BB6C5C" w:rsidRDefault="00BB6C5C" w:rsidP="00D2658D"/>
    <w:p w:rsidR="00E7316B" w:rsidRDefault="00E7316B" w:rsidP="00D2658D"/>
    <w:p w:rsidR="00E7316B" w:rsidRDefault="00E7316B" w:rsidP="00D2658D"/>
    <w:p w:rsidR="00E7316B" w:rsidRDefault="00E7316B" w:rsidP="00D2658D"/>
    <w:p w:rsidR="002C40CC" w:rsidRDefault="002C40CC" w:rsidP="002C40CC"/>
    <w:sectPr w:rsidR="002C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60F4E"/>
    <w:rsid w:val="0008487A"/>
    <w:rsid w:val="001B5687"/>
    <w:rsid w:val="002C40CC"/>
    <w:rsid w:val="004F6B2B"/>
    <w:rsid w:val="006023AF"/>
    <w:rsid w:val="00824EAC"/>
    <w:rsid w:val="008C7087"/>
    <w:rsid w:val="00911B67"/>
    <w:rsid w:val="00AC41E5"/>
    <w:rsid w:val="00B66275"/>
    <w:rsid w:val="00B95301"/>
    <w:rsid w:val="00BB6C5C"/>
    <w:rsid w:val="00CE4EE7"/>
    <w:rsid w:val="00D2658D"/>
    <w:rsid w:val="00D61742"/>
    <w:rsid w:val="00D64D8B"/>
    <w:rsid w:val="00E7316B"/>
    <w:rsid w:val="00E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664F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verapi.com/javascrip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91790721.dotm</Template>
  <TotalTime>56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17</cp:revision>
  <dcterms:created xsi:type="dcterms:W3CDTF">2019-08-05T14:26:00Z</dcterms:created>
  <dcterms:modified xsi:type="dcterms:W3CDTF">2019-09-25T07:46:00Z</dcterms:modified>
</cp:coreProperties>
</file>