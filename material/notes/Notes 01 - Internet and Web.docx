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A38" w:rsidRDefault="00F54A38" w:rsidP="00D2658D">
      <w:pPr>
        <w:pStyle w:val="Title"/>
        <w:rPr>
          <w:i/>
        </w:rPr>
      </w:pPr>
      <w:r w:rsidRPr="00AC41E5">
        <w:rPr>
          <w:i/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48185</wp:posOffset>
            </wp:positionH>
            <wp:positionV relativeFrom="paragraph">
              <wp:posOffset>-221426</wp:posOffset>
            </wp:positionV>
            <wp:extent cx="1295400" cy="647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4A38" w:rsidRDefault="00F54A38" w:rsidP="00D2658D">
      <w:pPr>
        <w:pStyle w:val="Title"/>
        <w:rPr>
          <w:i/>
        </w:rPr>
      </w:pPr>
    </w:p>
    <w:p w:rsidR="00B95301" w:rsidRDefault="00060F4E" w:rsidP="00D2658D">
      <w:pPr>
        <w:pStyle w:val="Title"/>
      </w:pPr>
      <w:r>
        <w:rPr>
          <w:i/>
        </w:rPr>
        <w:t>Notes</w:t>
      </w:r>
      <w:r>
        <w:t xml:space="preserve"> -</w:t>
      </w:r>
      <w:r w:rsidR="00B95301">
        <w:t xml:space="preserve"> Internet and Web</w:t>
      </w:r>
    </w:p>
    <w:p w:rsidR="00D2658D" w:rsidRDefault="00B95301" w:rsidP="00B95301">
      <w:pPr>
        <w:pBdr>
          <w:bottom w:val="single" w:sz="12" w:space="1" w:color="auto"/>
        </w:pBdr>
      </w:pPr>
      <w:r>
        <w:t>W</w:t>
      </w:r>
      <w:r w:rsidR="00D2658D">
        <w:t>eb Programming</w:t>
      </w:r>
      <w:r>
        <w:t xml:space="preserve"> (F28WP)</w:t>
      </w:r>
    </w:p>
    <w:p w:rsidR="00D2658D" w:rsidRDefault="00D2658D" w:rsidP="00AC41E5">
      <w:pPr>
        <w:pStyle w:val="Heading1"/>
      </w:pPr>
      <w:r>
        <w:t>Introduction</w:t>
      </w:r>
    </w:p>
    <w:p w:rsidR="00D2658D" w:rsidRDefault="00060F4E" w:rsidP="00D2658D">
      <w:r>
        <w:t>Supplementary notes to complement the lecture material for</w:t>
      </w:r>
      <w:r w:rsidR="00D61742">
        <w:t xml:space="preserve"> the</w:t>
      </w:r>
      <w:r>
        <w:t xml:space="preserve"> web programming</w:t>
      </w:r>
      <w:r w:rsidR="00D61742">
        <w:t xml:space="preserve"> course</w:t>
      </w:r>
      <w:r>
        <w:t>.</w:t>
      </w:r>
    </w:p>
    <w:p w:rsidR="00060F4E" w:rsidRDefault="00060F4E" w:rsidP="00D2658D"/>
    <w:p w:rsidR="00060F4E" w:rsidRDefault="00060F4E" w:rsidP="00060F4E">
      <w:r>
        <w:t>Nature of Internet</w:t>
      </w:r>
    </w:p>
    <w:p w:rsidR="00060F4E" w:rsidRDefault="00060F4E" w:rsidP="00060F4E">
      <w:r>
        <w:t>Internet is an inter network of Wide Area Networks</w:t>
      </w:r>
    </w:p>
    <w:p w:rsidR="00060F4E" w:rsidRDefault="00060F4E" w:rsidP="00060F4E"/>
    <w:p w:rsidR="00060F4E" w:rsidRDefault="00060F4E" w:rsidP="00060F4E">
      <w:r>
        <w:t>• with gateways between them</w:t>
      </w:r>
    </w:p>
    <w:p w:rsidR="00060F4E" w:rsidRDefault="00060F4E" w:rsidP="00060F4E">
      <w:r>
        <w:t>• based upon common use of TCP/IP protocols</w:t>
      </w:r>
    </w:p>
    <w:p w:rsidR="00060F4E" w:rsidRDefault="00060F4E" w:rsidP="00060F4E">
      <w:r>
        <w:t>• supporting standard application services - DNS, e-mail, web</w:t>
      </w:r>
    </w:p>
    <w:p w:rsidR="00060F4E" w:rsidRDefault="00060F4E" w:rsidP="00060F4E"/>
    <w:p w:rsidR="00060F4E" w:rsidRDefault="00060F4E" w:rsidP="00060F4E">
      <w:r>
        <w:t>Internet is organised by IETF, ICANN and ISOC.</w:t>
      </w:r>
    </w:p>
    <w:p w:rsidR="00060F4E" w:rsidRDefault="00060F4E" w:rsidP="00060F4E">
      <w:r>
        <w:t>Internet has no central operations room or global operations manager.</w:t>
      </w:r>
    </w:p>
    <w:p w:rsidR="00060F4E" w:rsidRDefault="00060F4E" w:rsidP="00060F4E">
      <w:r>
        <w:t>Each Internet host has an IP address e.g. 137.195.13.48.</w:t>
      </w:r>
    </w:p>
    <w:p w:rsidR="00060F4E" w:rsidRDefault="00060F4E" w:rsidP="00060F4E">
      <w:r>
        <w:t>Some Internet hosts have a domain name e.g. www.macs.hw.ac.uk.</w:t>
      </w:r>
    </w:p>
    <w:p w:rsidR="00D2658D" w:rsidRDefault="00060F4E" w:rsidP="00060F4E">
      <w:r>
        <w:t>TCP/IP Networks can be viewed as 4 layer structure:</w:t>
      </w:r>
    </w:p>
    <w:p w:rsidR="002C40CC" w:rsidRDefault="002C40CC" w:rsidP="00060F4E"/>
    <w:p w:rsidR="002C40CC" w:rsidRDefault="002C40CC" w:rsidP="002C40CC">
      <w:r>
        <w:t xml:space="preserve">Layer </w:t>
      </w:r>
      <w:r>
        <w:tab/>
      </w:r>
      <w:r>
        <w:tab/>
        <w:t>Functionality</w:t>
      </w:r>
    </w:p>
    <w:p w:rsidR="002C40CC" w:rsidRDefault="002C40CC" w:rsidP="002C40CC">
      <w:r>
        <w:t xml:space="preserve">application </w:t>
      </w:r>
      <w:r>
        <w:tab/>
        <w:t>interfaces directly with user applications or users</w:t>
      </w:r>
    </w:p>
    <w:p w:rsidR="002C40CC" w:rsidRDefault="002C40CC" w:rsidP="002C40CC">
      <w:r>
        <w:t xml:space="preserve">transport </w:t>
      </w:r>
      <w:r>
        <w:tab/>
        <w:t>end to end (un)reliable deliver y of TCP or UDP packets</w:t>
      </w:r>
    </w:p>
    <w:p w:rsidR="002C40CC" w:rsidRDefault="002C40CC" w:rsidP="002C40CC">
      <w:r>
        <w:t xml:space="preserve">network </w:t>
      </w:r>
      <w:r>
        <w:tab/>
        <w:t>IP datagram deliver y, addressing, routing</w:t>
      </w:r>
    </w:p>
    <w:p w:rsidR="002C40CC" w:rsidRDefault="002C40CC" w:rsidP="002C40CC">
      <w:r>
        <w:t xml:space="preserve">link </w:t>
      </w:r>
      <w:r>
        <w:tab/>
      </w:r>
      <w:r>
        <w:tab/>
        <w:t>delivers frames, handles errors, drives physical transfers</w:t>
      </w:r>
    </w:p>
    <w:p w:rsidR="002C40CC" w:rsidRDefault="002C40CC" w:rsidP="002C40CC"/>
    <w:p w:rsidR="002C40CC" w:rsidRDefault="002C40CC" w:rsidP="002C40CC">
      <w:r>
        <w:t>Examples of protocols on these Internet layers are:</w:t>
      </w:r>
    </w:p>
    <w:p w:rsidR="002C40CC" w:rsidRDefault="002C40CC" w:rsidP="002C40CC">
      <w:r>
        <w:t xml:space="preserve">application: </w:t>
      </w:r>
      <w:r>
        <w:tab/>
        <w:t>SMTP, IMAP, HTTP, DNS, RTP, SNMP, TFTP</w:t>
      </w:r>
    </w:p>
    <w:p w:rsidR="002C40CC" w:rsidRDefault="002C40CC" w:rsidP="002C40CC">
      <w:r>
        <w:t xml:space="preserve">transport: </w:t>
      </w:r>
      <w:r>
        <w:tab/>
        <w:t>TCP, UDP, SCTP</w:t>
      </w:r>
    </w:p>
    <w:p w:rsidR="002C40CC" w:rsidRDefault="002C40CC" w:rsidP="002C40CC">
      <w:r>
        <w:t xml:space="preserve">network: </w:t>
      </w:r>
      <w:r>
        <w:tab/>
        <w:t>IP, ICMP, IPsec, IGMP</w:t>
      </w:r>
    </w:p>
    <w:p w:rsidR="002C40CC" w:rsidRDefault="002C40CC" w:rsidP="002C40CC">
      <w:r>
        <w:t>link:</w:t>
      </w:r>
      <w:r>
        <w:tab/>
      </w:r>
      <w:r>
        <w:tab/>
        <w:t>Ethernet, 802.11, DSL, ARP, L2TP, ISDN, GPRS, PPP</w:t>
      </w:r>
    </w:p>
    <w:p w:rsidR="002C40CC" w:rsidRDefault="002C40CC" w:rsidP="002C40CC"/>
    <w:p w:rsidR="002C40CC" w:rsidRDefault="002C40CC" w:rsidP="002C40CC">
      <w:r>
        <w:t>TCP carries reliable services - email (SMTP, IMAP), web (HTTP).</w:t>
      </w:r>
    </w:p>
    <w:p w:rsidR="002C40CC" w:rsidRDefault="00EF2733" w:rsidP="002C40CC">
      <w:r>
        <w:t>UDP carries best effor</w:t>
      </w:r>
      <w:r w:rsidR="0010139F">
        <w:t>ts ser</w:t>
      </w:r>
      <w:r w:rsidR="002C40CC">
        <w:t>vices - DNS, media streams (RTP).</w:t>
      </w:r>
    </w:p>
    <w:p w:rsidR="002C40CC" w:rsidRDefault="002C40CC" w:rsidP="002C40CC"/>
    <w:p w:rsidR="002C40CC" w:rsidRDefault="002C40CC" w:rsidP="002C40CC">
      <w:r>
        <w:t>IETF, ICANN and Internet History</w:t>
      </w:r>
    </w:p>
    <w:p w:rsidR="002C40CC" w:rsidRDefault="002C40CC" w:rsidP="002C40CC">
      <w:r>
        <w:t>Inter net Engineering Task Force (IETF) started in 1986 and is</w:t>
      </w:r>
    </w:p>
    <w:p w:rsidR="002C40CC" w:rsidRDefault="002C40CC" w:rsidP="002C40CC">
      <w:r>
        <w:t>• open group of network designers, operators, vendors, researchers</w:t>
      </w:r>
    </w:p>
    <w:p w:rsidR="002C40CC" w:rsidRDefault="00EF2733" w:rsidP="002C40CC">
      <w:r>
        <w:t>• concer</w:t>
      </w:r>
      <w:r w:rsidR="002C40CC">
        <w:t>ned with evolution and operation of Internet</w:t>
      </w:r>
    </w:p>
    <w:p w:rsidR="002C40CC" w:rsidRDefault="002C40CC" w:rsidP="002C40CC">
      <w:r>
        <w:t>• major developer of international IT standards</w:t>
      </w:r>
    </w:p>
    <w:p w:rsidR="002C40CC" w:rsidRDefault="002C40CC" w:rsidP="002C40CC"/>
    <w:p w:rsidR="002C40CC" w:rsidRDefault="002C40CC" w:rsidP="002C40CC">
      <w:r>
        <w:t>IETF does its work in 100+ chartered working groups which</w:t>
      </w:r>
    </w:p>
    <w:p w:rsidR="002C40CC" w:rsidRDefault="002C40CC" w:rsidP="002C40CC">
      <w:r>
        <w:t>• debate new standards via mailing lists and at IETF meetings</w:t>
      </w:r>
    </w:p>
    <w:p w:rsidR="002C40CC" w:rsidRDefault="002C40CC" w:rsidP="002C40CC">
      <w:r>
        <w:t>• produce documents - RFCs, Inter net-Drafts etc.</w:t>
      </w:r>
    </w:p>
    <w:p w:rsidR="002C40CC" w:rsidRDefault="002C40CC" w:rsidP="002C40CC"/>
    <w:p w:rsidR="002C40CC" w:rsidRDefault="00F54A38" w:rsidP="002C40CC">
      <w:r>
        <w:lastRenderedPageBreak/>
        <w:t>Inter</w:t>
      </w:r>
      <w:r w:rsidR="002C40CC">
        <w:t>net Corporation for Assigned Names and Numbers or ICANN</w:t>
      </w:r>
    </w:p>
    <w:p w:rsidR="002C40CC" w:rsidRDefault="002C40CC" w:rsidP="002C40CC">
      <w:r>
        <w:t>• controls IP addresses, domain names, protocol parameters</w:t>
      </w:r>
    </w:p>
    <w:p w:rsidR="002C40CC" w:rsidRDefault="002C40CC" w:rsidP="002C40CC">
      <w:r>
        <w:t>• supervises root server system of DNS</w:t>
      </w:r>
    </w:p>
    <w:p w:rsidR="002C40CC" w:rsidRDefault="002C40CC" w:rsidP="002C40CC">
      <w:r>
        <w:t>• is not for profit US corporation founded in 1998</w:t>
      </w:r>
    </w:p>
    <w:p w:rsidR="00F54A38" w:rsidRDefault="00F54A38" w:rsidP="002C40CC"/>
    <w:p w:rsidR="00F54A38" w:rsidRDefault="00F54A38" w:rsidP="00F54A38">
      <w:pPr>
        <w:spacing w:after="160" w:line="259" w:lineRule="auto"/>
      </w:pPr>
      <w:r>
        <w:br w:type="page"/>
      </w:r>
    </w:p>
    <w:p w:rsidR="00F54A38" w:rsidRDefault="00F54A38" w:rsidP="00F54A38">
      <w:pPr>
        <w:pStyle w:val="Heading1"/>
        <w:ind w:left="2844"/>
      </w:pPr>
      <w:r>
        <w:lastRenderedPageBreak/>
        <w:t>MIME Content Types</w:t>
      </w:r>
    </w:p>
    <w:p w:rsidR="00F54A38" w:rsidRPr="00F54A38" w:rsidRDefault="00F54A38" w:rsidP="00F54A38"/>
    <w:p w:rsidR="00F54A38" w:rsidRDefault="00F54A38" w:rsidP="00F54A38">
      <w:pPr>
        <w:spacing w:after="280"/>
      </w:pPr>
      <w:r>
        <w:t>Media Types are classified by MIME scheme for Internet resources.</w:t>
      </w:r>
    </w:p>
    <w:p w:rsidR="00F54A38" w:rsidRDefault="00F54A38" w:rsidP="00F54A38">
      <w:r>
        <w:t>Initial list of official types was given in RFC 1521 in 1993 including:</w:t>
      </w:r>
    </w:p>
    <w:tbl>
      <w:tblPr>
        <w:tblStyle w:val="TableGrid"/>
        <w:tblW w:w="9178" w:type="dxa"/>
        <w:tblInd w:w="175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2100"/>
        <w:gridCol w:w="5278"/>
      </w:tblGrid>
      <w:tr w:rsidR="00F54A38" w:rsidTr="009F426D">
        <w:trPr>
          <w:trHeight w:val="370"/>
        </w:trPr>
        <w:tc>
          <w:tcPr>
            <w:tcW w:w="3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  <w:rPr>
                <w:rFonts w:ascii="Arial" w:eastAsia="Arial" w:hAnsi="Arial" w:cs="Arial"/>
                <w:b/>
              </w:rPr>
            </w:pPr>
          </w:p>
          <w:p w:rsidR="00F54A38" w:rsidRDefault="00F54A38" w:rsidP="009F426D">
            <w:pPr>
              <w:spacing w:line="259" w:lineRule="auto"/>
              <w:rPr>
                <w:rFonts w:ascii="Arial" w:eastAsia="Arial" w:hAnsi="Arial" w:cs="Arial"/>
                <w:b/>
              </w:rPr>
            </w:pPr>
          </w:p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Major Type Subtype</w:t>
            </w:r>
          </w:p>
        </w:tc>
        <w:tc>
          <w:tcPr>
            <w:tcW w:w="5279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</w:tr>
      <w:tr w:rsidR="00F54A38" w:rsidTr="009F426D">
        <w:trPr>
          <w:trHeight w:val="462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 xml:space="preserve">application 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octet-stream</w:t>
            </w:r>
          </w:p>
        </w:tc>
        <w:tc>
          <w:tcPr>
            <w:tcW w:w="5279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</w:pPr>
            <w:r>
              <w:t>uninterpreted byte sequence</w:t>
            </w:r>
          </w:p>
        </w:tc>
      </w:tr>
      <w:tr w:rsidR="00F54A38" w:rsidTr="009F426D">
        <w:trPr>
          <w:trHeight w:val="462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 xml:space="preserve">audio 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basic</w:t>
            </w:r>
          </w:p>
        </w:tc>
        <w:tc>
          <w:tcPr>
            <w:tcW w:w="5279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</w:pPr>
            <w:r>
              <w:t>audible sound</w:t>
            </w:r>
          </w:p>
        </w:tc>
      </w:tr>
      <w:tr w:rsidR="00F54A38" w:rsidTr="009F426D">
        <w:trPr>
          <w:trHeight w:val="462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 xml:space="preserve">image 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gif</w:t>
            </w:r>
          </w:p>
        </w:tc>
        <w:tc>
          <w:tcPr>
            <w:tcW w:w="5279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</w:pPr>
            <w:r>
              <w:t>still picture in GIF for mat</w:t>
            </w:r>
          </w:p>
        </w:tc>
      </w:tr>
      <w:tr w:rsidR="00F54A38" w:rsidTr="009F426D">
        <w:trPr>
          <w:trHeight w:val="462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after="160" w:line="259" w:lineRule="auto"/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jpeg</w:t>
            </w:r>
          </w:p>
        </w:tc>
        <w:tc>
          <w:tcPr>
            <w:tcW w:w="5279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</w:pPr>
            <w:r>
              <w:t>still picture in JPEG for mat</w:t>
            </w:r>
          </w:p>
        </w:tc>
      </w:tr>
      <w:tr w:rsidR="00F54A38" w:rsidTr="009F426D">
        <w:trPr>
          <w:trHeight w:val="462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 xml:space="preserve">message 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</w:pPr>
            <w:r>
              <w:rPr>
                <w:i/>
              </w:rPr>
              <w:t>exter</w:t>
            </w:r>
            <w:r>
              <w:rPr>
                <w:rFonts w:ascii="Arial" w:eastAsia="Arial" w:hAnsi="Arial" w:cs="Arial"/>
                <w:i/>
              </w:rPr>
              <w:t>nal-body</w:t>
            </w:r>
          </w:p>
        </w:tc>
        <w:tc>
          <w:tcPr>
            <w:tcW w:w="5279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  <w:jc w:val="both"/>
            </w:pPr>
            <w:r>
              <w:t>message itself must be fetched over net</w:t>
            </w:r>
          </w:p>
        </w:tc>
      </w:tr>
      <w:tr w:rsidR="00F54A38" w:rsidTr="009F426D">
        <w:trPr>
          <w:trHeight w:val="462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after="160" w:line="259" w:lineRule="auto"/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rfc822</w:t>
            </w:r>
          </w:p>
        </w:tc>
        <w:tc>
          <w:tcPr>
            <w:tcW w:w="5279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</w:pPr>
            <w:r>
              <w:t>MIME RFC 0822 compliant message</w:t>
            </w:r>
          </w:p>
        </w:tc>
      </w:tr>
      <w:tr w:rsidR="00F54A38" w:rsidTr="009F426D">
        <w:trPr>
          <w:trHeight w:val="462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</w:pPr>
            <w:r>
              <w:rPr>
                <w:i/>
              </w:rPr>
              <w:t>multipar</w:t>
            </w:r>
            <w:r>
              <w:rPr>
                <w:rFonts w:ascii="Arial" w:eastAsia="Arial" w:hAnsi="Arial" w:cs="Arial"/>
                <w:i/>
              </w:rPr>
              <w:t>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alter native</w:t>
            </w:r>
          </w:p>
        </w:tc>
        <w:tc>
          <w:tcPr>
            <w:tcW w:w="5279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</w:pPr>
            <w:r>
              <w:t>same message in different for mats</w:t>
            </w:r>
          </w:p>
        </w:tc>
      </w:tr>
      <w:tr w:rsidR="00F54A38" w:rsidTr="009F426D">
        <w:trPr>
          <w:trHeight w:val="462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after="160" w:line="259" w:lineRule="auto"/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digest</w:t>
            </w:r>
          </w:p>
        </w:tc>
        <w:tc>
          <w:tcPr>
            <w:tcW w:w="5279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</w:pPr>
            <w:r>
              <w:t>each part is RFC 5322 message</w:t>
            </w:r>
          </w:p>
        </w:tc>
      </w:tr>
      <w:tr w:rsidR="00F54A38" w:rsidTr="009F426D">
        <w:trPr>
          <w:trHeight w:val="462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after="160" w:line="259" w:lineRule="auto"/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mixed</w:t>
            </w:r>
          </w:p>
        </w:tc>
        <w:tc>
          <w:tcPr>
            <w:tcW w:w="5279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</w:pPr>
            <w:r>
              <w:t>independent parts in specified order</w:t>
            </w:r>
          </w:p>
        </w:tc>
      </w:tr>
      <w:tr w:rsidR="00F54A38" w:rsidTr="009F426D">
        <w:trPr>
          <w:trHeight w:val="462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after="160" w:line="259" w:lineRule="auto"/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parallel</w:t>
            </w:r>
          </w:p>
        </w:tc>
        <w:tc>
          <w:tcPr>
            <w:tcW w:w="5279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</w:pPr>
            <w:r>
              <w:t>parts must be viewed simultaneously</w:t>
            </w:r>
          </w:p>
        </w:tc>
      </w:tr>
      <w:tr w:rsidR="00F54A38" w:rsidTr="009F426D">
        <w:trPr>
          <w:trHeight w:val="462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 xml:space="preserve">text 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plain</w:t>
            </w:r>
          </w:p>
        </w:tc>
        <w:tc>
          <w:tcPr>
            <w:tcW w:w="5279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</w:pPr>
            <w:r>
              <w:t>unformatted text</w:t>
            </w:r>
          </w:p>
        </w:tc>
      </w:tr>
      <w:tr w:rsidR="00F54A38" w:rsidTr="009F426D">
        <w:trPr>
          <w:trHeight w:val="462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after="160" w:line="259" w:lineRule="auto"/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richtext</w:t>
            </w:r>
          </w:p>
        </w:tc>
        <w:tc>
          <w:tcPr>
            <w:tcW w:w="5279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</w:pPr>
            <w:r>
              <w:t>text including for matting commands</w:t>
            </w:r>
          </w:p>
        </w:tc>
      </w:tr>
      <w:tr w:rsidR="00F54A38" w:rsidTr="009F426D">
        <w:trPr>
          <w:trHeight w:val="462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 xml:space="preserve">video 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mpeg</w:t>
            </w:r>
          </w:p>
        </w:tc>
        <w:tc>
          <w:tcPr>
            <w:tcW w:w="5279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</w:pPr>
            <w:r>
              <w:t>movie in MPEG for mat</w:t>
            </w:r>
          </w:p>
        </w:tc>
      </w:tr>
      <w:tr w:rsidR="00F54A38" w:rsidTr="009F426D">
        <w:trPr>
          <w:trHeight w:val="37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after="160" w:line="259" w:lineRule="auto"/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</w:pPr>
            <w:r>
              <w:rPr>
                <w:i/>
              </w:rPr>
              <w:t>postscr</w:t>
            </w:r>
            <w:r>
              <w:rPr>
                <w:rFonts w:ascii="Arial" w:eastAsia="Arial" w:hAnsi="Arial" w:cs="Arial"/>
                <w:i/>
              </w:rPr>
              <w:t>ipt</w:t>
            </w:r>
          </w:p>
        </w:tc>
        <w:tc>
          <w:tcPr>
            <w:tcW w:w="5279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</w:pPr>
            <w:r>
              <w:t>printable document in PostScript</w:t>
            </w:r>
          </w:p>
        </w:tc>
      </w:tr>
    </w:tbl>
    <w:p w:rsidR="00F54A38" w:rsidRDefault="00F54A38" w:rsidP="00F54A38">
      <w:pPr>
        <w:spacing w:after="206"/>
      </w:pPr>
      <w:r>
        <w:t>3 major types have been added more recently</w:t>
      </w:r>
    </w:p>
    <w:p w:rsidR="00F54A38" w:rsidRDefault="00F54A38" w:rsidP="00F54A38">
      <w:pPr>
        <w:spacing w:after="64" w:line="349" w:lineRule="auto"/>
        <w:ind w:left="1768" w:right="1567"/>
      </w:pPr>
      <w:r>
        <w:rPr>
          <w:rFonts w:ascii="Arial" w:eastAsia="Arial" w:hAnsi="Arial" w:cs="Arial"/>
          <w:i/>
        </w:rPr>
        <w:t>model</w:t>
      </w:r>
      <w:r>
        <w:rPr>
          <w:rFonts w:ascii="Arial" w:eastAsia="Arial" w:hAnsi="Arial" w:cs="Arial"/>
          <w:i/>
        </w:rPr>
        <w:tab/>
      </w:r>
      <w:r>
        <w:t>RFC 2077 in 1997</w:t>
      </w:r>
      <w:r>
        <w:tab/>
        <w:t xml:space="preserve">e.g. model/vrml </w:t>
      </w:r>
      <w:r>
        <w:rPr>
          <w:rFonts w:ascii="Arial" w:eastAsia="Arial" w:hAnsi="Arial" w:cs="Arial"/>
          <w:i/>
        </w:rPr>
        <w:t>example</w:t>
      </w:r>
      <w:r>
        <w:rPr>
          <w:rFonts w:ascii="Arial" w:eastAsia="Arial" w:hAnsi="Arial" w:cs="Arial"/>
          <w:i/>
        </w:rPr>
        <w:tab/>
      </w:r>
      <w:r>
        <w:t>RFC 4735 in 2006</w:t>
      </w:r>
      <w:r>
        <w:tab/>
        <w:t xml:space="preserve">e.g. example/hyper media </w:t>
      </w:r>
      <w:r>
        <w:rPr>
          <w:rFonts w:ascii="Arial" w:eastAsia="Arial" w:hAnsi="Arial" w:cs="Arial"/>
          <w:i/>
        </w:rPr>
        <w:t>font</w:t>
      </w:r>
      <w:r>
        <w:rPr>
          <w:rFonts w:ascii="Arial" w:eastAsia="Arial" w:hAnsi="Arial" w:cs="Arial"/>
          <w:i/>
        </w:rPr>
        <w:tab/>
      </w:r>
      <w:r>
        <w:t>RFC 8081 in 2017</w:t>
      </w:r>
      <w:r>
        <w:tab/>
        <w:t>e.g. font/woff</w:t>
      </w:r>
    </w:p>
    <w:p w:rsidR="00F54A38" w:rsidRDefault="00F54A38" w:rsidP="00F54A38">
      <w:pPr>
        <w:spacing w:after="309"/>
      </w:pPr>
      <w:r>
        <w:t>IANA maintains a large current list of recognised MIME (sub)types.</w:t>
      </w:r>
    </w:p>
    <w:p w:rsidR="00F54A38" w:rsidRDefault="00F54A38" w:rsidP="00F54A38">
      <w:pPr>
        <w:spacing w:line="466" w:lineRule="auto"/>
        <w:ind w:left="1758" w:right="1912" w:hanging="720"/>
      </w:pPr>
      <w:r>
        <w:t xml:space="preserve">Web uses 2 MIME types for HyperText Markup Language </w:t>
      </w:r>
      <w:r>
        <w:rPr>
          <w:rFonts w:ascii="Arial" w:eastAsia="Arial" w:hAnsi="Arial" w:cs="Arial"/>
          <w:i/>
        </w:rPr>
        <w:t xml:space="preserve">plain HTML </w:t>
      </w:r>
      <w:r>
        <w:t>text/html</w:t>
      </w:r>
    </w:p>
    <w:p w:rsidR="00F54A38" w:rsidRDefault="00F54A38" w:rsidP="00F54A38">
      <w:pPr>
        <w:tabs>
          <w:tab w:val="center" w:pos="2266"/>
          <w:tab w:val="center" w:pos="6242"/>
        </w:tabs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i/>
        </w:rPr>
        <w:t>XHTML</w:t>
      </w:r>
      <w:r>
        <w:rPr>
          <w:rFonts w:ascii="Arial" w:eastAsia="Arial" w:hAnsi="Arial" w:cs="Arial"/>
          <w:i/>
        </w:rPr>
        <w:tab/>
      </w:r>
      <w:r>
        <w:t>application/xhtml+xml, text/html</w:t>
      </w:r>
    </w:p>
    <w:p w:rsidR="00F54A38" w:rsidRDefault="00F54A38" w:rsidP="00F54A38"/>
    <w:p w:rsidR="00F54A38" w:rsidRDefault="00F54A38" w:rsidP="00F54A38"/>
    <w:p w:rsidR="00F54A38" w:rsidRDefault="00F54A38" w:rsidP="00F54A38"/>
    <w:p w:rsidR="00F54A38" w:rsidRDefault="00F54A38" w:rsidP="00F54A38"/>
    <w:p w:rsidR="00F54A38" w:rsidRDefault="00F54A38" w:rsidP="00F54A38"/>
    <w:p w:rsidR="00F54A38" w:rsidRDefault="00F54A38" w:rsidP="00F54A38">
      <w:pPr>
        <w:pStyle w:val="Heading1"/>
        <w:spacing w:after="362"/>
      </w:pPr>
      <w:r>
        <w:lastRenderedPageBreak/>
        <w:t>Uniform Resource Identifiers</w:t>
      </w:r>
    </w:p>
    <w:p w:rsidR="00F54A38" w:rsidRDefault="00F54A38" w:rsidP="00F54A38">
      <w:pPr>
        <w:spacing w:after="290"/>
      </w:pPr>
      <w:r>
        <w:t>Uniform Resource Identifier (RFC 3986) is</w:t>
      </w:r>
    </w:p>
    <w:p w:rsidR="00F54A38" w:rsidRDefault="00F54A38" w:rsidP="00F54A38">
      <w:pPr>
        <w:numPr>
          <w:ilvl w:val="0"/>
          <w:numId w:val="1"/>
        </w:numPr>
        <w:spacing w:after="164" w:line="265" w:lineRule="auto"/>
        <w:ind w:hanging="600"/>
      </w:pPr>
      <w:r>
        <w:t>compact sequence of characters (alphanumerics &amp; a few symbols)</w:t>
      </w:r>
    </w:p>
    <w:p w:rsidR="00F54A38" w:rsidRDefault="00F54A38" w:rsidP="00F54A38">
      <w:pPr>
        <w:numPr>
          <w:ilvl w:val="0"/>
          <w:numId w:val="1"/>
        </w:numPr>
        <w:spacing w:after="278" w:line="265" w:lineRule="auto"/>
        <w:ind w:hanging="600"/>
      </w:pPr>
      <w:r>
        <w:t>identifier for online or offline abstract/physical resource</w:t>
      </w:r>
    </w:p>
    <w:p w:rsidR="00F54A38" w:rsidRDefault="00F54A38" w:rsidP="00F54A38">
      <w:pPr>
        <w:spacing w:after="290"/>
      </w:pPr>
      <w:r>
        <w:t>Uniform Resource Locator is a kind of URI that</w:t>
      </w:r>
    </w:p>
    <w:p w:rsidR="00F54A38" w:rsidRDefault="00F54A38" w:rsidP="00F54A38">
      <w:pPr>
        <w:numPr>
          <w:ilvl w:val="0"/>
          <w:numId w:val="1"/>
        </w:numPr>
        <w:spacing w:after="164" w:line="265" w:lineRule="auto"/>
        <w:ind w:hanging="600"/>
      </w:pPr>
      <w:r>
        <w:t xml:space="preserve">represents </w:t>
      </w:r>
      <w:r>
        <w:rPr>
          <w:rFonts w:ascii="Arial" w:eastAsia="Arial" w:hAnsi="Arial" w:cs="Arial"/>
          <w:i/>
        </w:rPr>
        <w:t xml:space="preserve">location </w:t>
      </w:r>
      <w:r>
        <w:t xml:space="preserve">and </w:t>
      </w:r>
      <w:r>
        <w:rPr>
          <w:rFonts w:ascii="Arial" w:eastAsia="Arial" w:hAnsi="Arial" w:cs="Arial"/>
          <w:i/>
        </w:rPr>
        <w:t xml:space="preserve">access method </w:t>
      </w:r>
      <w:r>
        <w:t>of resource</w:t>
      </w:r>
    </w:p>
    <w:p w:rsidR="00F54A38" w:rsidRDefault="00F54A38" w:rsidP="00F54A38">
      <w:pPr>
        <w:numPr>
          <w:ilvl w:val="0"/>
          <w:numId w:val="1"/>
        </w:numPr>
        <w:spacing w:after="278" w:line="265" w:lineRule="auto"/>
        <w:ind w:hanging="600"/>
      </w:pPr>
      <w:r>
        <w:t xml:space="preserve">has general form </w:t>
      </w:r>
      <w:r>
        <w:rPr>
          <w:rFonts w:ascii="Arial" w:eastAsia="Arial" w:hAnsi="Arial" w:cs="Arial"/>
          <w:i/>
        </w:rPr>
        <w:t>&lt;scheme&gt; : &lt;scheme-specific-part&gt;</w:t>
      </w:r>
    </w:p>
    <w:p w:rsidR="00F54A38" w:rsidRDefault="00F54A38" w:rsidP="00F54A38">
      <w:pPr>
        <w:spacing w:after="290"/>
      </w:pPr>
      <w:r>
        <w:t>RFC 1738 specifies URL formats for following access methods</w:t>
      </w:r>
    </w:p>
    <w:p w:rsidR="00F54A38" w:rsidRDefault="00F54A38" w:rsidP="00F54A38">
      <w:pPr>
        <w:spacing w:after="85" w:line="379" w:lineRule="auto"/>
        <w:ind w:left="1768" w:right="4153"/>
      </w:pPr>
      <w:r>
        <w:rPr>
          <w:rFonts w:ascii="Arial" w:eastAsia="Arial" w:hAnsi="Arial" w:cs="Arial"/>
          <w:i/>
        </w:rPr>
        <w:t>file</w:t>
      </w:r>
      <w:r>
        <w:rPr>
          <w:rFonts w:ascii="Arial" w:eastAsia="Arial" w:hAnsi="Arial" w:cs="Arial"/>
          <w:i/>
        </w:rPr>
        <w:tab/>
      </w:r>
      <w:r>
        <w:t xml:space="preserve">host’s file system </w:t>
      </w:r>
      <w:r>
        <w:rPr>
          <w:rFonts w:ascii="Arial" w:eastAsia="Arial" w:hAnsi="Arial" w:cs="Arial"/>
          <w:i/>
        </w:rPr>
        <w:t>ftp</w:t>
      </w:r>
      <w:r>
        <w:rPr>
          <w:rFonts w:ascii="Arial" w:eastAsia="Arial" w:hAnsi="Arial" w:cs="Arial"/>
          <w:i/>
        </w:rPr>
        <w:tab/>
      </w:r>
      <w:r>
        <w:t xml:space="preserve">file transfer protocol </w:t>
      </w:r>
      <w:r>
        <w:rPr>
          <w:rFonts w:ascii="Arial" w:eastAsia="Arial" w:hAnsi="Arial" w:cs="Arial"/>
          <w:i/>
        </w:rPr>
        <w:t>http</w:t>
      </w:r>
      <w:r>
        <w:rPr>
          <w:rFonts w:ascii="Arial" w:eastAsia="Arial" w:hAnsi="Arial" w:cs="Arial"/>
          <w:i/>
        </w:rPr>
        <w:tab/>
      </w:r>
      <w:r>
        <w:t xml:space="preserve">hypertext transfer protocol </w:t>
      </w:r>
      <w:r>
        <w:rPr>
          <w:i/>
        </w:rPr>
        <w:t xml:space="preserve">telnet </w:t>
      </w:r>
      <w:r>
        <w:t>protocol</w:t>
      </w:r>
    </w:p>
    <w:p w:rsidR="00F54A38" w:rsidRDefault="00F54A38" w:rsidP="00F54A38">
      <w:pPr>
        <w:spacing w:after="70"/>
      </w:pPr>
      <w:r>
        <w:t>which share common syntax for scheme-specific part after //</w:t>
      </w:r>
    </w:p>
    <w:p w:rsidR="00F54A38" w:rsidRDefault="00F54A38" w:rsidP="00F54A38">
      <w:pPr>
        <w:spacing w:line="372" w:lineRule="auto"/>
        <w:ind w:left="1038" w:right="2555" w:firstLine="720"/>
      </w:pPr>
      <w:r>
        <w:rPr>
          <w:rFonts w:ascii="Courier New" w:eastAsia="Courier New" w:hAnsi="Courier New" w:cs="Courier New"/>
          <w:sz w:val="24"/>
        </w:rPr>
        <w:t xml:space="preserve">&lt;user&gt;:&lt;password&gt;@&lt;host&gt;:&lt;port&gt;/&lt;url-path&gt; </w:t>
      </w:r>
      <w:r>
        <w:t>where some or all of following parts may be excluded</w:t>
      </w:r>
    </w:p>
    <w:p w:rsidR="00F54A38" w:rsidRDefault="00F54A38" w:rsidP="00F54A38">
      <w:pPr>
        <w:spacing w:after="137" w:line="392" w:lineRule="auto"/>
        <w:ind w:left="1038" w:right="1008" w:firstLine="720"/>
      </w:pPr>
      <w:r>
        <w:rPr>
          <w:rFonts w:ascii="Courier New" w:eastAsia="Courier New" w:hAnsi="Courier New" w:cs="Courier New"/>
          <w:sz w:val="24"/>
        </w:rPr>
        <w:t xml:space="preserve">&lt;user&gt;:&lt;password&gt;@ :&lt;password&gt; :&lt;port&gt; /&lt;url-path&gt; </w:t>
      </w:r>
      <w:r>
        <w:t xml:space="preserve">Common syntax also applies to </w:t>
      </w:r>
      <w:r>
        <w:rPr>
          <w:rFonts w:ascii="Arial" w:eastAsia="Arial" w:hAnsi="Arial" w:cs="Arial"/>
          <w:i/>
        </w:rPr>
        <w:t xml:space="preserve">mailto </w:t>
      </w:r>
      <w:r>
        <w:t xml:space="preserve">and </w:t>
      </w:r>
      <w:r>
        <w:rPr>
          <w:rFonts w:ascii="Arial" w:eastAsia="Arial" w:hAnsi="Arial" w:cs="Arial"/>
          <w:i/>
        </w:rPr>
        <w:t xml:space="preserve">news </w:t>
      </w:r>
      <w:r>
        <w:t>URIs.</w:t>
      </w:r>
    </w:p>
    <w:p w:rsidR="00F54A38" w:rsidRDefault="00F54A38" w:rsidP="00F54A38">
      <w:pPr>
        <w:spacing w:after="81"/>
      </w:pPr>
      <w:r>
        <w:t xml:space="preserve">RFC 1738 regards some characters as </w:t>
      </w:r>
      <w:r>
        <w:rPr>
          <w:rFonts w:ascii="Arial" w:eastAsia="Arial" w:hAnsi="Arial" w:cs="Arial"/>
          <w:i/>
        </w:rPr>
        <w:t xml:space="preserve">unsafe </w:t>
      </w:r>
      <w:r>
        <w:t>for use in URLs</w:t>
      </w:r>
    </w:p>
    <w:p w:rsidR="00F54A38" w:rsidRDefault="00F54A38" w:rsidP="00F54A38">
      <w:pPr>
        <w:spacing w:after="263"/>
        <w:ind w:left="1768" w:right="1008"/>
      </w:pPr>
      <w:r>
        <w:rPr>
          <w:rFonts w:ascii="Courier New" w:eastAsia="Courier New" w:hAnsi="Courier New" w:cs="Courier New"/>
          <w:sz w:val="24"/>
        </w:rPr>
        <w:t>space &lt; &gt; " # % { } | ˆ ˜ [ ] ‘</w:t>
      </w:r>
    </w:p>
    <w:p w:rsidR="00F54A38" w:rsidRDefault="00F54A38" w:rsidP="00F54A38">
      <w:pPr>
        <w:spacing w:after="291"/>
      </w:pPr>
      <w:r>
        <w:t xml:space="preserve">They should be replaced with 3 octets </w:t>
      </w:r>
      <w:r>
        <w:rPr>
          <w:rFonts w:ascii="Arial" w:eastAsia="Arial" w:hAnsi="Arial" w:cs="Arial"/>
          <w:i/>
        </w:rPr>
        <w:t>% &lt;hex&gt; &lt;hex&gt;</w:t>
      </w:r>
      <w:r>
        <w:t>.</w:t>
      </w:r>
    </w:p>
    <w:p w:rsidR="00F54A38" w:rsidRDefault="00F54A38" w:rsidP="00F54A38">
      <w:pPr>
        <w:spacing w:after="70"/>
      </w:pPr>
      <w:r>
        <w:t>HTTP URLs give following characters a special meaning:</w:t>
      </w:r>
    </w:p>
    <w:p w:rsidR="00F54A38" w:rsidRDefault="00F54A38" w:rsidP="00F54A38">
      <w:pPr>
        <w:spacing w:after="263"/>
        <w:ind w:left="1768" w:right="1008"/>
      </w:pPr>
      <w:r>
        <w:rPr>
          <w:rFonts w:ascii="Courier New" w:eastAsia="Courier New" w:hAnsi="Courier New" w:cs="Courier New"/>
          <w:sz w:val="24"/>
        </w:rPr>
        <w:t>; / ? : = &amp;</w:t>
      </w:r>
    </w:p>
    <w:p w:rsidR="00F54A38" w:rsidRDefault="00F54A38" w:rsidP="00F54A38">
      <w:pPr>
        <w:spacing w:after="81"/>
      </w:pPr>
      <w:r>
        <w:t>Only these non-alphanumeric symbols may occur unencoded:</w:t>
      </w:r>
    </w:p>
    <w:p w:rsidR="00F54A38" w:rsidRDefault="00F54A38" w:rsidP="00F54A38">
      <w:pPr>
        <w:spacing w:after="974"/>
        <w:ind w:left="1768" w:right="1008"/>
      </w:pPr>
      <w:r>
        <w:rPr>
          <w:rFonts w:ascii="Courier New" w:eastAsia="Courier New" w:hAnsi="Courier New" w:cs="Courier New"/>
          <w:sz w:val="24"/>
        </w:rPr>
        <w:t>$ - _ . + ! * ’ ( ) ,</w:t>
      </w:r>
    </w:p>
    <w:p w:rsidR="00F54A38" w:rsidRDefault="00F54A38" w:rsidP="00F54A38">
      <w:pPr>
        <w:tabs>
          <w:tab w:val="center" w:pos="733"/>
          <w:tab w:val="center" w:pos="9378"/>
        </w:tabs>
        <w:spacing w:after="57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F54A38" w:rsidRDefault="00F54A38" w:rsidP="00F54A38">
      <w:pPr>
        <w:tabs>
          <w:tab w:val="center" w:pos="733"/>
          <w:tab w:val="center" w:pos="9378"/>
        </w:tabs>
        <w:spacing w:after="57" w:line="259" w:lineRule="auto"/>
      </w:pPr>
    </w:p>
    <w:p w:rsidR="00F54A38" w:rsidRDefault="00F54A38" w:rsidP="00F54A38">
      <w:pPr>
        <w:pStyle w:val="Heading1"/>
        <w:ind w:left="2844"/>
      </w:pPr>
      <w:r>
        <w:lastRenderedPageBreak/>
        <w:t>URI Access Methods</w:t>
      </w:r>
    </w:p>
    <w:p w:rsidR="00F54A38" w:rsidRDefault="00F54A38" w:rsidP="00F54A38">
      <w:pPr>
        <w:spacing w:after="279" w:line="439" w:lineRule="auto"/>
        <w:ind w:left="1338" w:right="1618" w:hanging="300"/>
      </w:pPr>
      <w:r>
        <w:t xml:space="preserve">Since RFC 1738 newer URI access methods have been devised </w:t>
      </w:r>
      <w:r>
        <w:rPr>
          <w:rFonts w:ascii="Arial" w:eastAsia="Arial" w:hAnsi="Arial" w:cs="Arial"/>
          <w:i/>
        </w:rPr>
        <w:t>data</w:t>
      </w:r>
      <w:r>
        <w:rPr>
          <w:rFonts w:ascii="Arial" w:eastAsia="Arial" w:hAnsi="Arial" w:cs="Arial"/>
          <w:i/>
        </w:rPr>
        <w:tab/>
      </w:r>
      <w:r>
        <w:t xml:space="preserve">immediate data in URL itself - RFC 2397 </w:t>
      </w:r>
      <w:r>
        <w:rPr>
          <w:rFonts w:ascii="Arial" w:eastAsia="Arial" w:hAnsi="Arial" w:cs="Arial"/>
          <w:i/>
        </w:rPr>
        <w:t>dns</w:t>
      </w:r>
      <w:r>
        <w:rPr>
          <w:rFonts w:ascii="Arial" w:eastAsia="Arial" w:hAnsi="Arial" w:cs="Arial"/>
          <w:i/>
        </w:rPr>
        <w:tab/>
      </w:r>
      <w:r>
        <w:t xml:space="preserve">dns:[//dns-ser ver-host[:por t]][/domain] - RFC 4501 </w:t>
      </w:r>
      <w:r>
        <w:rPr>
          <w:rFonts w:ascii="Arial" w:eastAsia="Arial" w:hAnsi="Arial" w:cs="Arial"/>
          <w:i/>
        </w:rPr>
        <w:t>geo</w:t>
      </w:r>
      <w:r>
        <w:rPr>
          <w:rFonts w:ascii="Arial" w:eastAsia="Arial" w:hAnsi="Arial" w:cs="Arial"/>
          <w:i/>
        </w:rPr>
        <w:tab/>
      </w:r>
      <w:r>
        <w:t xml:space="preserve">geographic location - RFC 5870 </w:t>
      </w:r>
      <w:r>
        <w:rPr>
          <w:rFonts w:ascii="Arial" w:eastAsia="Arial" w:hAnsi="Arial" w:cs="Arial"/>
          <w:i/>
        </w:rPr>
        <w:t>ldap</w:t>
      </w:r>
      <w:r>
        <w:rPr>
          <w:rFonts w:ascii="Arial" w:eastAsia="Arial" w:hAnsi="Arial" w:cs="Arial"/>
          <w:i/>
        </w:rPr>
        <w:tab/>
      </w:r>
      <w:r>
        <w:t xml:space="preserve">LDAP directory protocol access - RFC 2255 </w:t>
      </w:r>
      <w:r>
        <w:rPr>
          <w:rFonts w:ascii="Arial" w:eastAsia="Arial" w:hAnsi="Arial" w:cs="Arial"/>
          <w:i/>
        </w:rPr>
        <w:t>nfs</w:t>
      </w:r>
      <w:r>
        <w:rPr>
          <w:rFonts w:ascii="Arial" w:eastAsia="Arial" w:hAnsi="Arial" w:cs="Arial"/>
          <w:i/>
        </w:rPr>
        <w:tab/>
      </w:r>
      <w:r>
        <w:t xml:space="preserve">remote nfs file system - RFC 2224 </w:t>
      </w:r>
      <w:r>
        <w:rPr>
          <w:rFonts w:ascii="Arial" w:eastAsia="Arial" w:hAnsi="Arial" w:cs="Arial"/>
          <w:i/>
        </w:rPr>
        <w:t>rtsp</w:t>
      </w:r>
      <w:r>
        <w:rPr>
          <w:rFonts w:ascii="Arial" w:eastAsia="Arial" w:hAnsi="Arial" w:cs="Arial"/>
          <w:i/>
        </w:rPr>
        <w:tab/>
      </w:r>
      <w:r>
        <w:t xml:space="preserve">Real Time Streaming Protocol - RFC 2326 </w:t>
      </w:r>
      <w:r>
        <w:rPr>
          <w:rFonts w:ascii="Arial" w:eastAsia="Arial" w:hAnsi="Arial" w:cs="Arial"/>
          <w:i/>
        </w:rPr>
        <w:t>sms</w:t>
      </w:r>
      <w:r>
        <w:rPr>
          <w:rFonts w:ascii="Arial" w:eastAsia="Arial" w:hAnsi="Arial" w:cs="Arial"/>
          <w:i/>
        </w:rPr>
        <w:tab/>
      </w:r>
      <w:r>
        <w:t xml:space="preserve">shor t message service - RFC 5724 </w:t>
      </w:r>
      <w:r>
        <w:rPr>
          <w:rFonts w:ascii="Arial" w:eastAsia="Arial" w:hAnsi="Arial" w:cs="Arial"/>
          <w:i/>
        </w:rPr>
        <w:t>tel</w:t>
      </w:r>
      <w:r>
        <w:rPr>
          <w:rFonts w:ascii="Arial" w:eastAsia="Arial" w:hAnsi="Arial" w:cs="Arial"/>
          <w:i/>
        </w:rPr>
        <w:tab/>
      </w:r>
      <w:r>
        <w:t xml:space="preserve">voice access via telephone - RFC 2806 </w:t>
      </w:r>
      <w:r>
        <w:rPr>
          <w:rFonts w:ascii="Arial" w:eastAsia="Arial" w:hAnsi="Arial" w:cs="Arial"/>
          <w:i/>
        </w:rPr>
        <w:t>ws</w:t>
      </w:r>
      <w:r>
        <w:rPr>
          <w:rFonts w:ascii="Arial" w:eastAsia="Arial" w:hAnsi="Arial" w:cs="Arial"/>
          <w:i/>
        </w:rPr>
        <w:tab/>
      </w:r>
      <w:r>
        <w:t xml:space="preserve">websocket connection - RFC 6455 </w:t>
      </w:r>
      <w:r>
        <w:rPr>
          <w:rFonts w:ascii="Arial" w:eastAsia="Arial" w:hAnsi="Arial" w:cs="Arial"/>
          <w:i/>
        </w:rPr>
        <w:t>xmpp</w:t>
      </w:r>
      <w:r>
        <w:rPr>
          <w:rFonts w:ascii="Arial" w:eastAsia="Arial" w:hAnsi="Arial" w:cs="Arial"/>
          <w:i/>
        </w:rPr>
        <w:tab/>
      </w:r>
      <w:r>
        <w:t>Jabber instant messaging - RFC 5122</w:t>
      </w:r>
    </w:p>
    <w:p w:rsidR="00F54A38" w:rsidRDefault="00F54A38" w:rsidP="00F54A38">
      <w:pPr>
        <w:spacing w:after="239" w:line="447" w:lineRule="auto"/>
        <w:ind w:left="1338" w:right="1549" w:hanging="300"/>
      </w:pPr>
      <w:r>
        <w:t xml:space="preserve">Also var ious other proposed/proprietar y URL schemes exist </w:t>
      </w:r>
      <w:r>
        <w:rPr>
          <w:rFonts w:ascii="Arial" w:eastAsia="Arial" w:hAnsi="Arial" w:cs="Arial"/>
          <w:i/>
        </w:rPr>
        <w:t>callto</w:t>
      </w:r>
      <w:r>
        <w:rPr>
          <w:rFonts w:ascii="Arial" w:eastAsia="Arial" w:hAnsi="Arial" w:cs="Arial"/>
          <w:i/>
        </w:rPr>
        <w:tab/>
      </w:r>
      <w:r>
        <w:t xml:space="preserve">callto:+int-area-local - callto URL using dial number </w:t>
      </w:r>
      <w:r>
        <w:rPr>
          <w:rFonts w:ascii="Arial" w:eastAsia="Arial" w:hAnsi="Arial" w:cs="Arial"/>
          <w:i/>
        </w:rPr>
        <w:t>irc</w:t>
      </w:r>
      <w:r>
        <w:rPr>
          <w:rFonts w:ascii="Arial" w:eastAsia="Arial" w:hAnsi="Arial" w:cs="Arial"/>
          <w:i/>
        </w:rPr>
        <w:tab/>
      </w:r>
      <w:r>
        <w:t xml:space="preserve">irc://ser ver :port/chatroom - irc: URL scheme </w:t>
      </w:r>
      <w:r>
        <w:rPr>
          <w:rFonts w:ascii="Arial" w:eastAsia="Arial" w:hAnsi="Arial" w:cs="Arial"/>
          <w:i/>
        </w:rPr>
        <w:t>rmi</w:t>
      </w:r>
      <w:r>
        <w:rPr>
          <w:rFonts w:ascii="Arial" w:eastAsia="Arial" w:hAnsi="Arial" w:cs="Arial"/>
          <w:i/>
        </w:rPr>
        <w:tab/>
      </w:r>
      <w:r>
        <w:t>rmi://[host][:por t]/[object] - RMI URL</w:t>
      </w:r>
    </w:p>
    <w:p w:rsidR="00F54A38" w:rsidRDefault="00F54A38" w:rsidP="00F54A38">
      <w:pPr>
        <w:spacing w:after="279"/>
      </w:pPr>
      <w:r>
        <w:t>Some out of date access methods include:</w:t>
      </w:r>
    </w:p>
    <w:p w:rsidR="00F54A38" w:rsidRDefault="00F54A38" w:rsidP="00F54A38">
      <w:pPr>
        <w:spacing w:line="496" w:lineRule="auto"/>
        <w:ind w:left="1038" w:right="837" w:firstLine="300"/>
      </w:pPr>
      <w:r>
        <w:rPr>
          <w:rFonts w:ascii="Arial" w:eastAsia="Arial" w:hAnsi="Arial" w:cs="Arial"/>
          <w:i/>
        </w:rPr>
        <w:t>gopher</w:t>
      </w:r>
      <w:r>
        <w:rPr>
          <w:rFonts w:ascii="Arial" w:eastAsia="Arial" w:hAnsi="Arial" w:cs="Arial"/>
          <w:i/>
        </w:rPr>
        <w:tab/>
      </w:r>
      <w:r>
        <w:t xml:space="preserve">Gopher distributed hyper media system - RFC 1738 </w:t>
      </w:r>
      <w:r>
        <w:rPr>
          <w:rFonts w:ascii="Arial" w:eastAsia="Arial" w:hAnsi="Arial" w:cs="Arial"/>
          <w:i/>
        </w:rPr>
        <w:t>prospero</w:t>
      </w:r>
      <w:r>
        <w:rPr>
          <w:rFonts w:ascii="Arial" w:eastAsia="Arial" w:hAnsi="Arial" w:cs="Arial"/>
          <w:i/>
        </w:rPr>
        <w:tab/>
      </w:r>
      <w:r>
        <w:t xml:space="preserve">Prospero Directory Ser vice - RFC 1738 </w:t>
      </w:r>
      <w:r>
        <w:rPr>
          <w:rFonts w:ascii="Arial" w:eastAsia="Arial" w:hAnsi="Arial" w:cs="Arial"/>
          <w:i/>
        </w:rPr>
        <w:t>wais</w:t>
      </w:r>
      <w:r>
        <w:rPr>
          <w:rFonts w:ascii="Arial" w:eastAsia="Arial" w:hAnsi="Arial" w:cs="Arial"/>
          <w:i/>
        </w:rPr>
        <w:tab/>
      </w:r>
      <w:r>
        <w:t>Z39.50 based Wide Area Infor mation Ser ver - RFC 1738 IANA has registry of URI schemes - permanent, provisional, obsolete.</w:t>
      </w:r>
    </w:p>
    <w:p w:rsidR="00F54A38" w:rsidRDefault="00F54A38" w:rsidP="00F54A38"/>
    <w:p w:rsidR="00F54A38" w:rsidRDefault="00F54A38" w:rsidP="00F54A38"/>
    <w:p w:rsidR="00F54A38" w:rsidRDefault="00F54A38" w:rsidP="00F54A38"/>
    <w:p w:rsidR="00F54A38" w:rsidRDefault="00F54A38" w:rsidP="00F54A38"/>
    <w:p w:rsidR="00F54A38" w:rsidRDefault="00F54A38" w:rsidP="00F54A38"/>
    <w:p w:rsidR="00F54A38" w:rsidRDefault="00F54A38" w:rsidP="00F54A38"/>
    <w:p w:rsidR="00F54A38" w:rsidRDefault="00F54A38" w:rsidP="00F54A38"/>
    <w:p w:rsidR="00F54A38" w:rsidRDefault="00F54A38" w:rsidP="00F54A38"/>
    <w:p w:rsidR="00F54A38" w:rsidRDefault="00F54A38" w:rsidP="00F54A38"/>
    <w:p w:rsidR="00F54A38" w:rsidRDefault="00F54A38" w:rsidP="00F54A38"/>
    <w:p w:rsidR="00F54A38" w:rsidRDefault="00F54A38" w:rsidP="00F54A38"/>
    <w:p w:rsidR="00F54A38" w:rsidRDefault="00F54A38" w:rsidP="00F54A38"/>
    <w:p w:rsidR="00F54A38" w:rsidRDefault="00F54A38" w:rsidP="00F54A38"/>
    <w:p w:rsidR="00F54A38" w:rsidRDefault="00F54A38" w:rsidP="00F54A38"/>
    <w:p w:rsidR="00F54A38" w:rsidRDefault="00F54A38" w:rsidP="00F54A38"/>
    <w:p w:rsidR="00F54A38" w:rsidRDefault="00F54A38" w:rsidP="00F54A38"/>
    <w:p w:rsidR="00F54A38" w:rsidRDefault="00F54A38" w:rsidP="00F54A38"/>
    <w:p w:rsidR="00F54A38" w:rsidRDefault="00F54A38" w:rsidP="00F54A38"/>
    <w:p w:rsidR="00F54A38" w:rsidRDefault="00F54A38" w:rsidP="00F54A38"/>
    <w:p w:rsidR="00F54A38" w:rsidRDefault="00F54A38" w:rsidP="00F54A38">
      <w:pPr>
        <w:pStyle w:val="Heading1"/>
        <w:spacing w:after="169"/>
        <w:ind w:left="3140"/>
      </w:pPr>
      <w:r>
        <w:lastRenderedPageBreak/>
        <w:t>Forms of URL</w:t>
      </w:r>
    </w:p>
    <w:tbl>
      <w:tblPr>
        <w:tblStyle w:val="TableGrid"/>
        <w:tblW w:w="8913" w:type="dxa"/>
        <w:tblInd w:w="147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900"/>
        <w:gridCol w:w="6813"/>
      </w:tblGrid>
      <w:tr w:rsidR="00F54A38" w:rsidTr="009F426D">
        <w:trPr>
          <w:trHeight w:val="391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</w:pPr>
            <w:r>
              <w:rPr>
                <w:b/>
              </w:rPr>
              <w:t>Scheme Por</w:t>
            </w:r>
            <w:r>
              <w:rPr>
                <w:rFonts w:ascii="Arial" w:eastAsia="Arial" w:hAnsi="Arial" w:cs="Arial"/>
                <w:b/>
              </w:rPr>
              <w:t>t</w:t>
            </w:r>
          </w:p>
        </w:tc>
        <w:tc>
          <w:tcPr>
            <w:tcW w:w="6813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Common Form</w:t>
            </w:r>
          </w:p>
        </w:tc>
      </w:tr>
      <w:tr w:rsidR="00F54A38" w:rsidTr="009F426D">
        <w:trPr>
          <w:trHeight w:val="504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data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A38" w:rsidRDefault="00F54A38" w:rsidP="009F426D">
            <w:pPr>
              <w:spacing w:line="259" w:lineRule="auto"/>
              <w:ind w:left="167"/>
            </w:pPr>
            <w:r>
              <w:t>-</w:t>
            </w:r>
          </w:p>
        </w:tc>
        <w:tc>
          <w:tcPr>
            <w:tcW w:w="68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A38" w:rsidRDefault="00F54A38" w:rsidP="009F426D">
            <w:pPr>
              <w:spacing w:line="259" w:lineRule="auto"/>
            </w:pPr>
            <w:r>
              <w:t>data:&lt;mediatype&gt;[;base64],&lt;data&gt;</w:t>
            </w:r>
          </w:p>
        </w:tc>
      </w:tr>
      <w:tr w:rsidR="00F54A38" w:rsidTr="009F426D">
        <w:trPr>
          <w:trHeight w:val="504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file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A38" w:rsidRDefault="00F54A38" w:rsidP="009F426D">
            <w:pPr>
              <w:spacing w:line="259" w:lineRule="auto"/>
              <w:ind w:left="167"/>
            </w:pPr>
            <w:r>
              <w:t>-</w:t>
            </w:r>
          </w:p>
        </w:tc>
        <w:tc>
          <w:tcPr>
            <w:tcW w:w="68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A38" w:rsidRDefault="00F54A38" w:rsidP="009F426D">
            <w:pPr>
              <w:spacing w:line="259" w:lineRule="auto"/>
            </w:pPr>
            <w:r>
              <w:t>file:///&lt;path&gt;</w:t>
            </w:r>
          </w:p>
        </w:tc>
      </w:tr>
      <w:tr w:rsidR="00F54A38" w:rsidTr="009F426D">
        <w:trPr>
          <w:trHeight w:val="504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ftp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A38" w:rsidRDefault="00F54A38" w:rsidP="009F426D">
            <w:pPr>
              <w:spacing w:line="259" w:lineRule="auto"/>
              <w:ind w:left="167"/>
            </w:pPr>
            <w:r>
              <w:t xml:space="preserve">21 </w:t>
            </w:r>
          </w:p>
        </w:tc>
        <w:tc>
          <w:tcPr>
            <w:tcW w:w="68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A38" w:rsidRDefault="00F54A38" w:rsidP="009F426D">
            <w:pPr>
              <w:spacing w:line="259" w:lineRule="auto"/>
            </w:pPr>
            <w:r>
              <w:t>ftp://&lt;user&gt;:&lt;password&gt;@&lt;host&gt;:&lt;por t&gt;/&lt;path&gt;</w:t>
            </w:r>
          </w:p>
        </w:tc>
      </w:tr>
      <w:tr w:rsidR="00F54A38" w:rsidTr="009F426D">
        <w:trPr>
          <w:trHeight w:val="504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geo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A38" w:rsidRDefault="00F54A38" w:rsidP="009F426D">
            <w:pPr>
              <w:spacing w:line="259" w:lineRule="auto"/>
              <w:ind w:left="167"/>
            </w:pPr>
            <w:r>
              <w:t>-</w:t>
            </w:r>
          </w:p>
        </w:tc>
        <w:tc>
          <w:tcPr>
            <w:tcW w:w="68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A38" w:rsidRDefault="00F54A38" w:rsidP="009F426D">
            <w:pPr>
              <w:spacing w:line="259" w:lineRule="auto"/>
            </w:pPr>
            <w:r>
              <w:t>geo:&lt;latitude&gt;,&lt;longitude&gt;</w:t>
            </w:r>
          </w:p>
        </w:tc>
      </w:tr>
      <w:tr w:rsidR="00F54A38" w:rsidTr="009F426D">
        <w:trPr>
          <w:trHeight w:val="504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http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A38" w:rsidRDefault="00F54A38" w:rsidP="009F426D">
            <w:pPr>
              <w:spacing w:line="259" w:lineRule="auto"/>
              <w:ind w:left="167"/>
            </w:pPr>
            <w:r>
              <w:t xml:space="preserve">80 </w:t>
            </w:r>
          </w:p>
        </w:tc>
        <w:tc>
          <w:tcPr>
            <w:tcW w:w="68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A38" w:rsidRDefault="00F54A38" w:rsidP="009F426D">
            <w:pPr>
              <w:spacing w:line="259" w:lineRule="auto"/>
            </w:pPr>
            <w:r>
              <w:t>http://&lt;host&gt;:&lt;port&gt;/&lt;path&gt;?&lt;searchpar t&gt;</w:t>
            </w:r>
          </w:p>
        </w:tc>
      </w:tr>
      <w:tr w:rsidR="00F54A38" w:rsidTr="009F426D">
        <w:trPr>
          <w:trHeight w:val="504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news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A38" w:rsidRDefault="00F54A38" w:rsidP="009F426D">
            <w:pPr>
              <w:spacing w:line="259" w:lineRule="auto"/>
            </w:pPr>
            <w:r>
              <w:t xml:space="preserve">119 </w:t>
            </w:r>
          </w:p>
        </w:tc>
        <w:tc>
          <w:tcPr>
            <w:tcW w:w="68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A38" w:rsidRDefault="00F54A38" w:rsidP="009F426D">
            <w:pPr>
              <w:spacing w:line="259" w:lineRule="auto"/>
              <w:jc w:val="both"/>
            </w:pPr>
            <w:r>
              <w:t>news://&lt;host&gt;:&lt;por t&gt;/&lt;newsgroup-name&gt;/&lt;ar ticle&gt;</w:t>
            </w:r>
          </w:p>
        </w:tc>
      </w:tr>
      <w:tr w:rsidR="00F54A38" w:rsidTr="009F426D">
        <w:trPr>
          <w:trHeight w:val="504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sms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A38" w:rsidRDefault="00F54A38" w:rsidP="009F426D">
            <w:pPr>
              <w:spacing w:line="259" w:lineRule="auto"/>
              <w:ind w:left="167"/>
            </w:pPr>
            <w:r>
              <w:t>-</w:t>
            </w:r>
          </w:p>
        </w:tc>
        <w:tc>
          <w:tcPr>
            <w:tcW w:w="68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A38" w:rsidRDefault="00F54A38" w:rsidP="009F426D">
            <w:pPr>
              <w:spacing w:line="259" w:lineRule="auto"/>
            </w:pPr>
            <w:r>
              <w:t>sms:+&lt;phonenumber&gt;?body=&lt;message&gt;</w:t>
            </w:r>
          </w:p>
        </w:tc>
      </w:tr>
      <w:tr w:rsidR="00F54A38" w:rsidTr="009F426D">
        <w:trPr>
          <w:trHeight w:val="391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telnet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A38" w:rsidRDefault="00F54A38" w:rsidP="009F426D">
            <w:pPr>
              <w:spacing w:line="259" w:lineRule="auto"/>
              <w:ind w:left="167"/>
            </w:pPr>
            <w:r>
              <w:t xml:space="preserve">23 </w:t>
            </w:r>
          </w:p>
        </w:tc>
        <w:tc>
          <w:tcPr>
            <w:tcW w:w="68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A38" w:rsidRDefault="00F54A38" w:rsidP="009F426D">
            <w:pPr>
              <w:spacing w:line="259" w:lineRule="auto"/>
            </w:pPr>
            <w:r>
              <w:t>telnet://&lt;user&gt;:&lt;password&gt;@&lt;host&gt;:&lt;por t&gt;</w:t>
            </w:r>
          </w:p>
        </w:tc>
      </w:tr>
    </w:tbl>
    <w:p w:rsidR="00F54A38" w:rsidRDefault="00F54A38" w:rsidP="00F54A38">
      <w:pPr>
        <w:spacing w:after="180"/>
        <w:ind w:left="760"/>
      </w:pPr>
    </w:p>
    <w:p w:rsidR="00F54A38" w:rsidRDefault="00F54A38" w:rsidP="00F54A38">
      <w:pPr>
        <w:spacing w:after="180"/>
        <w:ind w:left="760"/>
      </w:pPr>
      <w:r>
        <w:t>Data URL encoding "No more secrets" in base64:</w:t>
      </w:r>
    </w:p>
    <w:p w:rsidR="00F54A38" w:rsidRDefault="00F54A38" w:rsidP="00F54A38">
      <w:pPr>
        <w:spacing w:after="187" w:line="259" w:lineRule="auto"/>
        <w:ind w:right="584"/>
        <w:jc w:val="center"/>
      </w:pPr>
      <w:r>
        <w:t>data:text/plain;base64,Tm8gbW9yZSBzZWNyZXRzCg==</w:t>
      </w:r>
    </w:p>
    <w:p w:rsidR="00F54A38" w:rsidRDefault="00F54A38" w:rsidP="00F54A38">
      <w:pPr>
        <w:spacing w:line="390" w:lineRule="auto"/>
        <w:ind w:left="1500" w:hanging="750"/>
      </w:pPr>
      <w:r>
        <w:t>Unix File URL for Iain McCrone’s handler file for mimetypes file:///home/imcc/.mailcap</w:t>
      </w:r>
    </w:p>
    <w:p w:rsidR="00F54A38" w:rsidRDefault="00F54A38" w:rsidP="00F54A38">
      <w:pPr>
        <w:spacing w:line="390" w:lineRule="auto"/>
        <w:ind w:left="1500" w:hanging="750"/>
      </w:pPr>
      <w:r>
        <w:t>Geo URL specifying location on west coast of Scotland near Oban geo:56.3192,5.5825</w:t>
      </w:r>
    </w:p>
    <w:p w:rsidR="00F54A38" w:rsidRDefault="00F54A38" w:rsidP="00F54A38">
      <w:pPr>
        <w:spacing w:after="180"/>
        <w:ind w:left="760"/>
      </w:pPr>
      <w:r>
        <w:t>HTTPS URL getting web hits for "og" on search engine Yahoo!</w:t>
      </w:r>
    </w:p>
    <w:p w:rsidR="00F54A38" w:rsidRDefault="00F54A38" w:rsidP="00F54A38">
      <w:pPr>
        <w:spacing w:after="180"/>
        <w:ind w:left="1510"/>
      </w:pPr>
      <w:r>
        <w:t>https://search.yahoo.com/bin/search?p=og</w:t>
      </w:r>
    </w:p>
    <w:p w:rsidR="00F54A38" w:rsidRDefault="00F54A38" w:rsidP="00F54A38">
      <w:pPr>
        <w:spacing w:line="390" w:lineRule="auto"/>
        <w:ind w:left="1500" w:hanging="750"/>
      </w:pPr>
      <w:r>
        <w:t>News URL for news articles in Dr Who news group news://news01.khis.de/uk.media.tv.sf.drwho</w:t>
      </w:r>
    </w:p>
    <w:p w:rsidR="00F54A38" w:rsidRDefault="00F54A38" w:rsidP="00F54A38">
      <w:pPr>
        <w:spacing w:line="390" w:lineRule="auto"/>
        <w:ind w:left="1500" w:hanging="750"/>
      </w:pPr>
      <w:r>
        <w:t>Set up SMS message to send to phone number by default service sms:+441314513427?body=Hello%20there</w:t>
      </w:r>
    </w:p>
    <w:p w:rsidR="00F54A38" w:rsidRDefault="00F54A38" w:rsidP="00F54A38">
      <w:pPr>
        <w:spacing w:after="602" w:line="390" w:lineRule="auto"/>
        <w:ind w:left="1500" w:hanging="750"/>
      </w:pPr>
      <w:r>
        <w:t>Telnet URL to Shadow Lands Multi-User Dungeon site telnet://mush.elendor.net:1893/</w:t>
      </w:r>
    </w:p>
    <w:p w:rsidR="00F54A38" w:rsidRDefault="00F54A38" w:rsidP="00F54A38">
      <w:pPr>
        <w:tabs>
          <w:tab w:val="center" w:pos="9090"/>
        </w:tabs>
        <w:spacing w:after="57" w:line="259" w:lineRule="auto"/>
        <w:ind w:left="-15"/>
      </w:pPr>
    </w:p>
    <w:p w:rsidR="00F54A38" w:rsidRDefault="00F54A38" w:rsidP="00F54A38">
      <w:pPr>
        <w:tabs>
          <w:tab w:val="center" w:pos="9090"/>
        </w:tabs>
        <w:spacing w:after="57" w:line="259" w:lineRule="auto"/>
        <w:ind w:left="-15"/>
      </w:pPr>
    </w:p>
    <w:p w:rsidR="00F54A38" w:rsidRDefault="00F54A38" w:rsidP="00F54A38">
      <w:pPr>
        <w:tabs>
          <w:tab w:val="center" w:pos="9090"/>
        </w:tabs>
        <w:spacing w:after="57" w:line="259" w:lineRule="auto"/>
        <w:ind w:left="-15"/>
      </w:pPr>
    </w:p>
    <w:p w:rsidR="00F54A38" w:rsidRDefault="00F54A38" w:rsidP="00F54A38">
      <w:pPr>
        <w:tabs>
          <w:tab w:val="center" w:pos="9090"/>
        </w:tabs>
        <w:spacing w:after="57" w:line="259" w:lineRule="auto"/>
        <w:ind w:left="-15"/>
      </w:pPr>
    </w:p>
    <w:p w:rsidR="00F54A38" w:rsidRDefault="00F54A38" w:rsidP="00F54A38">
      <w:pPr>
        <w:tabs>
          <w:tab w:val="center" w:pos="9090"/>
        </w:tabs>
        <w:spacing w:after="57" w:line="259" w:lineRule="auto"/>
        <w:ind w:left="-15"/>
      </w:pPr>
    </w:p>
    <w:p w:rsidR="00F54A38" w:rsidRDefault="00F54A38" w:rsidP="00F54A38">
      <w:pPr>
        <w:tabs>
          <w:tab w:val="center" w:pos="9090"/>
        </w:tabs>
        <w:spacing w:after="57" w:line="259" w:lineRule="auto"/>
        <w:ind w:left="-15"/>
      </w:pPr>
    </w:p>
    <w:p w:rsidR="00F54A38" w:rsidRDefault="00F54A38" w:rsidP="00F54A38">
      <w:pPr>
        <w:tabs>
          <w:tab w:val="center" w:pos="9090"/>
        </w:tabs>
        <w:spacing w:after="57" w:line="259" w:lineRule="auto"/>
        <w:ind w:left="-15"/>
      </w:pPr>
    </w:p>
    <w:p w:rsidR="00F54A38" w:rsidRDefault="00F54A38" w:rsidP="00F54A38">
      <w:pPr>
        <w:tabs>
          <w:tab w:val="center" w:pos="9090"/>
        </w:tabs>
        <w:spacing w:after="57" w:line="259" w:lineRule="auto"/>
        <w:ind w:left="-15"/>
      </w:pPr>
    </w:p>
    <w:p w:rsidR="00F54A38" w:rsidRDefault="00F54A38" w:rsidP="00F54A38">
      <w:pPr>
        <w:tabs>
          <w:tab w:val="center" w:pos="9090"/>
        </w:tabs>
        <w:spacing w:after="57" w:line="259" w:lineRule="auto"/>
        <w:ind w:left="-15"/>
      </w:pPr>
    </w:p>
    <w:p w:rsidR="00F54A38" w:rsidRDefault="00F54A38" w:rsidP="00F54A38">
      <w:pPr>
        <w:pStyle w:val="Heading1"/>
        <w:ind w:left="2221"/>
      </w:pPr>
      <w:r>
        <w:lastRenderedPageBreak/>
        <w:t>HyperText Transfer Protocol</w:t>
      </w:r>
    </w:p>
    <w:p w:rsidR="007157F1" w:rsidRDefault="007157F1" w:rsidP="00F54A38">
      <w:pPr>
        <w:spacing w:after="309"/>
      </w:pPr>
    </w:p>
    <w:p w:rsidR="00F54A38" w:rsidRDefault="00F54A38" w:rsidP="00F54A38">
      <w:pPr>
        <w:spacing w:after="309"/>
      </w:pPr>
      <w:r>
        <w:t>HyperText Transfer Protocol (HTTP) is the web’s application protocol.</w:t>
      </w:r>
    </w:p>
    <w:p w:rsidR="00F54A38" w:rsidRDefault="00F54A38" w:rsidP="00F54A38">
      <w:r>
        <w:t>Key features of design of HTTP service include</w:t>
      </w:r>
    </w:p>
    <w:tbl>
      <w:tblPr>
        <w:tblStyle w:val="TableGrid"/>
        <w:tblW w:w="9283" w:type="dxa"/>
        <w:tblInd w:w="133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7183"/>
      </w:tblGrid>
      <w:tr w:rsidR="00F54A38" w:rsidTr="009F426D">
        <w:trPr>
          <w:trHeight w:val="412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client server</w:t>
            </w:r>
          </w:p>
        </w:tc>
        <w:tc>
          <w:tcPr>
            <w:tcW w:w="7183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  <w:jc w:val="both"/>
            </w:pPr>
            <w:r>
              <w:t xml:space="preserve">provider only delivers service to consumer </w:t>
            </w:r>
            <w:r>
              <w:rPr>
                <w:rFonts w:ascii="Arial" w:eastAsia="Arial" w:hAnsi="Arial" w:cs="Arial"/>
                <w:i/>
              </w:rPr>
              <w:t>on demand</w:t>
            </w:r>
          </w:p>
        </w:tc>
      </w:tr>
      <w:tr w:rsidR="00F54A38" w:rsidTr="009F426D">
        <w:trPr>
          <w:trHeight w:val="546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stateless</w:t>
            </w:r>
          </w:p>
        </w:tc>
        <w:tc>
          <w:tcPr>
            <w:tcW w:w="71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A38" w:rsidRDefault="00F54A38" w:rsidP="009F426D">
            <w:pPr>
              <w:spacing w:line="259" w:lineRule="auto"/>
            </w:pPr>
            <w:r>
              <w:t xml:space="preserve">each request is </w:t>
            </w:r>
            <w:r>
              <w:rPr>
                <w:rFonts w:ascii="Arial" w:eastAsia="Arial" w:hAnsi="Arial" w:cs="Arial"/>
                <w:i/>
              </w:rPr>
              <w:t xml:space="preserve">standalone </w:t>
            </w:r>
            <w:r>
              <w:t>with no context</w:t>
            </w:r>
          </w:p>
        </w:tc>
      </w:tr>
      <w:tr w:rsidR="00F54A38" w:rsidTr="009F426D">
        <w:trPr>
          <w:trHeight w:val="546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synchronous</w:t>
            </w:r>
          </w:p>
        </w:tc>
        <w:tc>
          <w:tcPr>
            <w:tcW w:w="71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A38" w:rsidRDefault="00F54A38" w:rsidP="009F426D">
            <w:pPr>
              <w:spacing w:line="259" w:lineRule="auto"/>
            </w:pPr>
            <w:r>
              <w:t>client connects to server, requests and waits for reply</w:t>
            </w:r>
          </w:p>
        </w:tc>
      </w:tr>
      <w:tr w:rsidR="00F54A38" w:rsidTr="009F426D">
        <w:trPr>
          <w:trHeight w:val="546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 xml:space="preserve">caching </w:t>
            </w:r>
          </w:p>
        </w:tc>
        <w:tc>
          <w:tcPr>
            <w:tcW w:w="71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A38" w:rsidRDefault="00F54A38" w:rsidP="009F426D">
            <w:pPr>
              <w:spacing w:line="259" w:lineRule="auto"/>
              <w:jc w:val="both"/>
            </w:pPr>
            <w:r>
              <w:rPr>
                <w:rFonts w:ascii="Arial" w:eastAsia="Arial" w:hAnsi="Arial" w:cs="Arial"/>
                <w:i/>
              </w:rPr>
              <w:t xml:space="preserve">recent stored </w:t>
            </w:r>
            <w:r>
              <w:t>replies may be used to answer requests</w:t>
            </w:r>
          </w:p>
        </w:tc>
      </w:tr>
      <w:tr w:rsidR="00F54A38" w:rsidTr="009F426D">
        <w:trPr>
          <w:trHeight w:val="412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layered</w:t>
            </w:r>
          </w:p>
        </w:tc>
        <w:tc>
          <w:tcPr>
            <w:tcW w:w="71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A38" w:rsidRDefault="00F54A38" w:rsidP="009F426D">
            <w:pPr>
              <w:spacing w:line="259" w:lineRule="auto"/>
            </w:pPr>
            <w:r>
              <w:t>requests may be relayed via (chain of) intermediaries</w:t>
            </w:r>
          </w:p>
        </w:tc>
      </w:tr>
    </w:tbl>
    <w:p w:rsidR="00F54A38" w:rsidRDefault="00F54A38" w:rsidP="00F54A38">
      <w:pPr>
        <w:spacing w:after="279"/>
      </w:pPr>
    </w:p>
    <w:p w:rsidR="00F54A38" w:rsidRDefault="00F54A38" w:rsidP="00F54A38">
      <w:pPr>
        <w:spacing w:after="279"/>
      </w:pPr>
      <w:r>
        <w:t>Typical client-server interaction on web might be</w:t>
      </w:r>
    </w:p>
    <w:p w:rsidR="00F54A38" w:rsidRDefault="00F54A38" w:rsidP="00F54A38">
      <w:pPr>
        <w:numPr>
          <w:ilvl w:val="0"/>
          <w:numId w:val="2"/>
        </w:numPr>
        <w:spacing w:after="164" w:line="265" w:lineRule="auto"/>
        <w:ind w:hanging="600"/>
      </w:pPr>
      <w:r>
        <w:t xml:space="preserve">link </w:t>
      </w:r>
      <w:r>
        <w:rPr>
          <w:rFonts w:ascii="Arial" w:eastAsia="Arial" w:hAnsi="Arial" w:cs="Arial"/>
          <w:i/>
        </w:rPr>
        <w:t xml:space="preserve">http://www.macs.hw.ac.uk/˜air/index.html </w:t>
      </w:r>
      <w:r>
        <w:t>is clicked</w:t>
      </w:r>
    </w:p>
    <w:p w:rsidR="00F54A38" w:rsidRDefault="00F54A38" w:rsidP="00F54A38">
      <w:pPr>
        <w:numPr>
          <w:ilvl w:val="0"/>
          <w:numId w:val="2"/>
        </w:numPr>
        <w:spacing w:after="164" w:line="265" w:lineRule="auto"/>
        <w:ind w:hanging="600"/>
      </w:pPr>
      <w:r>
        <w:t xml:space="preserve">browser gets IP address of </w:t>
      </w:r>
      <w:r>
        <w:rPr>
          <w:rFonts w:ascii="Arial" w:eastAsia="Arial" w:hAnsi="Arial" w:cs="Arial"/>
          <w:i/>
        </w:rPr>
        <w:t xml:space="preserve">www.macs.hw.ac.uk </w:t>
      </w:r>
      <w:r>
        <w:t>from DNS</w:t>
      </w:r>
    </w:p>
    <w:p w:rsidR="00F54A38" w:rsidRDefault="00F54A38" w:rsidP="00F54A38">
      <w:pPr>
        <w:numPr>
          <w:ilvl w:val="0"/>
          <w:numId w:val="2"/>
        </w:numPr>
        <w:spacing w:after="164" w:line="265" w:lineRule="auto"/>
        <w:ind w:hanging="600"/>
      </w:pPr>
      <w:r>
        <w:t xml:space="preserve">browser makes TCP connection to port 80 on </w:t>
      </w:r>
      <w:r>
        <w:rPr>
          <w:rFonts w:ascii="Arial" w:eastAsia="Arial" w:hAnsi="Arial" w:cs="Arial"/>
          <w:i/>
        </w:rPr>
        <w:t>137.195.13.48</w:t>
      </w:r>
    </w:p>
    <w:p w:rsidR="00F54A38" w:rsidRDefault="00F54A38" w:rsidP="00F54A38">
      <w:pPr>
        <w:numPr>
          <w:ilvl w:val="0"/>
          <w:numId w:val="2"/>
        </w:numPr>
        <w:spacing w:after="164" w:line="265" w:lineRule="auto"/>
        <w:ind w:hanging="600"/>
      </w:pPr>
      <w:r>
        <w:t xml:space="preserve">browser sends </w:t>
      </w:r>
      <w:r>
        <w:rPr>
          <w:rFonts w:ascii="Arial" w:eastAsia="Arial" w:hAnsi="Arial" w:cs="Arial"/>
          <w:i/>
        </w:rPr>
        <w:t xml:space="preserve">HTTP </w:t>
      </w:r>
      <w:r>
        <w:t>request for given URL</w:t>
      </w:r>
    </w:p>
    <w:p w:rsidR="00F54A38" w:rsidRDefault="00F54A38" w:rsidP="00F54A38">
      <w:pPr>
        <w:numPr>
          <w:ilvl w:val="0"/>
          <w:numId w:val="2"/>
        </w:numPr>
        <w:spacing w:after="164" w:line="265" w:lineRule="auto"/>
        <w:ind w:hanging="600"/>
      </w:pPr>
      <w:r>
        <w:rPr>
          <w:rFonts w:ascii="Arial" w:eastAsia="Arial" w:hAnsi="Arial" w:cs="Arial"/>
          <w:i/>
        </w:rPr>
        <w:t xml:space="preserve">www.macs.hw.ac.uk </w:t>
      </w:r>
      <w:r>
        <w:t>ser</w:t>
      </w:r>
      <w:r>
        <w:t xml:space="preserve">ver sends file </w:t>
      </w:r>
      <w:r>
        <w:rPr>
          <w:rFonts w:ascii="Arial" w:eastAsia="Arial" w:hAnsi="Arial" w:cs="Arial"/>
          <w:i/>
        </w:rPr>
        <w:t>index.html</w:t>
      </w:r>
    </w:p>
    <w:p w:rsidR="00F54A38" w:rsidRDefault="00F54A38" w:rsidP="00F54A38">
      <w:pPr>
        <w:numPr>
          <w:ilvl w:val="0"/>
          <w:numId w:val="2"/>
        </w:numPr>
        <w:spacing w:after="164" w:line="265" w:lineRule="auto"/>
        <w:ind w:hanging="600"/>
      </w:pPr>
      <w:r>
        <w:t>browser gets files referenced in page by same connection</w:t>
      </w:r>
    </w:p>
    <w:p w:rsidR="00F54A38" w:rsidRDefault="00F54A38" w:rsidP="00F54A38">
      <w:pPr>
        <w:numPr>
          <w:ilvl w:val="0"/>
          <w:numId w:val="2"/>
        </w:numPr>
        <w:spacing w:after="164" w:line="265" w:lineRule="auto"/>
        <w:ind w:hanging="600"/>
      </w:pPr>
      <w:r>
        <w:t>TCP connection is released</w:t>
      </w:r>
    </w:p>
    <w:p w:rsidR="00F54A38" w:rsidRDefault="00F54A38" w:rsidP="00F54A38">
      <w:pPr>
        <w:numPr>
          <w:ilvl w:val="0"/>
          <w:numId w:val="2"/>
        </w:numPr>
        <w:spacing w:after="278" w:line="265" w:lineRule="auto"/>
        <w:ind w:hanging="600"/>
        <w:sectPr w:rsidR="00F54A38" w:rsidSect="004D695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624" w:right="629" w:bottom="624" w:left="907" w:header="720" w:footer="720" w:gutter="0"/>
          <w:cols w:space="720"/>
        </w:sectPr>
      </w:pPr>
      <w:r>
        <w:t xml:space="preserve">browser renders </w:t>
      </w:r>
      <w:r>
        <w:rPr>
          <w:rFonts w:ascii="Arial" w:eastAsia="Arial" w:hAnsi="Arial" w:cs="Arial"/>
          <w:i/>
        </w:rPr>
        <w:t xml:space="preserve">index.html </w:t>
      </w:r>
      <w:r>
        <w:t>with extras - CSS, images etc.</w:t>
      </w:r>
    </w:p>
    <w:p w:rsidR="00F54A38" w:rsidRDefault="00F54A38" w:rsidP="004D6953">
      <w:pPr>
        <w:pStyle w:val="Heading1"/>
        <w:jc w:val="center"/>
      </w:pPr>
      <w:r>
        <w:t>HyperText Transfer Protocol</w:t>
      </w:r>
    </w:p>
    <w:p w:rsidR="00F54A38" w:rsidRDefault="00F54A38" w:rsidP="00F54A38">
      <w:pPr>
        <w:spacing w:after="309"/>
        <w:ind w:left="-5"/>
      </w:pPr>
      <w:r>
        <w:t>RFC 1945 defines HTTP 1.0. RFC 7230, 7231 define HTTP 1.1.</w:t>
      </w:r>
    </w:p>
    <w:p w:rsidR="00F54A38" w:rsidRDefault="00F54A38" w:rsidP="00F54A38">
      <w:pPr>
        <w:spacing w:after="291"/>
        <w:ind w:left="-5"/>
      </w:pPr>
      <w:r>
        <w:t>HTTP messages are in Internet E-mail for mat with MIME extensions.</w:t>
      </w:r>
    </w:p>
    <w:p w:rsidR="00F54A38" w:rsidRDefault="00F54A38" w:rsidP="00F54A38">
      <w:pPr>
        <w:ind w:left="-5"/>
      </w:pPr>
      <w:r>
        <w:t>HTTP 1.1 supports following request methods</w:t>
      </w:r>
    </w:p>
    <w:tbl>
      <w:tblPr>
        <w:tblStyle w:val="TableGrid"/>
        <w:tblW w:w="7913" w:type="dxa"/>
        <w:tblInd w:w="72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6113"/>
      </w:tblGrid>
      <w:tr w:rsidR="00F54A38" w:rsidTr="009F426D">
        <w:trPr>
          <w:trHeight w:val="391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CONNECT</w:t>
            </w:r>
          </w:p>
        </w:tc>
        <w:tc>
          <w:tcPr>
            <w:tcW w:w="6113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</w:pPr>
            <w:r>
              <w:t xml:space="preserve">method for use with SSL </w:t>
            </w:r>
            <w:r>
              <w:t>tunnelling</w:t>
            </w:r>
          </w:p>
        </w:tc>
      </w:tr>
      <w:tr w:rsidR="00F54A38" w:rsidTr="009F426D">
        <w:trPr>
          <w:trHeight w:val="504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DELETE</w:t>
            </w:r>
          </w:p>
        </w:tc>
        <w:tc>
          <w:tcPr>
            <w:tcW w:w="61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A38" w:rsidRDefault="00F54A38" w:rsidP="009F426D">
            <w:pPr>
              <w:spacing w:line="259" w:lineRule="auto"/>
            </w:pPr>
            <w:r>
              <w:t>remove web page</w:t>
            </w:r>
          </w:p>
        </w:tc>
      </w:tr>
      <w:tr w:rsidR="00F54A38" w:rsidTr="009F426D">
        <w:trPr>
          <w:trHeight w:val="504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GET</w:t>
            </w:r>
          </w:p>
        </w:tc>
        <w:tc>
          <w:tcPr>
            <w:tcW w:w="61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A38" w:rsidRDefault="00F54A38" w:rsidP="009F426D">
            <w:pPr>
              <w:spacing w:line="259" w:lineRule="auto"/>
            </w:pPr>
            <w:r>
              <w:t>fetch web page</w:t>
            </w:r>
          </w:p>
        </w:tc>
      </w:tr>
      <w:tr w:rsidR="00F54A38" w:rsidTr="009F426D">
        <w:trPr>
          <w:trHeight w:val="504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HEAD</w:t>
            </w:r>
          </w:p>
        </w:tc>
        <w:tc>
          <w:tcPr>
            <w:tcW w:w="61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A38" w:rsidRDefault="00F54A38" w:rsidP="009F426D">
            <w:pPr>
              <w:spacing w:line="259" w:lineRule="auto"/>
            </w:pPr>
            <w:r>
              <w:t>fetch HTTP header metadata on web page</w:t>
            </w:r>
          </w:p>
        </w:tc>
      </w:tr>
      <w:tr w:rsidR="00F54A38" w:rsidTr="009F426D">
        <w:trPr>
          <w:trHeight w:val="504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OPTIONS</w:t>
            </w:r>
          </w:p>
        </w:tc>
        <w:tc>
          <w:tcPr>
            <w:tcW w:w="61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A38" w:rsidRDefault="00F54A38" w:rsidP="009F426D">
            <w:pPr>
              <w:spacing w:line="259" w:lineRule="auto"/>
            </w:pPr>
            <w:r>
              <w:t>request data on comms options to given URI</w:t>
            </w:r>
          </w:p>
        </w:tc>
      </w:tr>
      <w:tr w:rsidR="00F54A38" w:rsidTr="009F426D">
        <w:trPr>
          <w:trHeight w:val="504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POST</w:t>
            </w:r>
          </w:p>
        </w:tc>
        <w:tc>
          <w:tcPr>
            <w:tcW w:w="61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A38" w:rsidRDefault="00F54A38" w:rsidP="009F426D">
            <w:pPr>
              <w:spacing w:line="259" w:lineRule="auto"/>
            </w:pPr>
            <w:r>
              <w:t>handle submitted web page with given URI</w:t>
            </w:r>
          </w:p>
        </w:tc>
      </w:tr>
      <w:tr w:rsidR="00F54A38" w:rsidTr="009F426D">
        <w:trPr>
          <w:trHeight w:val="504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PUT</w:t>
            </w:r>
          </w:p>
        </w:tc>
        <w:tc>
          <w:tcPr>
            <w:tcW w:w="61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A38" w:rsidRDefault="00F54A38" w:rsidP="009F426D">
            <w:pPr>
              <w:spacing w:line="259" w:lineRule="auto"/>
            </w:pPr>
            <w:r>
              <w:t>store submitted web page as given URI</w:t>
            </w:r>
          </w:p>
        </w:tc>
      </w:tr>
      <w:tr w:rsidR="00F54A38" w:rsidTr="009F426D">
        <w:trPr>
          <w:trHeight w:val="391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TRACE</w:t>
            </w:r>
          </w:p>
        </w:tc>
        <w:tc>
          <w:tcPr>
            <w:tcW w:w="6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A38" w:rsidRDefault="00F54A38" w:rsidP="009F426D">
            <w:pPr>
              <w:spacing w:line="259" w:lineRule="auto"/>
              <w:jc w:val="both"/>
            </w:pPr>
            <w:r>
              <w:t>request remote loop-back of request message</w:t>
            </w:r>
          </w:p>
        </w:tc>
      </w:tr>
    </w:tbl>
    <w:p w:rsidR="00F54A38" w:rsidRDefault="00F54A38" w:rsidP="00F54A38">
      <w:pPr>
        <w:spacing w:after="320"/>
        <w:ind w:left="-5"/>
      </w:pPr>
    </w:p>
    <w:p w:rsidR="00F54A38" w:rsidRDefault="00F54A38" w:rsidP="00F54A38">
      <w:pPr>
        <w:spacing w:after="320"/>
        <w:ind w:left="-5"/>
      </w:pPr>
      <w:r>
        <w:t xml:space="preserve">Only the </w:t>
      </w:r>
      <w:r>
        <w:rPr>
          <w:rFonts w:ascii="Arial" w:eastAsia="Arial" w:hAnsi="Arial" w:cs="Arial"/>
          <w:i/>
        </w:rPr>
        <w:t>GET</w:t>
      </w:r>
      <w:r>
        <w:t xml:space="preserve">, </w:t>
      </w:r>
      <w:r>
        <w:rPr>
          <w:rFonts w:ascii="Arial" w:eastAsia="Arial" w:hAnsi="Arial" w:cs="Arial"/>
          <w:i/>
        </w:rPr>
        <w:t xml:space="preserve">HEAD </w:t>
      </w:r>
      <w:r>
        <w:t xml:space="preserve">and </w:t>
      </w:r>
      <w:r>
        <w:rPr>
          <w:rFonts w:ascii="Arial" w:eastAsia="Arial" w:hAnsi="Arial" w:cs="Arial"/>
          <w:i/>
        </w:rPr>
        <w:t xml:space="preserve">POST </w:t>
      </w:r>
      <w:r>
        <w:t>methods are widely used.</w:t>
      </w:r>
    </w:p>
    <w:p w:rsidR="00F54A38" w:rsidRDefault="00F54A38" w:rsidP="00F54A38">
      <w:pPr>
        <w:spacing w:after="290"/>
        <w:ind w:left="-5"/>
      </w:pPr>
      <w:r>
        <w:t>Ever y HTTP request gets status code response of following types:</w:t>
      </w:r>
    </w:p>
    <w:p w:rsidR="00F54A38" w:rsidRDefault="00F54A38" w:rsidP="00F54A38">
      <w:pPr>
        <w:tabs>
          <w:tab w:val="center" w:pos="1061"/>
          <w:tab w:val="center" w:pos="3945"/>
        </w:tabs>
        <w:spacing w:line="259" w:lineRule="auto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b/>
        </w:rPr>
        <w:t xml:space="preserve">Type </w:t>
      </w:r>
      <w:r>
        <w:rPr>
          <w:rFonts w:ascii="Arial" w:eastAsia="Arial" w:hAnsi="Arial" w:cs="Arial"/>
          <w:b/>
        </w:rPr>
        <w:tab/>
        <w:t>3 Digits Description</w:t>
      </w:r>
    </w:p>
    <w:tbl>
      <w:tblPr>
        <w:tblStyle w:val="TableGrid"/>
        <w:tblW w:w="8874" w:type="dxa"/>
        <w:tblInd w:w="72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1200"/>
        <w:gridCol w:w="5874"/>
      </w:tblGrid>
      <w:tr w:rsidR="00F54A38" w:rsidTr="009F426D">
        <w:trPr>
          <w:trHeight w:val="391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  <w:jc w:val="both"/>
            </w:pPr>
            <w:r>
              <w:rPr>
                <w:i/>
              </w:rPr>
              <w:t>infor</w:t>
            </w:r>
            <w:r>
              <w:rPr>
                <w:rFonts w:ascii="Arial" w:eastAsia="Arial" w:hAnsi="Arial" w:cs="Arial"/>
                <w:i/>
              </w:rPr>
              <w:t>mational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  <w:ind w:left="167"/>
            </w:pPr>
            <w:r>
              <w:rPr>
                <w:rFonts w:ascii="Arial" w:eastAsia="Arial" w:hAnsi="Arial" w:cs="Arial"/>
                <w:b/>
              </w:rPr>
              <w:t>1xx</w:t>
            </w:r>
          </w:p>
        </w:tc>
        <w:tc>
          <w:tcPr>
            <w:tcW w:w="5874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</w:pPr>
            <w:r>
              <w:t>request is being processed</w:t>
            </w:r>
          </w:p>
        </w:tc>
      </w:tr>
      <w:tr w:rsidR="00F54A38" w:rsidTr="009F426D">
        <w:trPr>
          <w:trHeight w:val="504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successful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A38" w:rsidRDefault="00F54A38" w:rsidP="009F426D">
            <w:pPr>
              <w:spacing w:line="259" w:lineRule="auto"/>
              <w:ind w:left="167"/>
            </w:pPr>
            <w:r>
              <w:rPr>
                <w:rFonts w:ascii="Arial" w:eastAsia="Arial" w:hAnsi="Arial" w:cs="Arial"/>
                <w:b/>
              </w:rPr>
              <w:t>2xx</w:t>
            </w:r>
          </w:p>
        </w:tc>
        <w:tc>
          <w:tcPr>
            <w:tcW w:w="5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A38" w:rsidRDefault="00F54A38" w:rsidP="009F426D">
            <w:pPr>
              <w:spacing w:line="259" w:lineRule="auto"/>
              <w:jc w:val="both"/>
            </w:pPr>
            <w:r>
              <w:t>request was received, understood, accepted</w:t>
            </w:r>
          </w:p>
        </w:tc>
      </w:tr>
      <w:tr w:rsidR="00F54A38" w:rsidTr="009F426D">
        <w:trPr>
          <w:trHeight w:val="504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redirection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A38" w:rsidRDefault="00F54A38" w:rsidP="009F426D">
            <w:pPr>
              <w:spacing w:line="259" w:lineRule="auto"/>
              <w:ind w:left="167"/>
            </w:pPr>
            <w:r>
              <w:rPr>
                <w:rFonts w:ascii="Arial" w:eastAsia="Arial" w:hAnsi="Arial" w:cs="Arial"/>
                <w:b/>
              </w:rPr>
              <w:t>3xx</w:t>
            </w:r>
          </w:p>
        </w:tc>
        <w:tc>
          <w:tcPr>
            <w:tcW w:w="5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A38" w:rsidRDefault="00F54A38" w:rsidP="009F426D">
            <w:pPr>
              <w:spacing w:line="259" w:lineRule="auto"/>
              <w:jc w:val="both"/>
            </w:pPr>
            <w:r>
              <w:t>further action is needed to complete request</w:t>
            </w:r>
          </w:p>
        </w:tc>
      </w:tr>
      <w:tr w:rsidR="00F54A38" w:rsidTr="009F426D">
        <w:trPr>
          <w:trHeight w:val="504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client error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A38" w:rsidRDefault="00F54A38" w:rsidP="009F426D">
            <w:pPr>
              <w:spacing w:line="259" w:lineRule="auto"/>
              <w:ind w:left="167"/>
            </w:pPr>
            <w:r>
              <w:rPr>
                <w:rFonts w:ascii="Arial" w:eastAsia="Arial" w:hAnsi="Arial" w:cs="Arial"/>
                <w:b/>
              </w:rPr>
              <w:t>4xx</w:t>
            </w:r>
          </w:p>
        </w:tc>
        <w:tc>
          <w:tcPr>
            <w:tcW w:w="5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A38" w:rsidRDefault="00F54A38" w:rsidP="009F426D">
            <w:pPr>
              <w:spacing w:line="259" w:lineRule="auto"/>
            </w:pPr>
            <w:r>
              <w:t>syntax error in request</w:t>
            </w:r>
          </w:p>
        </w:tc>
      </w:tr>
      <w:tr w:rsidR="00F54A38" w:rsidTr="009F426D">
        <w:trPr>
          <w:trHeight w:val="391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A38" w:rsidRDefault="00F54A38" w:rsidP="009F426D">
            <w:pPr>
              <w:spacing w:line="259" w:lineRule="auto"/>
            </w:pPr>
            <w:r>
              <w:rPr>
                <w:i/>
              </w:rPr>
              <w:t>ser</w:t>
            </w:r>
            <w:r>
              <w:rPr>
                <w:rFonts w:ascii="Arial" w:eastAsia="Arial" w:hAnsi="Arial" w:cs="Arial"/>
                <w:i/>
              </w:rPr>
              <w:t>ver error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A38" w:rsidRDefault="00F54A38" w:rsidP="009F426D">
            <w:pPr>
              <w:spacing w:line="259" w:lineRule="auto"/>
              <w:ind w:left="167"/>
            </w:pPr>
            <w:r>
              <w:rPr>
                <w:rFonts w:ascii="Arial" w:eastAsia="Arial" w:hAnsi="Arial" w:cs="Arial"/>
                <w:b/>
              </w:rPr>
              <w:t>5xx</w:t>
            </w:r>
          </w:p>
        </w:tc>
        <w:tc>
          <w:tcPr>
            <w:tcW w:w="58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A38" w:rsidRDefault="00F54A38" w:rsidP="009F426D">
            <w:pPr>
              <w:spacing w:line="259" w:lineRule="auto"/>
            </w:pPr>
            <w:r>
              <w:t>server can’t fulfil valid request</w:t>
            </w:r>
          </w:p>
        </w:tc>
      </w:tr>
    </w:tbl>
    <w:p w:rsidR="00F54A38" w:rsidRDefault="00F54A38" w:rsidP="00F54A38">
      <w:pPr>
        <w:spacing w:after="280"/>
        <w:ind w:left="-5"/>
      </w:pPr>
      <w:r>
        <w:t>Common replies - 200 (OK), 401 (Unauthorized), 404 (Not Found).</w:t>
      </w:r>
    </w:p>
    <w:p w:rsidR="00F54A38" w:rsidRDefault="00F54A38" w:rsidP="00F54A38">
      <w:pPr>
        <w:spacing w:after="280"/>
        <w:ind w:left="-5"/>
      </w:pPr>
      <w:r>
        <w:t>RFC 7450 (May 2015) specifies HTTP’s latest version HTTP 2.</w:t>
      </w:r>
    </w:p>
    <w:p w:rsidR="00F54A38" w:rsidRDefault="00F54A38" w:rsidP="00F54A38">
      <w:pPr>
        <w:ind w:left="-5"/>
      </w:pPr>
      <w:r>
        <w:t>HTTP 2 provides faster message syntax with same HTTP semantics.</w:t>
      </w:r>
    </w:p>
    <w:p w:rsidR="00F54A38" w:rsidRDefault="00F54A38" w:rsidP="00F54A38">
      <w:pPr>
        <w:pStyle w:val="Heading1"/>
        <w:spacing w:after="362"/>
        <w:ind w:left="3210"/>
      </w:pPr>
      <w:r>
        <w:t>GET</w:t>
      </w:r>
    </w:p>
    <w:p w:rsidR="00F54A38" w:rsidRDefault="00F54A38" w:rsidP="00F54A38">
      <w:pPr>
        <w:spacing w:after="81"/>
        <w:ind w:left="-5"/>
      </w:pPr>
      <w:r>
        <w:t xml:space="preserve">GET interaction between </w:t>
      </w:r>
      <w:r>
        <w:rPr>
          <w:rFonts w:ascii="Arial" w:eastAsia="Arial" w:hAnsi="Arial" w:cs="Arial"/>
          <w:i/>
        </w:rPr>
        <w:t xml:space="preserve">Inter net Explorer 10 </w:t>
      </w:r>
      <w:r>
        <w:t>and Google UK</w:t>
      </w:r>
    </w:p>
    <w:p w:rsidR="00F54A38" w:rsidRDefault="00F54A38" w:rsidP="00F54A38">
      <w:pPr>
        <w:spacing w:after="2" w:line="257" w:lineRule="auto"/>
        <w:ind w:left="835"/>
      </w:pPr>
      <w:r>
        <w:rPr>
          <w:rFonts w:ascii="Courier New" w:eastAsia="Courier New" w:hAnsi="Courier New" w:cs="Courier New"/>
          <w:b/>
          <w:sz w:val="20"/>
        </w:rPr>
        <w:t>GET http://www.google.co.uk/ HTTP/1.1</w:t>
      </w:r>
    </w:p>
    <w:p w:rsidR="00F54A38" w:rsidRDefault="00F54A38" w:rsidP="00F54A38">
      <w:pPr>
        <w:spacing w:after="2" w:line="257" w:lineRule="auto"/>
        <w:ind w:left="835"/>
      </w:pPr>
      <w:r>
        <w:rPr>
          <w:rFonts w:ascii="Courier New" w:eastAsia="Courier New" w:hAnsi="Courier New" w:cs="Courier New"/>
          <w:b/>
          <w:sz w:val="20"/>
        </w:rPr>
        <w:t>Accept: text/html, application/xhtml+xml, */*</w:t>
      </w:r>
    </w:p>
    <w:p w:rsidR="00F54A38" w:rsidRDefault="00F54A38" w:rsidP="00F54A38">
      <w:pPr>
        <w:spacing w:after="2" w:line="257" w:lineRule="auto"/>
        <w:ind w:left="835"/>
      </w:pPr>
      <w:r>
        <w:rPr>
          <w:rFonts w:ascii="Courier New" w:eastAsia="Courier New" w:hAnsi="Courier New" w:cs="Courier New"/>
          <w:b/>
          <w:sz w:val="20"/>
        </w:rPr>
        <w:t>Accept-Language: en-GB</w:t>
      </w:r>
    </w:p>
    <w:p w:rsidR="00F54A38" w:rsidRDefault="00F54A38" w:rsidP="00F54A38">
      <w:pPr>
        <w:spacing w:after="2" w:line="257" w:lineRule="auto"/>
        <w:ind w:left="835"/>
      </w:pPr>
      <w:r>
        <w:rPr>
          <w:rFonts w:ascii="Courier New" w:eastAsia="Courier New" w:hAnsi="Courier New" w:cs="Courier New"/>
          <w:b/>
          <w:sz w:val="20"/>
        </w:rPr>
        <w:lastRenderedPageBreak/>
        <w:t>User-Agent: Mozilla/5.0 (compatible; MSIE 10.0; Windows NT 6.1;</w:t>
      </w:r>
    </w:p>
    <w:p w:rsidR="00F54A38" w:rsidRDefault="00F54A38" w:rsidP="00F54A38">
      <w:pPr>
        <w:spacing w:after="2" w:line="257" w:lineRule="auto"/>
        <w:ind w:left="835"/>
      </w:pPr>
      <w:r>
        <w:rPr>
          <w:rFonts w:ascii="Courier New" w:eastAsia="Courier New" w:hAnsi="Courier New" w:cs="Courier New"/>
          <w:b/>
          <w:sz w:val="20"/>
        </w:rPr>
        <w:t>WOW64; Trident/6.0)</w:t>
      </w:r>
    </w:p>
    <w:p w:rsidR="00F54A38" w:rsidRDefault="00F54A38" w:rsidP="00F54A38">
      <w:pPr>
        <w:spacing w:after="2" w:line="257" w:lineRule="auto"/>
        <w:ind w:left="835"/>
      </w:pPr>
      <w:r>
        <w:rPr>
          <w:rFonts w:ascii="Courier New" w:eastAsia="Courier New" w:hAnsi="Courier New" w:cs="Courier New"/>
          <w:b/>
          <w:sz w:val="20"/>
        </w:rPr>
        <w:t>Accept-Encoding: gzip, deflate</w:t>
      </w:r>
    </w:p>
    <w:p w:rsidR="00F54A38" w:rsidRDefault="00F54A38" w:rsidP="00F54A38">
      <w:pPr>
        <w:spacing w:after="2" w:line="257" w:lineRule="auto"/>
        <w:ind w:left="835"/>
      </w:pPr>
      <w:r>
        <w:rPr>
          <w:rFonts w:ascii="Courier New" w:eastAsia="Courier New" w:hAnsi="Courier New" w:cs="Courier New"/>
          <w:b/>
          <w:sz w:val="20"/>
        </w:rPr>
        <w:t>Proxy-Connection: Keep-Alive</w:t>
      </w:r>
    </w:p>
    <w:p w:rsidR="00F54A38" w:rsidRDefault="00F54A38" w:rsidP="00F54A38">
      <w:pPr>
        <w:spacing w:after="2" w:line="257" w:lineRule="auto"/>
        <w:ind w:left="835"/>
      </w:pPr>
      <w:r>
        <w:rPr>
          <w:rFonts w:ascii="Courier New" w:eastAsia="Courier New" w:hAnsi="Courier New" w:cs="Courier New"/>
          <w:b/>
          <w:sz w:val="20"/>
        </w:rPr>
        <w:t>Host: www.google.co.uk</w:t>
      </w:r>
    </w:p>
    <w:p w:rsidR="00F54A38" w:rsidRDefault="00F54A38" w:rsidP="00F54A38">
      <w:pPr>
        <w:spacing w:after="238" w:line="257" w:lineRule="auto"/>
        <w:ind w:left="835" w:right="4608"/>
      </w:pPr>
      <w:r>
        <w:rPr>
          <w:rFonts w:ascii="Courier New" w:eastAsia="Courier New" w:hAnsi="Courier New" w:cs="Courier New"/>
          <w:b/>
          <w:sz w:val="20"/>
        </w:rPr>
        <w:t>Pragma: no-cache Cookie: PREF=ID=3ec33f874a5b2596:U=c6 ...</w:t>
      </w:r>
    </w:p>
    <w:p w:rsidR="00F54A38" w:rsidRDefault="00F54A38" w:rsidP="00F54A38">
      <w:pPr>
        <w:spacing w:after="2" w:line="257" w:lineRule="auto"/>
        <w:ind w:left="835"/>
      </w:pPr>
      <w:r>
        <w:rPr>
          <w:rFonts w:ascii="Courier New" w:eastAsia="Courier New" w:hAnsi="Courier New" w:cs="Courier New"/>
          <w:sz w:val="20"/>
        </w:rPr>
        <w:t>HTTP/1.1 200 OK</w:t>
      </w:r>
    </w:p>
    <w:p w:rsidR="00F54A38" w:rsidRDefault="00F54A38" w:rsidP="00F54A38">
      <w:pPr>
        <w:spacing w:after="2" w:line="257" w:lineRule="auto"/>
        <w:ind w:left="835"/>
      </w:pPr>
      <w:r>
        <w:rPr>
          <w:rFonts w:ascii="Courier New" w:eastAsia="Courier New" w:hAnsi="Courier New" w:cs="Courier New"/>
          <w:sz w:val="20"/>
        </w:rPr>
        <w:t>Date: Fri, 26 Jul 2013 14:17:28 GMT</w:t>
      </w:r>
    </w:p>
    <w:p w:rsidR="00F54A38" w:rsidRDefault="00F54A38" w:rsidP="00F54A38">
      <w:pPr>
        <w:spacing w:after="2" w:line="257" w:lineRule="auto"/>
        <w:ind w:left="835"/>
      </w:pPr>
      <w:r>
        <w:rPr>
          <w:rFonts w:ascii="Courier New" w:eastAsia="Courier New" w:hAnsi="Courier New" w:cs="Courier New"/>
          <w:sz w:val="20"/>
        </w:rPr>
        <w:t>Expires: -1</w:t>
      </w:r>
    </w:p>
    <w:p w:rsidR="00F54A38" w:rsidRDefault="00F54A38" w:rsidP="00F54A38">
      <w:pPr>
        <w:spacing w:after="2" w:line="257" w:lineRule="auto"/>
        <w:ind w:left="835"/>
      </w:pPr>
      <w:r>
        <w:rPr>
          <w:rFonts w:ascii="Courier New" w:eastAsia="Courier New" w:hAnsi="Courier New" w:cs="Courier New"/>
          <w:sz w:val="20"/>
        </w:rPr>
        <w:t>Cache-Control: private, max-age=0</w:t>
      </w:r>
    </w:p>
    <w:p w:rsidR="00F54A38" w:rsidRDefault="00F54A38" w:rsidP="00F54A38">
      <w:pPr>
        <w:spacing w:after="2" w:line="257" w:lineRule="auto"/>
        <w:ind w:left="835"/>
      </w:pPr>
      <w:r>
        <w:rPr>
          <w:rFonts w:ascii="Courier New" w:eastAsia="Courier New" w:hAnsi="Courier New" w:cs="Courier New"/>
          <w:sz w:val="20"/>
        </w:rPr>
        <w:t>Content-Type: text/html; charset=UTF-8</w:t>
      </w:r>
    </w:p>
    <w:p w:rsidR="00F54A38" w:rsidRDefault="00F54A38" w:rsidP="00F54A38">
      <w:pPr>
        <w:spacing w:after="2" w:line="257" w:lineRule="auto"/>
        <w:ind w:left="835"/>
      </w:pPr>
      <w:r>
        <w:rPr>
          <w:rFonts w:ascii="Courier New" w:eastAsia="Courier New" w:hAnsi="Courier New" w:cs="Courier New"/>
          <w:sz w:val="20"/>
        </w:rPr>
        <w:t>Content-Encoding: gzip</w:t>
      </w:r>
    </w:p>
    <w:p w:rsidR="00F54A38" w:rsidRDefault="00F54A38" w:rsidP="00F54A38">
      <w:pPr>
        <w:spacing w:after="2" w:line="257" w:lineRule="auto"/>
        <w:ind w:left="835"/>
      </w:pPr>
      <w:r>
        <w:rPr>
          <w:rFonts w:ascii="Courier New" w:eastAsia="Courier New" w:hAnsi="Courier New" w:cs="Courier New"/>
          <w:sz w:val="20"/>
        </w:rPr>
        <w:t>Server: gws</w:t>
      </w:r>
    </w:p>
    <w:p w:rsidR="00F54A38" w:rsidRDefault="00F54A38" w:rsidP="00F54A38">
      <w:pPr>
        <w:spacing w:after="2" w:line="257" w:lineRule="auto"/>
        <w:ind w:left="835"/>
      </w:pPr>
      <w:r>
        <w:rPr>
          <w:rFonts w:ascii="Courier New" w:eastAsia="Courier New" w:hAnsi="Courier New" w:cs="Courier New"/>
          <w:sz w:val="20"/>
        </w:rPr>
        <w:t>X-XSS-Protection: 1; mode=block</w:t>
      </w:r>
    </w:p>
    <w:p w:rsidR="00F54A38" w:rsidRDefault="00F54A38" w:rsidP="00F54A38">
      <w:pPr>
        <w:spacing w:after="2" w:line="257" w:lineRule="auto"/>
        <w:ind w:left="835"/>
      </w:pPr>
      <w:r>
        <w:rPr>
          <w:rFonts w:ascii="Courier New" w:eastAsia="Courier New" w:hAnsi="Courier New" w:cs="Courier New"/>
          <w:sz w:val="20"/>
        </w:rPr>
        <w:t>X-Frame-Options: SAMEORIGIN</w:t>
      </w:r>
    </w:p>
    <w:p w:rsidR="00F54A38" w:rsidRDefault="00F54A38" w:rsidP="00F54A38">
      <w:pPr>
        <w:spacing w:after="237" w:line="257" w:lineRule="auto"/>
        <w:ind w:left="835"/>
      </w:pPr>
      <w:r>
        <w:rPr>
          <w:rFonts w:ascii="Courier New" w:eastAsia="Courier New" w:hAnsi="Courier New" w:cs="Courier New"/>
          <w:sz w:val="20"/>
        </w:rPr>
        <w:t>Transfer-Encoding: chunked</w:t>
      </w:r>
    </w:p>
    <w:p w:rsidR="00F54A38" w:rsidRDefault="00F54A38" w:rsidP="00F54A38">
      <w:pPr>
        <w:spacing w:after="412" w:line="257" w:lineRule="auto"/>
        <w:ind w:left="835" w:right="8688"/>
      </w:pPr>
      <w:r>
        <w:rPr>
          <w:rFonts w:ascii="Courier New" w:eastAsia="Courier New" w:hAnsi="Courier New" w:cs="Courier New"/>
          <w:sz w:val="20"/>
        </w:rPr>
        <w:t>77a5 ...</w:t>
      </w:r>
    </w:p>
    <w:p w:rsidR="00F54A38" w:rsidRDefault="00F54A38" w:rsidP="00F54A38">
      <w:pPr>
        <w:spacing w:after="279"/>
        <w:ind w:left="-5"/>
      </w:pPr>
      <w:r>
        <w:t>HTTP 1.1 request supplies cookie and gets compressed response</w:t>
      </w:r>
    </w:p>
    <w:p w:rsidR="00F54A38" w:rsidRDefault="00F54A38" w:rsidP="00F54A38">
      <w:pPr>
        <w:numPr>
          <w:ilvl w:val="0"/>
          <w:numId w:val="3"/>
        </w:numPr>
        <w:spacing w:after="143" w:line="265" w:lineRule="auto"/>
        <w:ind w:hanging="600"/>
      </w:pPr>
      <w:r>
        <w:rPr>
          <w:rFonts w:ascii="Arial" w:eastAsia="Arial" w:hAnsi="Arial" w:cs="Arial"/>
          <w:i/>
        </w:rPr>
        <w:t xml:space="preserve">Accept-Encoding: </w:t>
      </w:r>
      <w:r>
        <w:t>field permits gzip compressed reply</w:t>
      </w:r>
    </w:p>
    <w:p w:rsidR="00F54A38" w:rsidRDefault="00F54A38" w:rsidP="00F54A38">
      <w:pPr>
        <w:numPr>
          <w:ilvl w:val="0"/>
          <w:numId w:val="3"/>
        </w:numPr>
        <w:spacing w:after="143" w:line="265" w:lineRule="auto"/>
        <w:ind w:hanging="600"/>
      </w:pPr>
      <w:r>
        <w:rPr>
          <w:rFonts w:ascii="Arial" w:eastAsia="Arial" w:hAnsi="Arial" w:cs="Arial"/>
          <w:i/>
        </w:rPr>
        <w:t xml:space="preserve">Content-Type: </w:t>
      </w:r>
      <w:r>
        <w:t>field says reply is UTF-8 encoded HTML</w:t>
      </w:r>
    </w:p>
    <w:p w:rsidR="00F54A38" w:rsidRDefault="00F54A38" w:rsidP="00F54A38">
      <w:pPr>
        <w:numPr>
          <w:ilvl w:val="0"/>
          <w:numId w:val="3"/>
        </w:numPr>
        <w:spacing w:after="143" w:line="265" w:lineRule="auto"/>
        <w:ind w:hanging="600"/>
      </w:pPr>
      <w:r>
        <w:rPr>
          <w:rFonts w:ascii="Arial" w:eastAsia="Arial" w:hAnsi="Arial" w:cs="Arial"/>
          <w:i/>
        </w:rPr>
        <w:t xml:space="preserve">Content-Encoding: </w:t>
      </w:r>
      <w:r>
        <w:t>field says reply is gzip compressed</w:t>
      </w:r>
    </w:p>
    <w:p w:rsidR="00F54A38" w:rsidRDefault="00F54A38" w:rsidP="00F54A38">
      <w:pPr>
        <w:numPr>
          <w:ilvl w:val="0"/>
          <w:numId w:val="3"/>
        </w:numPr>
        <w:spacing w:after="228" w:line="265" w:lineRule="auto"/>
        <w:ind w:hanging="600"/>
      </w:pPr>
      <w:r>
        <w:rPr>
          <w:i/>
        </w:rPr>
        <w:t>Tr</w:t>
      </w:r>
      <w:r>
        <w:rPr>
          <w:rFonts w:ascii="Arial" w:eastAsia="Arial" w:hAnsi="Arial" w:cs="Arial"/>
          <w:i/>
        </w:rPr>
        <w:t xml:space="preserve">ansfer-Encoding: </w:t>
      </w:r>
      <w:r>
        <w:t>field says reply is in hex sized chunks</w:t>
      </w:r>
    </w:p>
    <w:p w:rsidR="00F54A38" w:rsidRDefault="00F54A38" w:rsidP="00F54A38">
      <w:pPr>
        <w:pStyle w:val="Heading1"/>
        <w:spacing w:after="362"/>
        <w:ind w:left="3090"/>
      </w:pPr>
      <w:r>
        <w:t>POST</w:t>
      </w:r>
    </w:p>
    <w:p w:rsidR="00F54A38" w:rsidRDefault="00F54A38" w:rsidP="00F54A38">
      <w:pPr>
        <w:spacing w:after="81"/>
        <w:ind w:left="-5"/>
      </w:pPr>
      <w:r>
        <w:t>Filling in "Donald Trump" in simple HTML for m and submitting it</w:t>
      </w:r>
    </w:p>
    <w:p w:rsidR="00F54A38" w:rsidRDefault="00F54A38" w:rsidP="00F54A38">
      <w:pPr>
        <w:ind w:left="1569" w:right="1008" w:hanging="864"/>
      </w:pPr>
      <w:r>
        <w:rPr>
          <w:rFonts w:ascii="Courier New" w:eastAsia="Courier New" w:hAnsi="Courier New" w:cs="Courier New"/>
          <w:sz w:val="24"/>
        </w:rPr>
        <w:t>&lt;form action="/cgi-bin/cgiwrap/hamish/na/test" method="post"&gt;</w:t>
      </w:r>
    </w:p>
    <w:p w:rsidR="00F54A38" w:rsidRDefault="00F54A38" w:rsidP="00F54A38">
      <w:pPr>
        <w:ind w:left="1018" w:right="1008"/>
      </w:pPr>
      <w:r>
        <w:rPr>
          <w:rFonts w:ascii="Courier New" w:eastAsia="Courier New" w:hAnsi="Courier New" w:cs="Courier New"/>
          <w:sz w:val="24"/>
        </w:rPr>
        <w:t>&lt;p&gt; Name &lt;input name="user" size="12"&gt;</w:t>
      </w:r>
    </w:p>
    <w:p w:rsidR="00F54A38" w:rsidRDefault="00F54A38" w:rsidP="00F54A38">
      <w:pPr>
        <w:ind w:left="1594" w:right="1008"/>
      </w:pPr>
      <w:r>
        <w:rPr>
          <w:rFonts w:ascii="Courier New" w:eastAsia="Courier New" w:hAnsi="Courier New" w:cs="Courier New"/>
          <w:sz w:val="24"/>
        </w:rPr>
        <w:t>&lt;input type="submit"&gt; &lt;/p&gt;</w:t>
      </w:r>
    </w:p>
    <w:p w:rsidR="00F54A38" w:rsidRDefault="00F54A38" w:rsidP="00F54A38">
      <w:pPr>
        <w:spacing w:line="509" w:lineRule="auto"/>
        <w:ind w:left="-15" w:right="2162" w:firstLine="720"/>
      </w:pPr>
      <w:r>
        <w:rPr>
          <w:rFonts w:ascii="Courier New" w:eastAsia="Courier New" w:hAnsi="Courier New" w:cs="Courier New"/>
          <w:sz w:val="24"/>
        </w:rPr>
        <w:t xml:space="preserve">&lt;/form&gt; </w:t>
      </w:r>
      <w:r>
        <w:t>submits for m details by POST method much like the following:</w:t>
      </w:r>
    </w:p>
    <w:p w:rsidR="00F54A38" w:rsidRDefault="00F54A38" w:rsidP="00F54A38">
      <w:pPr>
        <w:spacing w:line="259" w:lineRule="auto"/>
        <w:ind w:left="715"/>
      </w:pPr>
      <w:r>
        <w:rPr>
          <w:rFonts w:ascii="Courier New" w:eastAsia="Courier New" w:hAnsi="Courier New" w:cs="Courier New"/>
          <w:sz w:val="24"/>
        </w:rPr>
        <w:t xml:space="preserve">host% </w:t>
      </w:r>
      <w:r>
        <w:rPr>
          <w:rFonts w:ascii="Courier New" w:eastAsia="Courier New" w:hAnsi="Courier New" w:cs="Courier New"/>
          <w:b/>
          <w:sz w:val="24"/>
        </w:rPr>
        <w:t>nc -C www2.macs.hw.ac.uk 80</w:t>
      </w:r>
    </w:p>
    <w:p w:rsidR="00F54A38" w:rsidRDefault="00F54A38" w:rsidP="00F54A38">
      <w:pPr>
        <w:spacing w:line="259" w:lineRule="auto"/>
        <w:ind w:left="715"/>
      </w:pPr>
      <w:r>
        <w:rPr>
          <w:rFonts w:ascii="Courier New" w:eastAsia="Courier New" w:hAnsi="Courier New" w:cs="Courier New"/>
          <w:b/>
          <w:sz w:val="24"/>
        </w:rPr>
        <w:t>POST /cgi-bin/cgiwrap/hamish/na/test HTTP/1.1</w:t>
      </w:r>
    </w:p>
    <w:p w:rsidR="00F54A38" w:rsidRDefault="00F54A38" w:rsidP="00F54A38">
      <w:pPr>
        <w:spacing w:line="259" w:lineRule="auto"/>
        <w:ind w:left="715"/>
      </w:pPr>
      <w:r>
        <w:rPr>
          <w:rFonts w:ascii="Courier New" w:eastAsia="Courier New" w:hAnsi="Courier New" w:cs="Courier New"/>
          <w:b/>
          <w:sz w:val="24"/>
        </w:rPr>
        <w:t>Host: www2.macs.hw.ac.uk:80</w:t>
      </w:r>
    </w:p>
    <w:p w:rsidR="00F54A38" w:rsidRDefault="00F54A38" w:rsidP="00F54A38">
      <w:pPr>
        <w:spacing w:line="259" w:lineRule="auto"/>
        <w:ind w:left="715"/>
      </w:pPr>
      <w:r>
        <w:rPr>
          <w:rFonts w:ascii="Courier New" w:eastAsia="Courier New" w:hAnsi="Courier New" w:cs="Courier New"/>
          <w:b/>
          <w:sz w:val="24"/>
        </w:rPr>
        <w:t>Content-type: application/x-www-form-urlencoded</w:t>
      </w:r>
    </w:p>
    <w:p w:rsidR="00F54A38" w:rsidRDefault="00F54A38" w:rsidP="00F54A38">
      <w:pPr>
        <w:spacing w:after="186" w:line="259" w:lineRule="auto"/>
        <w:ind w:left="715"/>
      </w:pPr>
      <w:r>
        <w:rPr>
          <w:rFonts w:ascii="Courier New" w:eastAsia="Courier New" w:hAnsi="Courier New" w:cs="Courier New"/>
          <w:b/>
          <w:sz w:val="24"/>
        </w:rPr>
        <w:t>Content-length: 17</w:t>
      </w:r>
    </w:p>
    <w:p w:rsidR="00F54A38" w:rsidRDefault="00F54A38" w:rsidP="00F54A38">
      <w:pPr>
        <w:spacing w:line="259" w:lineRule="auto"/>
        <w:ind w:left="715" w:right="6048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 xml:space="preserve">user=Unsername </w:t>
      </w:r>
    </w:p>
    <w:p w:rsidR="00F54A38" w:rsidRDefault="00F54A38" w:rsidP="00F54A38">
      <w:pPr>
        <w:spacing w:line="259" w:lineRule="auto"/>
        <w:ind w:left="715" w:right="6048"/>
      </w:pPr>
      <w:r>
        <w:rPr>
          <w:rFonts w:ascii="Courier New" w:eastAsia="Courier New" w:hAnsi="Courier New" w:cs="Courier New"/>
          <w:sz w:val="24"/>
        </w:rPr>
        <w:t>HTTP/1.1 200 OK</w:t>
      </w:r>
    </w:p>
    <w:p w:rsidR="00F54A38" w:rsidRDefault="00F54A38" w:rsidP="00F54A38">
      <w:pPr>
        <w:ind w:left="715" w:right="1008"/>
      </w:pPr>
      <w:r>
        <w:rPr>
          <w:rFonts w:ascii="Courier New" w:eastAsia="Courier New" w:hAnsi="Courier New" w:cs="Courier New"/>
          <w:sz w:val="24"/>
        </w:rPr>
        <w:t>Date: Wed, 18 Oct 2017 16:38:14 GMT</w:t>
      </w:r>
    </w:p>
    <w:p w:rsidR="00F54A38" w:rsidRDefault="00F54A38" w:rsidP="00F54A38">
      <w:pPr>
        <w:ind w:left="715" w:right="1008"/>
      </w:pPr>
      <w:r>
        <w:rPr>
          <w:rFonts w:ascii="Courier New" w:eastAsia="Courier New" w:hAnsi="Courier New" w:cs="Courier New"/>
          <w:sz w:val="24"/>
        </w:rPr>
        <w:lastRenderedPageBreak/>
        <w:t>Server: Apache/2.2.15 (CentOS)</w:t>
      </w:r>
    </w:p>
    <w:p w:rsidR="00F54A38" w:rsidRDefault="00F54A38" w:rsidP="00F54A38">
      <w:pPr>
        <w:ind w:left="715" w:right="1008"/>
      </w:pPr>
      <w:r>
        <w:rPr>
          <w:rFonts w:ascii="Courier New" w:eastAsia="Courier New" w:hAnsi="Courier New" w:cs="Courier New"/>
          <w:sz w:val="24"/>
        </w:rPr>
        <w:t>Transfer-Encoding: chunked</w:t>
      </w:r>
    </w:p>
    <w:p w:rsidR="00F54A38" w:rsidRDefault="00F54A38" w:rsidP="00F54A38">
      <w:pPr>
        <w:spacing w:after="180"/>
        <w:ind w:left="715" w:right="1008"/>
      </w:pPr>
      <w:r>
        <w:rPr>
          <w:rFonts w:ascii="Courier New" w:eastAsia="Courier New" w:hAnsi="Courier New" w:cs="Courier New"/>
          <w:sz w:val="24"/>
        </w:rPr>
        <w:t>Content-Type: text/html</w:t>
      </w:r>
    </w:p>
    <w:p w:rsidR="00F54A38" w:rsidRDefault="00F54A38" w:rsidP="00F54A38">
      <w:pPr>
        <w:ind w:left="715" w:right="1008"/>
      </w:pPr>
      <w:r>
        <w:rPr>
          <w:rFonts w:ascii="Courier New" w:eastAsia="Courier New" w:hAnsi="Courier New" w:cs="Courier New"/>
          <w:sz w:val="24"/>
        </w:rPr>
        <w:t>91</w:t>
      </w:r>
    </w:p>
    <w:p w:rsidR="00F54A38" w:rsidRDefault="00F54A38" w:rsidP="00F54A38">
      <w:pPr>
        <w:ind w:left="715" w:right="1008"/>
      </w:pPr>
      <w:r>
        <w:rPr>
          <w:rFonts w:ascii="Courier New" w:eastAsia="Courier New" w:hAnsi="Courier New" w:cs="Courier New"/>
          <w:sz w:val="24"/>
        </w:rPr>
        <w:t>&lt;!DOCTYPE html&gt;</w:t>
      </w:r>
    </w:p>
    <w:p w:rsidR="00F54A38" w:rsidRDefault="00F54A38" w:rsidP="00F54A38">
      <w:pPr>
        <w:ind w:left="715" w:right="1008"/>
      </w:pPr>
      <w:r>
        <w:rPr>
          <w:rFonts w:ascii="Courier New" w:eastAsia="Courier New" w:hAnsi="Courier New" w:cs="Courier New"/>
          <w:sz w:val="24"/>
        </w:rPr>
        <w:t>&lt;html&gt;</w:t>
      </w:r>
    </w:p>
    <w:p w:rsidR="00F54A38" w:rsidRDefault="00F54A38" w:rsidP="00F54A38">
      <w:pPr>
        <w:ind w:left="715" w:right="1008"/>
      </w:pPr>
      <w:r>
        <w:rPr>
          <w:rFonts w:ascii="Courier New" w:eastAsia="Courier New" w:hAnsi="Courier New" w:cs="Courier New"/>
          <w:sz w:val="24"/>
        </w:rPr>
        <w:t>&lt;head&gt;&lt;title&gt;CGI Inputs&lt;/title&gt;&lt;/head&gt;</w:t>
      </w:r>
    </w:p>
    <w:p w:rsidR="00F54A38" w:rsidRDefault="00F54A38" w:rsidP="00F54A38">
      <w:pPr>
        <w:ind w:left="715" w:right="1008"/>
      </w:pPr>
      <w:r>
        <w:rPr>
          <w:rFonts w:ascii="Courier New" w:eastAsia="Courier New" w:hAnsi="Courier New" w:cs="Courier New"/>
          <w:sz w:val="24"/>
        </w:rPr>
        <w:t>&lt;body&gt;</w:t>
      </w:r>
    </w:p>
    <w:p w:rsidR="00F54A38" w:rsidRDefault="00F54A38" w:rsidP="00F54A38">
      <w:pPr>
        <w:ind w:left="715" w:right="1008"/>
      </w:pPr>
      <w:r>
        <w:rPr>
          <w:rFonts w:ascii="Courier New" w:eastAsia="Courier New" w:hAnsi="Courier New" w:cs="Courier New"/>
          <w:sz w:val="24"/>
        </w:rPr>
        <w:t>&lt;h3&gt;CGI Inputs&lt;/h3&gt;</w:t>
      </w:r>
    </w:p>
    <w:p w:rsidR="00F54A38" w:rsidRDefault="00F54A38" w:rsidP="00F54A38">
      <w:pPr>
        <w:ind w:left="715" w:right="1008"/>
      </w:pPr>
      <w:r>
        <w:rPr>
          <w:rFonts w:ascii="Courier New" w:eastAsia="Courier New" w:hAnsi="Courier New" w:cs="Courier New"/>
          <w:sz w:val="24"/>
        </w:rPr>
        <w:t>&lt;ul&gt;</w:t>
      </w:r>
    </w:p>
    <w:p w:rsidR="00F54A38" w:rsidRDefault="00F54A38" w:rsidP="00F54A38">
      <w:pPr>
        <w:ind w:left="715" w:right="1008"/>
      </w:pPr>
      <w:r>
        <w:rPr>
          <w:rFonts w:ascii="Courier New" w:eastAsia="Courier New" w:hAnsi="Courier New" w:cs="Courier New"/>
          <w:sz w:val="24"/>
        </w:rPr>
        <w:t>&lt;li&gt;user = Username&lt;/li&gt;</w:t>
      </w:r>
    </w:p>
    <w:p w:rsidR="00F54A38" w:rsidRDefault="00F54A38" w:rsidP="00F54A38">
      <w:pPr>
        <w:ind w:left="715" w:right="1008"/>
      </w:pPr>
      <w:r>
        <w:rPr>
          <w:rFonts w:ascii="Courier New" w:eastAsia="Courier New" w:hAnsi="Courier New" w:cs="Courier New"/>
          <w:sz w:val="24"/>
        </w:rPr>
        <w:t>&lt;/ul&gt;</w:t>
      </w:r>
    </w:p>
    <w:p w:rsidR="00F54A38" w:rsidRDefault="00F54A38" w:rsidP="00F54A38">
      <w:pPr>
        <w:ind w:left="715" w:right="1008"/>
      </w:pPr>
      <w:r>
        <w:rPr>
          <w:rFonts w:ascii="Courier New" w:eastAsia="Courier New" w:hAnsi="Courier New" w:cs="Courier New"/>
          <w:sz w:val="24"/>
        </w:rPr>
        <w:t>&lt;/body&gt;</w:t>
      </w:r>
    </w:p>
    <w:p w:rsidR="00F54A38" w:rsidRDefault="00F54A38" w:rsidP="00F54A38">
      <w:pPr>
        <w:spacing w:after="431"/>
        <w:ind w:left="715" w:right="1008"/>
      </w:pPr>
      <w:r>
        <w:rPr>
          <w:rFonts w:ascii="Courier New" w:eastAsia="Courier New" w:hAnsi="Courier New" w:cs="Courier New"/>
          <w:sz w:val="24"/>
        </w:rPr>
        <w:t>&lt;/html&gt;</w:t>
      </w:r>
    </w:p>
    <w:p w:rsidR="00F54A38" w:rsidRDefault="00F54A38" w:rsidP="00F54A38">
      <w:pPr>
        <w:spacing w:after="320"/>
        <w:ind w:left="-5"/>
      </w:pPr>
      <w:r>
        <w:t xml:space="preserve">"91" is size of chunk it precedes expressed as a </w:t>
      </w:r>
      <w:r>
        <w:rPr>
          <w:rFonts w:ascii="Arial" w:eastAsia="Arial" w:hAnsi="Arial" w:cs="Arial"/>
          <w:i/>
        </w:rPr>
        <w:t>hexadecimal</w:t>
      </w:r>
      <w:r>
        <w:t>.</w:t>
      </w:r>
    </w:p>
    <w:p w:rsidR="00F54A38" w:rsidRDefault="00F54A38" w:rsidP="00F54A38">
      <w:pPr>
        <w:spacing w:after="291"/>
        <w:ind w:left="-5"/>
      </w:pPr>
      <w:r>
        <w:t xml:space="preserve">Size and number of chunks in </w:t>
      </w:r>
      <w:r>
        <w:rPr>
          <w:rFonts w:ascii="Arial" w:eastAsia="Arial" w:hAnsi="Arial" w:cs="Arial"/>
          <w:i/>
        </w:rPr>
        <w:t xml:space="preserve">chunked transfer </w:t>
      </w:r>
      <w:r>
        <w:t>are up to server.</w:t>
      </w:r>
    </w:p>
    <w:p w:rsidR="00F54A38" w:rsidRDefault="00F54A38" w:rsidP="00F54A38">
      <w:pPr>
        <w:spacing w:after="279"/>
        <w:ind w:left="-5"/>
      </w:pPr>
      <w:r>
        <w:t>POST request should be used instead of GET request when</w:t>
      </w:r>
    </w:p>
    <w:p w:rsidR="00F54A38" w:rsidRDefault="00F54A38" w:rsidP="00F54A38">
      <w:pPr>
        <w:numPr>
          <w:ilvl w:val="0"/>
          <w:numId w:val="4"/>
        </w:numPr>
        <w:spacing w:after="206" w:line="265" w:lineRule="auto"/>
        <w:ind w:hanging="600"/>
      </w:pPr>
      <w:r>
        <w:t>parameter details passed to web server are quite large</w:t>
      </w:r>
    </w:p>
    <w:p w:rsidR="00F54A38" w:rsidRDefault="00F54A38" w:rsidP="00F54A38">
      <w:pPr>
        <w:numPr>
          <w:ilvl w:val="0"/>
          <w:numId w:val="4"/>
        </w:numPr>
        <w:spacing w:after="249" w:line="265" w:lineRule="auto"/>
        <w:ind w:hanging="600"/>
      </w:pPr>
      <w:r>
        <w:t>browser can’t safely repeat request (e.g. e-purchases)</w:t>
      </w:r>
    </w:p>
    <w:p w:rsidR="00F54A38" w:rsidRDefault="00F54A38" w:rsidP="00F54A38">
      <w:pPr>
        <w:ind w:left="-5"/>
      </w:pPr>
      <w:r>
        <w:t>HTTP lets browser repeat GET but not POST without user say so.</w:t>
      </w:r>
    </w:p>
    <w:p w:rsidR="00F54A38" w:rsidRDefault="00F54A38" w:rsidP="00F54A38"/>
    <w:p w:rsidR="00F54A38" w:rsidRDefault="00F54A38" w:rsidP="00F54A38"/>
    <w:p w:rsidR="00F54A38" w:rsidRDefault="00F54A38" w:rsidP="00F54A38"/>
    <w:p w:rsidR="00F54A38" w:rsidRDefault="00F54A38" w:rsidP="00F54A38"/>
    <w:p w:rsidR="00F54A38" w:rsidRDefault="00F54A38" w:rsidP="00F54A38"/>
    <w:p w:rsidR="00F54A38" w:rsidRDefault="00F54A38" w:rsidP="00F54A38"/>
    <w:p w:rsidR="00F54A38" w:rsidRDefault="00F54A38" w:rsidP="00F54A38"/>
    <w:p w:rsidR="00F54A38" w:rsidRDefault="00F54A38" w:rsidP="00F54A38"/>
    <w:p w:rsidR="00F54A38" w:rsidRDefault="00F54A38" w:rsidP="00F54A38"/>
    <w:p w:rsidR="00F54A38" w:rsidRDefault="00F54A38" w:rsidP="00F54A38"/>
    <w:p w:rsidR="00F54A38" w:rsidRDefault="00F54A38" w:rsidP="00F54A38"/>
    <w:p w:rsidR="00F54A38" w:rsidRDefault="00F54A38" w:rsidP="00F54A38"/>
    <w:p w:rsidR="00F54A38" w:rsidRDefault="00F54A38" w:rsidP="00F54A38"/>
    <w:p w:rsidR="00F54A38" w:rsidRDefault="00F54A38" w:rsidP="00F54A38"/>
    <w:p w:rsidR="00F54A38" w:rsidRDefault="00F54A38" w:rsidP="00F54A38"/>
    <w:p w:rsidR="00F54A38" w:rsidRDefault="00F54A38" w:rsidP="00F54A38"/>
    <w:p w:rsidR="00F54A38" w:rsidRDefault="00F54A38" w:rsidP="00F54A38"/>
    <w:p w:rsidR="00404756" w:rsidRDefault="00404756" w:rsidP="00F54A38"/>
    <w:p w:rsidR="00404756" w:rsidRDefault="00404756" w:rsidP="00F54A38"/>
    <w:p w:rsidR="00404756" w:rsidRDefault="00404756" w:rsidP="00F54A38"/>
    <w:p w:rsidR="00404756" w:rsidRDefault="00404756" w:rsidP="00F54A38"/>
    <w:p w:rsidR="00404756" w:rsidRDefault="00404756" w:rsidP="00F54A38"/>
    <w:p w:rsidR="00404756" w:rsidRDefault="00404756" w:rsidP="00F54A38"/>
    <w:p w:rsidR="00F54A38" w:rsidRDefault="00F54A38" w:rsidP="00F54A38">
      <w:pPr>
        <w:pStyle w:val="Heading1"/>
        <w:ind w:left="876"/>
      </w:pPr>
      <w:r>
        <w:t>Representational State Transfer</w:t>
      </w:r>
    </w:p>
    <w:p w:rsidR="00F54A38" w:rsidRDefault="00F54A38" w:rsidP="00F54A38">
      <w:pPr>
        <w:spacing w:after="266" w:line="448" w:lineRule="auto"/>
        <w:ind w:left="705" w:right="242" w:hanging="720"/>
      </w:pPr>
      <w:r>
        <w:t xml:space="preserve">Roy Fielding argues networked systems exhibit architectural styles: </w:t>
      </w:r>
      <w:r>
        <w:rPr>
          <w:rFonts w:ascii="Arial" w:eastAsia="Arial" w:hAnsi="Arial" w:cs="Arial"/>
          <w:i/>
        </w:rPr>
        <w:t>mobile code</w:t>
      </w:r>
      <w:r>
        <w:rPr>
          <w:rFonts w:ascii="Arial" w:eastAsia="Arial" w:hAnsi="Arial" w:cs="Arial"/>
          <w:i/>
        </w:rPr>
        <w:tab/>
      </w:r>
      <w:r>
        <w:t xml:space="preserve">moves to close gap between processing and data </w:t>
      </w:r>
      <w:r>
        <w:rPr>
          <w:rFonts w:ascii="Arial" w:eastAsia="Arial" w:hAnsi="Arial" w:cs="Arial"/>
          <w:i/>
        </w:rPr>
        <w:t>pipe and filter</w:t>
      </w:r>
      <w:r>
        <w:rPr>
          <w:rFonts w:ascii="Arial" w:eastAsia="Arial" w:hAnsi="Arial" w:cs="Arial"/>
          <w:i/>
        </w:rPr>
        <w:tab/>
      </w:r>
      <w:r>
        <w:t>inputs are filtered to produce transformed outputs</w:t>
      </w:r>
    </w:p>
    <w:p w:rsidR="00F54A38" w:rsidRDefault="00F54A38" w:rsidP="00F54A38">
      <w:pPr>
        <w:spacing w:after="320"/>
        <w:ind w:left="10"/>
      </w:pPr>
      <w:r>
        <w:t xml:space="preserve">Roy Fielding asks </w:t>
      </w:r>
      <w:r>
        <w:rPr>
          <w:rFonts w:ascii="Arial" w:eastAsia="Arial" w:hAnsi="Arial" w:cs="Arial"/>
          <w:i/>
        </w:rPr>
        <w:t>What is the architectural style of web applications?</w:t>
      </w:r>
    </w:p>
    <w:p w:rsidR="00F54A38" w:rsidRDefault="00F54A38" w:rsidP="00F54A38">
      <w:pPr>
        <w:spacing w:after="290"/>
        <w:ind w:left="-5"/>
      </w:pPr>
      <w:r>
        <w:t xml:space="preserve">He analyses </w:t>
      </w:r>
      <w:r>
        <w:rPr>
          <w:rFonts w:ascii="Arial" w:eastAsia="Arial" w:hAnsi="Arial" w:cs="Arial"/>
          <w:i/>
        </w:rPr>
        <w:t xml:space="preserve">well designed </w:t>
      </w:r>
      <w:r>
        <w:t>web application as</w:t>
      </w:r>
    </w:p>
    <w:p w:rsidR="00F54A38" w:rsidRDefault="00F54A38" w:rsidP="00F54A38">
      <w:pPr>
        <w:numPr>
          <w:ilvl w:val="0"/>
          <w:numId w:val="5"/>
        </w:numPr>
        <w:spacing w:after="248" w:line="265" w:lineRule="auto"/>
        <w:ind w:hanging="600"/>
      </w:pPr>
      <w:r>
        <w:rPr>
          <w:i/>
        </w:rPr>
        <w:t>networ</w:t>
      </w:r>
      <w:r>
        <w:rPr>
          <w:rFonts w:ascii="Arial" w:eastAsia="Arial" w:hAnsi="Arial" w:cs="Arial"/>
          <w:i/>
        </w:rPr>
        <w:t xml:space="preserve">k </w:t>
      </w:r>
      <w:r>
        <w:t>of web pages</w:t>
      </w:r>
    </w:p>
    <w:p w:rsidR="00F54A38" w:rsidRDefault="00F54A38" w:rsidP="00F54A38">
      <w:pPr>
        <w:numPr>
          <w:ilvl w:val="0"/>
          <w:numId w:val="5"/>
        </w:numPr>
        <w:spacing w:after="248" w:line="265" w:lineRule="auto"/>
        <w:ind w:hanging="600"/>
      </w:pPr>
      <w:r>
        <w:t xml:space="preserve">user progressing through application by </w:t>
      </w:r>
      <w:r>
        <w:rPr>
          <w:rFonts w:ascii="Arial" w:eastAsia="Arial" w:hAnsi="Arial" w:cs="Arial"/>
          <w:i/>
        </w:rPr>
        <w:t xml:space="preserve">selecting </w:t>
      </w:r>
      <w:r>
        <w:t>links</w:t>
      </w:r>
    </w:p>
    <w:p w:rsidR="00F54A38" w:rsidRDefault="00F54A38" w:rsidP="00F54A38">
      <w:pPr>
        <w:numPr>
          <w:ilvl w:val="0"/>
          <w:numId w:val="5"/>
        </w:numPr>
        <w:spacing w:after="530" w:line="265" w:lineRule="auto"/>
        <w:ind w:hanging="600"/>
      </w:pPr>
      <w:r>
        <w:t xml:space="preserve">link selections cause </w:t>
      </w:r>
      <w:r>
        <w:rPr>
          <w:rFonts w:ascii="Arial" w:eastAsia="Arial" w:hAnsi="Arial" w:cs="Arial"/>
          <w:i/>
        </w:rPr>
        <w:t xml:space="preserve">fetching </w:t>
      </w:r>
      <w:r>
        <w:t xml:space="preserve">and </w:t>
      </w:r>
      <w:r>
        <w:rPr>
          <w:rFonts w:ascii="Arial" w:eastAsia="Arial" w:hAnsi="Arial" w:cs="Arial"/>
          <w:i/>
        </w:rPr>
        <w:t xml:space="preserve">render ing </w:t>
      </w:r>
      <w:r>
        <w:t>of next page</w:t>
      </w:r>
    </w:p>
    <w:p w:rsidR="00F54A38" w:rsidRDefault="00F54A38" w:rsidP="00F54A38">
      <w:pPr>
        <w:spacing w:after="290"/>
        <w:ind w:left="-5"/>
      </w:pPr>
      <w:r>
        <w:t>Under lying architectural style is of</w:t>
      </w:r>
    </w:p>
    <w:p w:rsidR="00F54A38" w:rsidRDefault="00F54A38" w:rsidP="00F54A38">
      <w:pPr>
        <w:numPr>
          <w:ilvl w:val="0"/>
          <w:numId w:val="5"/>
        </w:numPr>
        <w:spacing w:after="248" w:line="265" w:lineRule="auto"/>
        <w:ind w:hanging="600"/>
      </w:pPr>
      <w:r>
        <w:t xml:space="preserve">network of web pages or </w:t>
      </w:r>
      <w:r>
        <w:rPr>
          <w:i/>
        </w:rPr>
        <w:t>vir</w:t>
      </w:r>
      <w:r>
        <w:rPr>
          <w:rFonts w:ascii="Arial" w:eastAsia="Arial" w:hAnsi="Arial" w:cs="Arial"/>
          <w:i/>
        </w:rPr>
        <w:t>tual state-machine</w:t>
      </w:r>
    </w:p>
    <w:p w:rsidR="00F54A38" w:rsidRDefault="00F54A38" w:rsidP="00F54A38">
      <w:pPr>
        <w:numPr>
          <w:ilvl w:val="0"/>
          <w:numId w:val="5"/>
        </w:numPr>
        <w:spacing w:after="248" w:line="265" w:lineRule="auto"/>
        <w:ind w:hanging="600"/>
      </w:pPr>
      <w:r>
        <w:t xml:space="preserve">link selections causing </w:t>
      </w:r>
      <w:r>
        <w:rPr>
          <w:rFonts w:ascii="Arial" w:eastAsia="Arial" w:hAnsi="Arial" w:cs="Arial"/>
          <w:i/>
        </w:rPr>
        <w:t>state-transitions</w:t>
      </w:r>
    </w:p>
    <w:p w:rsidR="00F54A38" w:rsidRDefault="00F54A38" w:rsidP="00F54A38">
      <w:pPr>
        <w:numPr>
          <w:ilvl w:val="0"/>
          <w:numId w:val="5"/>
        </w:numPr>
        <w:spacing w:after="530" w:line="265" w:lineRule="auto"/>
        <w:ind w:hanging="600"/>
      </w:pPr>
      <w:r>
        <w:t xml:space="preserve">transitions causing </w:t>
      </w:r>
      <w:r>
        <w:rPr>
          <w:rFonts w:ascii="Arial" w:eastAsia="Arial" w:hAnsi="Arial" w:cs="Arial"/>
          <w:i/>
        </w:rPr>
        <w:t xml:space="preserve">transfer </w:t>
      </w:r>
      <w:r>
        <w:t xml:space="preserve">of next </w:t>
      </w:r>
      <w:r>
        <w:rPr>
          <w:rFonts w:ascii="Arial" w:eastAsia="Arial" w:hAnsi="Arial" w:cs="Arial"/>
          <w:i/>
        </w:rPr>
        <w:t xml:space="preserve">state </w:t>
      </w:r>
      <w:r>
        <w:t>of application</w:t>
      </w:r>
    </w:p>
    <w:p w:rsidR="00F54A38" w:rsidRDefault="00F54A38" w:rsidP="00F54A38">
      <w:pPr>
        <w:spacing w:after="291"/>
        <w:ind w:left="10"/>
      </w:pPr>
      <w:r>
        <w:t xml:space="preserve">Fielding calls this style </w:t>
      </w:r>
      <w:r>
        <w:rPr>
          <w:rFonts w:ascii="Arial" w:eastAsia="Arial" w:hAnsi="Arial" w:cs="Arial"/>
          <w:i/>
        </w:rPr>
        <w:t xml:space="preserve">REpresentational State Transfer </w:t>
      </w:r>
      <w:r>
        <w:t xml:space="preserve">or </w:t>
      </w:r>
      <w:r>
        <w:rPr>
          <w:rFonts w:ascii="Arial" w:eastAsia="Arial" w:hAnsi="Arial" w:cs="Arial"/>
          <w:b/>
        </w:rPr>
        <w:t>REST</w:t>
      </w:r>
      <w:r>
        <w:t>.</w:t>
      </w:r>
    </w:p>
    <w:p w:rsidR="00F54A38" w:rsidRDefault="00F54A38" w:rsidP="00F54A38">
      <w:pPr>
        <w:spacing w:after="279"/>
        <w:ind w:left="-5"/>
      </w:pPr>
      <w:r>
        <w:t>Web’s REST style uses</w:t>
      </w:r>
    </w:p>
    <w:p w:rsidR="00F54A38" w:rsidRDefault="00F54A38" w:rsidP="00F54A38">
      <w:pPr>
        <w:spacing w:line="437" w:lineRule="auto"/>
        <w:ind w:left="310" w:right="4218"/>
      </w:pPr>
      <w:r>
        <w:rPr>
          <w:i/>
        </w:rPr>
        <w:t>networ</w:t>
      </w:r>
      <w:r>
        <w:rPr>
          <w:rFonts w:ascii="Arial" w:eastAsia="Arial" w:hAnsi="Arial" w:cs="Arial"/>
          <w:i/>
        </w:rPr>
        <w:t>k protocol</w:t>
      </w:r>
      <w:r>
        <w:rPr>
          <w:rFonts w:ascii="Arial" w:eastAsia="Arial" w:hAnsi="Arial" w:cs="Arial"/>
          <w:i/>
        </w:rPr>
        <w:tab/>
      </w:r>
      <w:r>
        <w:t xml:space="preserve">HTTP </w:t>
      </w:r>
      <w:r>
        <w:rPr>
          <w:rFonts w:ascii="Arial" w:eastAsia="Arial" w:hAnsi="Arial" w:cs="Arial"/>
          <w:i/>
        </w:rPr>
        <w:t>address scheme</w:t>
      </w:r>
      <w:r>
        <w:rPr>
          <w:rFonts w:ascii="Arial" w:eastAsia="Arial" w:hAnsi="Arial" w:cs="Arial"/>
          <w:i/>
        </w:rPr>
        <w:tab/>
      </w:r>
      <w:r>
        <w:t>URIs - HTTP URLs</w:t>
      </w:r>
    </w:p>
    <w:p w:rsidR="00F54A38" w:rsidRDefault="00F54A38" w:rsidP="00F54A38">
      <w:pPr>
        <w:ind w:left="310"/>
      </w:pPr>
      <w:r>
        <w:rPr>
          <w:rFonts w:ascii="Arial" w:eastAsia="Arial" w:hAnsi="Arial" w:cs="Arial"/>
          <w:i/>
        </w:rPr>
        <w:t>resource representations</w:t>
      </w:r>
      <w:r>
        <w:t>XML, HTML, PNG etc.</w:t>
      </w:r>
    </w:p>
    <w:tbl>
      <w:tblPr>
        <w:tblStyle w:val="TableGrid"/>
        <w:tblW w:w="9034" w:type="dxa"/>
        <w:tblInd w:w="30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5734"/>
      </w:tblGrid>
      <w:tr w:rsidR="00F54A38" w:rsidTr="009F426D">
        <w:trPr>
          <w:trHeight w:val="433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resource types</w:t>
            </w:r>
          </w:p>
        </w:tc>
        <w:tc>
          <w:tcPr>
            <w:tcW w:w="5734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  <w:jc w:val="both"/>
            </w:pPr>
            <w:r>
              <w:t>MIME types - text/xml, text/html, image/png</w:t>
            </w:r>
          </w:p>
        </w:tc>
      </w:tr>
      <w:tr w:rsidR="00F54A38" w:rsidTr="009F426D">
        <w:trPr>
          <w:trHeight w:val="433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hyper links</w:t>
            </w:r>
          </w:p>
        </w:tc>
        <w:tc>
          <w:tcPr>
            <w:tcW w:w="5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A38" w:rsidRDefault="00F54A38" w:rsidP="009F426D">
            <w:pPr>
              <w:spacing w:line="259" w:lineRule="auto"/>
            </w:pPr>
            <w:r>
              <w:t>XML’s xlink attributes, HTML link tags</w:t>
            </w:r>
          </w:p>
        </w:tc>
      </w:tr>
    </w:tbl>
    <w:p w:rsidR="00F54A38" w:rsidRDefault="00F54A38" w:rsidP="00F54A38"/>
    <w:p w:rsidR="00F54A38" w:rsidRDefault="00F54A38" w:rsidP="00F54A38"/>
    <w:p w:rsidR="00F54A38" w:rsidRDefault="00F54A38" w:rsidP="00F54A38"/>
    <w:p w:rsidR="00F54A38" w:rsidRDefault="00F54A38" w:rsidP="00F54A38"/>
    <w:p w:rsidR="00F54A38" w:rsidRDefault="00F54A38" w:rsidP="00F54A38"/>
    <w:p w:rsidR="00F54A38" w:rsidRDefault="00F54A38" w:rsidP="00F54A38"/>
    <w:p w:rsidR="00F54A38" w:rsidRDefault="00F54A38" w:rsidP="00F54A38"/>
    <w:p w:rsidR="00404756" w:rsidRDefault="00404756" w:rsidP="00F54A38"/>
    <w:p w:rsidR="00F54A38" w:rsidRDefault="00F54A38" w:rsidP="00F54A38"/>
    <w:p w:rsidR="00F54A38" w:rsidRDefault="00F54A38" w:rsidP="00F54A38">
      <w:pPr>
        <w:pStyle w:val="Heading1"/>
        <w:spacing w:after="362"/>
        <w:ind w:left="1465"/>
      </w:pPr>
      <w:r>
        <w:lastRenderedPageBreak/>
        <w:t>REST Architectural Style</w:t>
      </w:r>
    </w:p>
    <w:p w:rsidR="00F54A38" w:rsidRDefault="00F54A38" w:rsidP="00F54A38">
      <w:pPr>
        <w:ind w:left="-5"/>
      </w:pPr>
      <w:r>
        <w:t xml:space="preserve">To </w:t>
      </w:r>
      <w:r>
        <w:rPr>
          <w:rFonts w:ascii="Arial" w:eastAsia="Arial" w:hAnsi="Arial" w:cs="Arial"/>
          <w:i/>
        </w:rPr>
        <w:t xml:space="preserve">Null </w:t>
      </w:r>
      <w:r>
        <w:t>style Fielding’s REST model for Web adds 6 more:</w:t>
      </w:r>
    </w:p>
    <w:tbl>
      <w:tblPr>
        <w:tblStyle w:val="TableGrid"/>
        <w:tblW w:w="997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7426"/>
      </w:tblGrid>
      <w:tr w:rsidR="00F54A38" w:rsidTr="009F426D">
        <w:trPr>
          <w:trHeight w:val="412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Client Server</w:t>
            </w:r>
          </w:p>
        </w:tc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</w:pPr>
            <w:r>
              <w:rPr>
                <w:i/>
              </w:rPr>
              <w:t>ser</w:t>
            </w:r>
            <w:r>
              <w:rPr>
                <w:rFonts w:ascii="Arial" w:eastAsia="Arial" w:hAnsi="Arial" w:cs="Arial"/>
                <w:i/>
              </w:rPr>
              <w:t xml:space="preserve">ver </w:t>
            </w:r>
            <w:r>
              <w:t xml:space="preserve">fulfils </w:t>
            </w:r>
            <w:r>
              <w:rPr>
                <w:rFonts w:ascii="Arial" w:eastAsia="Arial" w:hAnsi="Arial" w:cs="Arial"/>
                <w:i/>
              </w:rPr>
              <w:t xml:space="preserve">client </w:t>
            </w:r>
            <w:r>
              <w:t>requests only on demand</w:t>
            </w:r>
          </w:p>
        </w:tc>
      </w:tr>
      <w:tr w:rsidR="00F54A38" w:rsidTr="009F426D">
        <w:trPr>
          <w:trHeight w:val="945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Stateless</w:t>
            </w:r>
          </w:p>
        </w:tc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A38" w:rsidRDefault="00F54A38" w:rsidP="009F426D">
            <w:pPr>
              <w:spacing w:after="47" w:line="259" w:lineRule="auto"/>
            </w:pPr>
            <w:r>
              <w:t>communication is stateless in nature</w:t>
            </w:r>
          </w:p>
          <w:p w:rsidR="00F54A38" w:rsidRDefault="00F54A38" w:rsidP="009F426D">
            <w:pPr>
              <w:spacing w:line="259" w:lineRule="auto"/>
            </w:pPr>
            <w:r>
              <w:t>server doesn’t look beyond request to know its details</w:t>
            </w:r>
          </w:p>
        </w:tc>
      </w:tr>
      <w:tr w:rsidR="00F54A38" w:rsidTr="009F426D">
        <w:trPr>
          <w:trHeight w:val="924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Cache</w:t>
            </w:r>
          </w:p>
        </w:tc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A38" w:rsidRDefault="00F54A38" w:rsidP="009F426D">
            <w:pPr>
              <w:spacing w:line="259" w:lineRule="auto"/>
            </w:pPr>
            <w:r>
              <w:t xml:space="preserve">local copies of replies are </w:t>
            </w:r>
            <w:r>
              <w:rPr>
                <w:rFonts w:ascii="Arial" w:eastAsia="Arial" w:hAnsi="Arial" w:cs="Arial"/>
                <w:i/>
              </w:rPr>
              <w:t xml:space="preserve">saved </w:t>
            </w:r>
            <w:r>
              <w:t xml:space="preserve">from previous requests local copies can be </w:t>
            </w:r>
            <w:r>
              <w:rPr>
                <w:rFonts w:ascii="Arial" w:eastAsia="Arial" w:hAnsi="Arial" w:cs="Arial"/>
                <w:i/>
              </w:rPr>
              <w:t xml:space="preserve">reused </w:t>
            </w:r>
            <w:r>
              <w:t>to answer further requests</w:t>
            </w:r>
          </w:p>
        </w:tc>
      </w:tr>
      <w:tr w:rsidR="00F54A38" w:rsidTr="009F426D">
        <w:trPr>
          <w:trHeight w:val="924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</w:pPr>
            <w:r>
              <w:rPr>
                <w:i/>
              </w:rPr>
              <w:t>Unifor</w:t>
            </w:r>
            <w:r>
              <w:rPr>
                <w:rFonts w:ascii="Arial" w:eastAsia="Arial" w:hAnsi="Arial" w:cs="Arial"/>
                <w:i/>
              </w:rPr>
              <w:t>m Interface</w:t>
            </w:r>
          </w:p>
        </w:tc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A38" w:rsidRDefault="00F54A38" w:rsidP="009F426D">
            <w:pPr>
              <w:spacing w:after="88" w:line="259" w:lineRule="auto"/>
            </w:pPr>
            <w:r>
              <w:t>uniform interface is presented</w:t>
            </w:r>
          </w:p>
          <w:p w:rsidR="00F54A38" w:rsidRDefault="00F54A38" w:rsidP="009F426D">
            <w:pPr>
              <w:spacing w:line="259" w:lineRule="auto"/>
            </w:pPr>
            <w:r>
              <w:rPr>
                <w:i/>
              </w:rPr>
              <w:t>gener</w:t>
            </w:r>
            <w:r>
              <w:rPr>
                <w:rFonts w:ascii="Arial" w:eastAsia="Arial" w:hAnsi="Arial" w:cs="Arial"/>
                <w:i/>
              </w:rPr>
              <w:t xml:space="preserve">ic CRUD </w:t>
            </w:r>
            <w:r>
              <w:t>operations supported for interface</w:t>
            </w:r>
          </w:p>
        </w:tc>
      </w:tr>
      <w:tr w:rsidR="00F54A38" w:rsidTr="009F426D">
        <w:trPr>
          <w:trHeight w:val="391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Layered System</w:t>
            </w:r>
          </w:p>
        </w:tc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A38" w:rsidRDefault="00F54A38" w:rsidP="009F426D">
            <w:pPr>
              <w:spacing w:line="259" w:lineRule="auto"/>
              <w:jc w:val="both"/>
            </w:pPr>
            <w:r>
              <w:rPr>
                <w:rFonts w:ascii="Arial" w:eastAsia="Arial" w:hAnsi="Arial" w:cs="Arial"/>
                <w:i/>
              </w:rPr>
              <w:t xml:space="preserve">inter mediate </w:t>
            </w:r>
            <w:r>
              <w:t>components may handle and return replies</w:t>
            </w:r>
          </w:p>
        </w:tc>
      </w:tr>
    </w:tbl>
    <w:p w:rsidR="00F54A38" w:rsidRDefault="00F54A38" w:rsidP="00F54A38">
      <w:pPr>
        <w:spacing w:after="164"/>
        <w:ind w:left="2560"/>
      </w:pPr>
      <w:r>
        <w:t xml:space="preserve">they may </w:t>
      </w:r>
      <w:r>
        <w:rPr>
          <w:rFonts w:ascii="Arial" w:eastAsia="Arial" w:hAnsi="Arial" w:cs="Arial"/>
          <w:i/>
        </w:rPr>
        <w:t xml:space="preserve">relay </w:t>
      </w:r>
      <w:r>
        <w:t xml:space="preserve">requests or process them from </w:t>
      </w:r>
      <w:r>
        <w:rPr>
          <w:rFonts w:ascii="Arial" w:eastAsia="Arial" w:hAnsi="Arial" w:cs="Arial"/>
          <w:i/>
        </w:rPr>
        <w:t>cache</w:t>
      </w:r>
    </w:p>
    <w:p w:rsidR="00F54A38" w:rsidRDefault="00F54A38" w:rsidP="00F54A38">
      <w:pPr>
        <w:ind w:left="2535" w:right="499" w:hanging="2550"/>
      </w:pPr>
      <w:r>
        <w:rPr>
          <w:rFonts w:ascii="Arial" w:eastAsia="Arial" w:hAnsi="Arial" w:cs="Arial"/>
          <w:i/>
        </w:rPr>
        <w:t xml:space="preserve">Code-On-Demand </w:t>
      </w:r>
      <w:r>
        <w:t xml:space="preserve">clients </w:t>
      </w:r>
      <w:r>
        <w:rPr>
          <w:rFonts w:ascii="Arial" w:eastAsia="Arial" w:hAnsi="Arial" w:cs="Arial"/>
          <w:i/>
        </w:rPr>
        <w:t xml:space="preserve">download </w:t>
      </w:r>
      <w:r>
        <w:t xml:space="preserve">and </w:t>
      </w:r>
      <w:r>
        <w:rPr>
          <w:rFonts w:ascii="Arial" w:eastAsia="Arial" w:hAnsi="Arial" w:cs="Arial"/>
          <w:i/>
        </w:rPr>
        <w:t xml:space="preserve">execute </w:t>
      </w:r>
      <w:r>
        <w:t>scripts or applets optional constraint of REST style</w:t>
      </w:r>
    </w:p>
    <w:tbl>
      <w:tblPr>
        <w:tblStyle w:val="TableGrid"/>
        <w:tblW w:w="980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7252"/>
      </w:tblGrid>
      <w:tr w:rsidR="00F54A38" w:rsidTr="009F426D">
        <w:trPr>
          <w:trHeight w:val="454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  <w:rPr>
                <w:b/>
              </w:rPr>
            </w:pPr>
          </w:p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 xml:space="preserve">Pros </w:t>
            </w:r>
            <w:r>
              <w:t xml:space="preserve">and </w:t>
            </w:r>
            <w:r>
              <w:rPr>
                <w:rFonts w:ascii="Arial" w:eastAsia="Arial" w:hAnsi="Arial" w:cs="Arial"/>
                <w:b/>
              </w:rPr>
              <w:t>Cons</w:t>
            </w:r>
          </w:p>
        </w:tc>
        <w:tc>
          <w:tcPr>
            <w:tcW w:w="7252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after="160" w:line="259" w:lineRule="auto"/>
            </w:pPr>
          </w:p>
        </w:tc>
      </w:tr>
      <w:tr w:rsidR="00F54A38" w:rsidTr="009F426D">
        <w:trPr>
          <w:trHeight w:val="987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Client Server</w:t>
            </w:r>
          </w:p>
        </w:tc>
        <w:tc>
          <w:tcPr>
            <w:tcW w:w="7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A38" w:rsidRDefault="00F54A38" w:rsidP="009F426D">
            <w:pPr>
              <w:spacing w:after="88" w:line="259" w:lineRule="auto"/>
            </w:pPr>
            <w:r>
              <w:rPr>
                <w:rFonts w:ascii="Arial" w:eastAsia="Arial" w:hAnsi="Arial" w:cs="Arial"/>
                <w:i/>
              </w:rPr>
              <w:t xml:space="preserve">efficient </w:t>
            </w:r>
            <w:r>
              <w:t>needs driven use of resources</w:t>
            </w:r>
          </w:p>
          <w:p w:rsidR="00F54A38" w:rsidRDefault="00F54A38" w:rsidP="009F426D">
            <w:pPr>
              <w:spacing w:line="259" w:lineRule="auto"/>
              <w:jc w:val="both"/>
            </w:pPr>
            <w:r>
              <w:t xml:space="preserve">inept at supporting </w:t>
            </w:r>
            <w:r>
              <w:rPr>
                <w:rFonts w:ascii="Arial" w:eastAsia="Arial" w:hAnsi="Arial" w:cs="Arial"/>
                <w:i/>
              </w:rPr>
              <w:t xml:space="preserve">push services </w:t>
            </w:r>
            <w:r>
              <w:t>like event notification</w:t>
            </w:r>
          </w:p>
        </w:tc>
      </w:tr>
      <w:tr w:rsidR="00F54A38" w:rsidTr="009F426D">
        <w:trPr>
          <w:trHeight w:val="924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Stateless</w:t>
            </w:r>
          </w:p>
        </w:tc>
        <w:tc>
          <w:tcPr>
            <w:tcW w:w="7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A38" w:rsidRDefault="00F54A38" w:rsidP="009F426D">
            <w:pPr>
              <w:spacing w:line="259" w:lineRule="auto"/>
              <w:ind w:right="752"/>
            </w:pPr>
            <w:r>
              <w:t xml:space="preserve">improves </w:t>
            </w:r>
            <w:r>
              <w:rPr>
                <w:rFonts w:ascii="Arial" w:eastAsia="Arial" w:hAnsi="Arial" w:cs="Arial"/>
                <w:i/>
              </w:rPr>
              <w:t>visibility</w:t>
            </w:r>
            <w:r>
              <w:t xml:space="preserve">, </w:t>
            </w:r>
            <w:r>
              <w:rPr>
                <w:rFonts w:ascii="Arial" w:eastAsia="Arial" w:hAnsi="Arial" w:cs="Arial"/>
                <w:i/>
              </w:rPr>
              <w:t xml:space="preserve">reliability </w:t>
            </w:r>
            <w:r>
              <w:t xml:space="preserve">and </w:t>
            </w:r>
            <w:r>
              <w:rPr>
                <w:rFonts w:ascii="Arial" w:eastAsia="Arial" w:hAnsi="Arial" w:cs="Arial"/>
                <w:i/>
              </w:rPr>
              <w:t xml:space="preserve">scalability </w:t>
            </w:r>
            <w:r>
              <w:t xml:space="preserve">makes sessional use </w:t>
            </w:r>
            <w:r>
              <w:rPr>
                <w:rFonts w:ascii="Arial" w:eastAsia="Arial" w:hAnsi="Arial" w:cs="Arial"/>
                <w:i/>
              </w:rPr>
              <w:t xml:space="preserve">awkward </w:t>
            </w:r>
            <w:r>
              <w:t>- cookies</w:t>
            </w:r>
          </w:p>
        </w:tc>
      </w:tr>
      <w:tr w:rsidR="00F54A38" w:rsidTr="009F426D">
        <w:trPr>
          <w:trHeight w:val="391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A38" w:rsidRDefault="00F54A38" w:rsidP="009F426D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Cache</w:t>
            </w:r>
          </w:p>
        </w:tc>
        <w:tc>
          <w:tcPr>
            <w:tcW w:w="72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A38" w:rsidRDefault="00F54A38" w:rsidP="009F426D">
            <w:pPr>
              <w:spacing w:line="259" w:lineRule="auto"/>
            </w:pPr>
            <w:r>
              <w:t xml:space="preserve">improves </w:t>
            </w:r>
            <w:r>
              <w:rPr>
                <w:i/>
              </w:rPr>
              <w:t>perfor</w:t>
            </w:r>
            <w:r>
              <w:rPr>
                <w:rFonts w:ascii="Arial" w:eastAsia="Arial" w:hAnsi="Arial" w:cs="Arial"/>
                <w:i/>
              </w:rPr>
              <w:t>mance</w:t>
            </w:r>
            <w:r>
              <w:t xml:space="preserve">, reduces </w:t>
            </w:r>
            <w:r>
              <w:rPr>
                <w:rFonts w:ascii="Arial" w:eastAsia="Arial" w:hAnsi="Arial" w:cs="Arial"/>
                <w:i/>
              </w:rPr>
              <w:t>use of bandwidth</w:t>
            </w:r>
          </w:p>
        </w:tc>
      </w:tr>
    </w:tbl>
    <w:p w:rsidR="00F54A38" w:rsidRDefault="00F54A38" w:rsidP="00F54A38">
      <w:pPr>
        <w:spacing w:after="164"/>
        <w:ind w:left="2560"/>
      </w:pPr>
      <w:r>
        <w:t xml:space="preserve">may decrease </w:t>
      </w:r>
      <w:r>
        <w:rPr>
          <w:rFonts w:ascii="Arial" w:eastAsia="Arial" w:hAnsi="Arial" w:cs="Arial"/>
          <w:i/>
        </w:rPr>
        <w:t xml:space="preserve">reliability </w:t>
      </w:r>
      <w:r>
        <w:t>if resource copies are stale</w:t>
      </w:r>
    </w:p>
    <w:p w:rsidR="00F54A38" w:rsidRDefault="00F54A38" w:rsidP="00F54A38">
      <w:pPr>
        <w:spacing w:after="80"/>
        <w:ind w:left="-5"/>
      </w:pPr>
      <w:r>
        <w:rPr>
          <w:i/>
        </w:rPr>
        <w:t>Unifor</w:t>
      </w:r>
      <w:r>
        <w:rPr>
          <w:rFonts w:ascii="Arial" w:eastAsia="Arial" w:hAnsi="Arial" w:cs="Arial"/>
          <w:i/>
        </w:rPr>
        <w:t xml:space="preserve">m Interface eases </w:t>
      </w:r>
      <w:r>
        <w:t>use by different clients</w:t>
      </w:r>
    </w:p>
    <w:p w:rsidR="00F54A38" w:rsidRDefault="00F54A38" w:rsidP="00F54A38">
      <w:pPr>
        <w:spacing w:after="172" w:line="259" w:lineRule="auto"/>
        <w:ind w:right="16"/>
        <w:jc w:val="right"/>
      </w:pPr>
      <w:r>
        <w:t xml:space="preserve">can decrease </w:t>
      </w:r>
      <w:r>
        <w:rPr>
          <w:rFonts w:ascii="Arial" w:eastAsia="Arial" w:hAnsi="Arial" w:cs="Arial"/>
          <w:i/>
        </w:rPr>
        <w:t xml:space="preserve">efficiency </w:t>
      </w:r>
      <w:r>
        <w:t>as data is passed in standard form</w:t>
      </w:r>
    </w:p>
    <w:p w:rsidR="00F54A38" w:rsidRDefault="00F54A38" w:rsidP="00F54A38">
      <w:pPr>
        <w:spacing w:after="84" w:line="320" w:lineRule="auto"/>
        <w:ind w:left="2550" w:right="2617" w:hanging="2550"/>
      </w:pPr>
      <w:r>
        <w:rPr>
          <w:rFonts w:ascii="Arial" w:eastAsia="Arial" w:hAnsi="Arial" w:cs="Arial"/>
          <w:i/>
        </w:rPr>
        <w:t>Layered System</w:t>
      </w:r>
      <w:r>
        <w:rPr>
          <w:rFonts w:ascii="Arial" w:eastAsia="Arial" w:hAnsi="Arial" w:cs="Arial"/>
          <w:i/>
        </w:rPr>
        <w:tab/>
      </w:r>
      <w:r>
        <w:t xml:space="preserve">improves </w:t>
      </w:r>
      <w:r>
        <w:rPr>
          <w:rFonts w:ascii="Arial" w:eastAsia="Arial" w:hAnsi="Arial" w:cs="Arial"/>
          <w:i/>
        </w:rPr>
        <w:t xml:space="preserve">scalability </w:t>
      </w:r>
      <w:r>
        <w:t xml:space="preserve">and </w:t>
      </w:r>
      <w:r>
        <w:rPr>
          <w:rFonts w:ascii="Arial" w:eastAsia="Arial" w:hAnsi="Arial" w:cs="Arial"/>
          <w:i/>
        </w:rPr>
        <w:t xml:space="preserve">robustness </w:t>
      </w:r>
      <w:r>
        <w:t xml:space="preserve">can decrease </w:t>
      </w:r>
      <w:r>
        <w:rPr>
          <w:rFonts w:ascii="Arial" w:eastAsia="Arial" w:hAnsi="Arial" w:cs="Arial"/>
          <w:i/>
        </w:rPr>
        <w:t xml:space="preserve">efficiency </w:t>
      </w:r>
      <w:r>
        <w:t>in worst cases</w:t>
      </w:r>
    </w:p>
    <w:p w:rsidR="00F54A38" w:rsidRDefault="00F54A38" w:rsidP="00F54A38">
      <w:pPr>
        <w:spacing w:after="156" w:line="320" w:lineRule="auto"/>
        <w:ind w:left="2535" w:hanging="2550"/>
      </w:pPr>
      <w:r>
        <w:rPr>
          <w:rFonts w:ascii="Arial" w:eastAsia="Arial" w:hAnsi="Arial" w:cs="Arial"/>
          <w:i/>
        </w:rPr>
        <w:t xml:space="preserve">Code-On-Demand offloads </w:t>
      </w:r>
      <w:r>
        <w:t xml:space="preserve">processing from server to clients on demand increases client user’s </w:t>
      </w:r>
      <w:r>
        <w:rPr>
          <w:i/>
        </w:rPr>
        <w:t>secur</w:t>
      </w:r>
      <w:r>
        <w:rPr>
          <w:rFonts w:ascii="Arial" w:eastAsia="Arial" w:hAnsi="Arial" w:cs="Arial"/>
          <w:i/>
        </w:rPr>
        <w:t>ity risks</w:t>
      </w:r>
    </w:p>
    <w:p w:rsidR="00F54A38" w:rsidRDefault="00F54A38" w:rsidP="00F54A38">
      <w:pPr>
        <w:spacing w:line="320" w:lineRule="auto"/>
        <w:ind w:left="-5"/>
      </w:pPr>
      <w:r>
        <w:t>REST supports generic CRUD operations (</w:t>
      </w:r>
      <w:r>
        <w:rPr>
          <w:rFonts w:ascii="Arial" w:eastAsia="Arial" w:hAnsi="Arial" w:cs="Arial"/>
          <w:i/>
        </w:rPr>
        <w:t>Create</w:t>
      </w:r>
      <w:r>
        <w:t xml:space="preserve">, </w:t>
      </w:r>
      <w:r>
        <w:rPr>
          <w:i/>
        </w:rPr>
        <w:t>Retr</w:t>
      </w:r>
      <w:r>
        <w:rPr>
          <w:rFonts w:ascii="Arial" w:eastAsia="Arial" w:hAnsi="Arial" w:cs="Arial"/>
          <w:i/>
        </w:rPr>
        <w:t>ieve</w:t>
      </w:r>
      <w:r>
        <w:t xml:space="preserve">, </w:t>
      </w:r>
      <w:r>
        <w:rPr>
          <w:rFonts w:ascii="Arial" w:eastAsia="Arial" w:hAnsi="Arial" w:cs="Arial"/>
          <w:i/>
        </w:rPr>
        <w:t>Update</w:t>
      </w:r>
      <w:r>
        <w:t xml:space="preserve">, </w:t>
      </w:r>
      <w:r>
        <w:rPr>
          <w:rFonts w:ascii="Arial" w:eastAsia="Arial" w:hAnsi="Arial" w:cs="Arial"/>
          <w:i/>
        </w:rPr>
        <w:t>Delete</w:t>
      </w:r>
      <w:r>
        <w:t>) on resources via uniform interface.</w:t>
      </w:r>
    </w:p>
    <w:p w:rsidR="00F54A38" w:rsidRDefault="00F54A38" w:rsidP="00F54A38"/>
    <w:p w:rsidR="00F54A38" w:rsidRDefault="00F54A38" w:rsidP="00F54A38"/>
    <w:p w:rsidR="00F54A38" w:rsidRDefault="00F54A38" w:rsidP="00F54A38"/>
    <w:p w:rsidR="00F54A38" w:rsidRDefault="00F54A38" w:rsidP="00F54A38"/>
    <w:p w:rsidR="00F54A38" w:rsidRDefault="00F54A38" w:rsidP="00F54A38"/>
    <w:p w:rsidR="00404756" w:rsidRDefault="00404756" w:rsidP="00F54A38"/>
    <w:p w:rsidR="00F54A38" w:rsidRDefault="00F54A38" w:rsidP="00F54A38"/>
    <w:p w:rsidR="00F54A38" w:rsidRDefault="00F54A38" w:rsidP="00F54A38"/>
    <w:p w:rsidR="00F54A38" w:rsidRDefault="00F54A38" w:rsidP="00F54A38">
      <w:pPr>
        <w:pStyle w:val="Heading1"/>
        <w:ind w:left="1994"/>
      </w:pPr>
      <w:r>
        <w:lastRenderedPageBreak/>
        <w:t>History of the Web</w:t>
      </w:r>
    </w:p>
    <w:p w:rsidR="00F54A38" w:rsidRDefault="00F54A38" w:rsidP="00F54A38">
      <w:pPr>
        <w:spacing w:after="279"/>
        <w:ind w:left="-5"/>
      </w:pPr>
      <w:r>
        <w:t>Web is steered by 2 key organisations</w:t>
      </w:r>
    </w:p>
    <w:p w:rsidR="00F54A38" w:rsidRDefault="00F54A38" w:rsidP="00F54A38">
      <w:pPr>
        <w:tabs>
          <w:tab w:val="center" w:pos="1053"/>
          <w:tab w:val="center" w:pos="4153"/>
        </w:tabs>
        <w:spacing w:after="164"/>
      </w:pPr>
      <w:r>
        <w:rPr>
          <w:rFonts w:ascii="Calibri" w:eastAsia="Calibri" w:hAnsi="Calibri" w:cs="Calibri"/>
        </w:rPr>
        <w:tab/>
      </w:r>
      <w:r>
        <w:t xml:space="preserve">W3C </w:t>
      </w:r>
      <w:r>
        <w:tab/>
        <w:t>World Wide Web Consortium</w:t>
      </w:r>
    </w:p>
    <w:p w:rsidR="00F54A38" w:rsidRDefault="00F54A38" w:rsidP="00F54A38">
      <w:pPr>
        <w:tabs>
          <w:tab w:val="center" w:pos="1045"/>
          <w:tab w:val="center" w:pos="4346"/>
        </w:tabs>
        <w:spacing w:after="165"/>
      </w:pPr>
      <w:r>
        <w:rPr>
          <w:rFonts w:ascii="Calibri" w:eastAsia="Calibri" w:hAnsi="Calibri" w:cs="Calibri"/>
        </w:rPr>
        <w:tab/>
      </w:r>
      <w:r>
        <w:t xml:space="preserve">IETF </w:t>
      </w:r>
      <w:r>
        <w:tab/>
        <w:t>Internet Engineering Task Force</w:t>
      </w:r>
    </w:p>
    <w:p w:rsidR="00F54A38" w:rsidRDefault="00F54A38" w:rsidP="00F54A38">
      <w:pPr>
        <w:spacing w:after="309"/>
        <w:ind w:left="-5"/>
      </w:pPr>
      <w:r>
        <w:t>IETF defines HTTP and URIs. Other web standards belong with W3C.</w:t>
      </w:r>
    </w:p>
    <w:p w:rsidR="00F54A38" w:rsidRDefault="00F54A38" w:rsidP="00F54A38">
      <w:pPr>
        <w:spacing w:after="291"/>
        <w:ind w:left="-5"/>
      </w:pPr>
      <w:r>
        <w:t>Tim Berners-Lee (TBL) is the inventor of the World Wide Web.</w:t>
      </w:r>
    </w:p>
    <w:p w:rsidR="00F54A38" w:rsidRDefault="00F54A38" w:rsidP="00F54A38">
      <w:pPr>
        <w:spacing w:after="195"/>
        <w:ind w:left="-5"/>
      </w:pPr>
      <w:r>
        <w:t>Seminal early years in the history of the Web include:</w:t>
      </w:r>
    </w:p>
    <w:p w:rsidR="00F54A38" w:rsidRDefault="00F54A38" w:rsidP="00F54A38">
      <w:pPr>
        <w:tabs>
          <w:tab w:val="center" w:pos="1054"/>
          <w:tab w:val="center" w:pos="4767"/>
        </w:tabs>
        <w:spacing w:after="122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i/>
        </w:rPr>
        <w:t>1945</w:t>
      </w:r>
      <w:r>
        <w:rPr>
          <w:rFonts w:ascii="Arial" w:eastAsia="Arial" w:hAnsi="Arial" w:cs="Arial"/>
          <w:i/>
        </w:rPr>
        <w:tab/>
      </w:r>
      <w:r>
        <w:t>Vannevar Bush’s paper "As We May Think"</w:t>
      </w:r>
    </w:p>
    <w:p w:rsidR="00F54A38" w:rsidRDefault="00F54A38" w:rsidP="00F54A38">
      <w:pPr>
        <w:tabs>
          <w:tab w:val="center" w:pos="1054"/>
          <w:tab w:val="center" w:pos="5454"/>
        </w:tabs>
        <w:spacing w:after="122"/>
      </w:pPr>
      <w:r>
        <w:rPr>
          <w:rFonts w:ascii="Calibri" w:eastAsia="Calibri" w:hAnsi="Calibri" w:cs="Calibri"/>
        </w:rPr>
        <w:tab/>
      </w:r>
      <w:r w:rsidR="00404756">
        <w:rPr>
          <w:rFonts w:ascii="Calibri" w:eastAsia="Calibri" w:hAnsi="Calibri" w:cs="Calibri"/>
        </w:rPr>
        <w:t xml:space="preserve">                 </w:t>
      </w:r>
      <w:r w:rsidR="00404756">
        <w:rPr>
          <w:rFonts w:ascii="Arial" w:eastAsia="Arial" w:hAnsi="Arial" w:cs="Arial"/>
          <w:i/>
        </w:rPr>
        <w:t xml:space="preserve">1965        </w:t>
      </w:r>
      <w:bookmarkStart w:id="0" w:name="_GoBack"/>
      <w:bookmarkEnd w:id="0"/>
      <w:r w:rsidR="00404756">
        <w:rPr>
          <w:rFonts w:ascii="Arial" w:eastAsia="Arial" w:hAnsi="Arial" w:cs="Arial"/>
          <w:i/>
        </w:rPr>
        <w:t xml:space="preserve">  </w:t>
      </w:r>
      <w:r>
        <w:t xml:space="preserve">Ted Nelson coins word </w:t>
      </w:r>
      <w:r>
        <w:rPr>
          <w:rFonts w:ascii="Arial" w:eastAsia="Arial" w:hAnsi="Arial" w:cs="Arial"/>
          <w:i/>
        </w:rPr>
        <w:t xml:space="preserve">HyperText </w:t>
      </w:r>
      <w:r>
        <w:t>at ACM conference</w:t>
      </w:r>
    </w:p>
    <w:p w:rsidR="00F54A38" w:rsidRDefault="00404756" w:rsidP="00F54A38">
      <w:pPr>
        <w:tabs>
          <w:tab w:val="center" w:pos="1054"/>
          <w:tab w:val="right" w:pos="10368"/>
        </w:tabs>
        <w:spacing w:after="122"/>
      </w:pPr>
      <w:r>
        <w:rPr>
          <w:rFonts w:ascii="Calibri" w:eastAsia="Calibri" w:hAnsi="Calibri" w:cs="Calibri"/>
        </w:rPr>
        <w:t xml:space="preserve">                </w:t>
      </w:r>
      <w:r w:rsidR="00F54A38"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i/>
        </w:rPr>
        <w:t xml:space="preserve">1980          </w:t>
      </w:r>
      <w:r w:rsidR="00F54A38">
        <w:t xml:space="preserve">TBL implements single host, shared user hypertext app </w:t>
      </w:r>
      <w:r w:rsidR="00F54A38">
        <w:rPr>
          <w:rFonts w:ascii="Arial" w:eastAsia="Arial" w:hAnsi="Arial" w:cs="Arial"/>
          <w:i/>
        </w:rPr>
        <w:t>Enquire</w:t>
      </w:r>
    </w:p>
    <w:p w:rsidR="00F54A38" w:rsidRDefault="00F54A38" w:rsidP="00F54A38">
      <w:pPr>
        <w:numPr>
          <w:ilvl w:val="0"/>
          <w:numId w:val="6"/>
        </w:numPr>
        <w:spacing w:after="122" w:line="265" w:lineRule="auto"/>
        <w:ind w:hanging="1200"/>
      </w:pPr>
      <w:r>
        <w:t>TBL proposes distributed hypertext system for CERN</w:t>
      </w:r>
    </w:p>
    <w:p w:rsidR="00F54A38" w:rsidRDefault="00F54A38" w:rsidP="00F54A38">
      <w:pPr>
        <w:numPr>
          <w:ilvl w:val="0"/>
          <w:numId w:val="6"/>
        </w:numPr>
        <w:spacing w:after="80" w:line="265" w:lineRule="auto"/>
        <w:ind w:hanging="1200"/>
      </w:pPr>
      <w:r>
        <w:t xml:space="preserve">invention of </w:t>
      </w:r>
      <w:r>
        <w:rPr>
          <w:rFonts w:ascii="Arial" w:eastAsia="Arial" w:hAnsi="Arial" w:cs="Arial"/>
          <w:i/>
        </w:rPr>
        <w:t xml:space="preserve">WorldWideWeb </w:t>
      </w:r>
      <w:r>
        <w:t>name</w:t>
      </w:r>
    </w:p>
    <w:p w:rsidR="00F54A38" w:rsidRDefault="00F54A38" w:rsidP="00F54A38">
      <w:pPr>
        <w:spacing w:after="122"/>
        <w:ind w:left="1930"/>
      </w:pPr>
      <w:r>
        <w:t>early work on HTTP and hyper linked document support</w:t>
      </w:r>
    </w:p>
    <w:p w:rsidR="00F54A38" w:rsidRDefault="00F54A38" w:rsidP="00F54A38">
      <w:pPr>
        <w:numPr>
          <w:ilvl w:val="0"/>
          <w:numId w:val="6"/>
        </w:numPr>
        <w:spacing w:after="104" w:line="265" w:lineRule="auto"/>
        <w:ind w:hanging="1200"/>
      </w:pPr>
      <w:r>
        <w:t>HTML is developed based on SGML line mode browser and HTTP server in use at CERN</w:t>
      </w:r>
    </w:p>
    <w:p w:rsidR="00F54A38" w:rsidRDefault="00F54A38" w:rsidP="00F54A38">
      <w:pPr>
        <w:numPr>
          <w:ilvl w:val="0"/>
          <w:numId w:val="6"/>
        </w:numPr>
        <w:spacing w:after="122" w:line="265" w:lineRule="auto"/>
        <w:ind w:hanging="1200"/>
      </w:pPr>
      <w:r>
        <w:t>Erwise and Viola GUI HTML browsers run under X Window</w:t>
      </w:r>
    </w:p>
    <w:p w:rsidR="00F54A38" w:rsidRDefault="00F54A38" w:rsidP="00F54A38">
      <w:pPr>
        <w:numPr>
          <w:ilvl w:val="0"/>
          <w:numId w:val="6"/>
        </w:numPr>
        <w:spacing w:after="51" w:line="265" w:lineRule="auto"/>
        <w:ind w:hanging="1200"/>
      </w:pPr>
      <w:r>
        <w:t>NCSA Mosaic web browser developed by Marc Andreessen</w:t>
      </w:r>
    </w:p>
    <w:p w:rsidR="00F54A38" w:rsidRDefault="00F54A38" w:rsidP="00F54A38">
      <w:pPr>
        <w:spacing w:after="40"/>
        <w:ind w:left="1930"/>
      </w:pPr>
      <w:r>
        <w:t>CERN announces WWW technology is freely usable by anyone</w:t>
      </w:r>
    </w:p>
    <w:p w:rsidR="00F54A38" w:rsidRDefault="00F54A38" w:rsidP="00F54A38">
      <w:pPr>
        <w:spacing w:after="111"/>
        <w:ind w:left="1930"/>
      </w:pPr>
      <w:r>
        <w:t>200+ known HTTP servers in October</w:t>
      </w:r>
    </w:p>
    <w:p w:rsidR="00F54A38" w:rsidRDefault="00F54A38" w:rsidP="00F54A38">
      <w:pPr>
        <w:numPr>
          <w:ilvl w:val="0"/>
          <w:numId w:val="6"/>
        </w:numPr>
        <w:spacing w:after="51" w:line="265" w:lineRule="auto"/>
        <w:ind w:hanging="1200"/>
      </w:pPr>
      <w:r>
        <w:t>Andreessen et al leave NCSA to form what became Netscape</w:t>
      </w:r>
    </w:p>
    <w:p w:rsidR="00F54A38" w:rsidRDefault="00F54A38" w:rsidP="00F54A38">
      <w:pPr>
        <w:spacing w:after="40"/>
        <w:ind w:left="1930"/>
      </w:pPr>
      <w:r>
        <w:t>World Wide Web Consortium founded on October 1</w:t>
      </w:r>
    </w:p>
    <w:p w:rsidR="00F54A38" w:rsidRDefault="00F54A38" w:rsidP="00F54A38">
      <w:pPr>
        <w:spacing w:after="111"/>
        <w:ind w:left="1930"/>
      </w:pPr>
      <w:r>
        <w:t>1500+ known HTTP servers in June</w:t>
      </w:r>
    </w:p>
    <w:p w:rsidR="00F54A38" w:rsidRDefault="00F54A38" w:rsidP="00F54A38">
      <w:pPr>
        <w:numPr>
          <w:ilvl w:val="0"/>
          <w:numId w:val="6"/>
        </w:numPr>
        <w:spacing w:after="51" w:line="265" w:lineRule="auto"/>
        <w:ind w:hanging="1200"/>
      </w:pPr>
      <w:r>
        <w:t>HTTP traffic takes over from FTP as top Internet app</w:t>
      </w:r>
    </w:p>
    <w:p w:rsidR="00F54A38" w:rsidRDefault="00F54A38" w:rsidP="00F54A38">
      <w:pPr>
        <w:spacing w:after="111"/>
        <w:ind w:left="1930"/>
      </w:pPr>
      <w:r>
        <w:t>RFC 1866 - HTML 2.0, T Berners Lee and D Connolly</w:t>
      </w:r>
    </w:p>
    <w:p w:rsidR="00F54A38" w:rsidRDefault="00F54A38" w:rsidP="00F54A38">
      <w:pPr>
        <w:numPr>
          <w:ilvl w:val="0"/>
          <w:numId w:val="6"/>
        </w:numPr>
        <w:spacing w:after="61" w:line="379" w:lineRule="auto"/>
        <w:ind w:hanging="1200"/>
      </w:pPr>
      <w:r>
        <w:t>RFC 1945 - HTTP/1.0, T Berners Lee, R Fielding, H Frystyk Today 1.7 billion web servers are in use on the Internet.</w:t>
      </w:r>
    </w:p>
    <w:p w:rsidR="00F54A38" w:rsidRDefault="00F54A38" w:rsidP="00F54A38">
      <w:pPr>
        <w:ind w:left="-5"/>
      </w:pPr>
      <w:r>
        <w:t>Distributed hyper media system Gopher was superceded by Web.</w:t>
      </w:r>
    </w:p>
    <w:p w:rsidR="00F54A38" w:rsidRDefault="00F54A38" w:rsidP="00F54A38">
      <w:pPr>
        <w:sectPr w:rsidR="00F54A38" w:rsidSect="004D6953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2240" w:h="15840"/>
          <w:pgMar w:top="624" w:right="402" w:bottom="624" w:left="1470" w:header="996" w:footer="115" w:gutter="0"/>
          <w:cols w:space="720"/>
        </w:sectPr>
      </w:pPr>
    </w:p>
    <w:p w:rsidR="00F54A38" w:rsidRDefault="00F54A38" w:rsidP="00F54A38">
      <w:pPr>
        <w:pStyle w:val="Heading1"/>
        <w:spacing w:after="452"/>
        <w:ind w:left="3194"/>
      </w:pPr>
      <w:r>
        <w:lastRenderedPageBreak/>
        <w:t>Things To Do</w:t>
      </w:r>
    </w:p>
    <w:p w:rsidR="00F54A38" w:rsidRDefault="00F54A38" w:rsidP="00F54A38">
      <w:pPr>
        <w:tabs>
          <w:tab w:val="center" w:pos="1087"/>
          <w:tab w:val="center" w:pos="3043"/>
        </w:tabs>
        <w:spacing w:after="51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b/>
        </w:rPr>
        <w:t>Read</w:t>
      </w:r>
      <w:r>
        <w:rPr>
          <w:rFonts w:ascii="Arial" w:eastAsia="Arial" w:hAnsi="Arial" w:cs="Arial"/>
          <w:b/>
        </w:rPr>
        <w:tab/>
      </w:r>
      <w:r>
        <w:t>"As We May Think"</w:t>
      </w:r>
    </w:p>
    <w:p w:rsidR="00F54A38" w:rsidRDefault="00F54A38" w:rsidP="00F54A38">
      <w:pPr>
        <w:spacing w:after="195"/>
        <w:ind w:left="1780"/>
      </w:pPr>
      <w:r>
        <w:t>Vannevar Bush, Atlantic Monthly, May 1945</w:t>
      </w:r>
    </w:p>
    <w:p w:rsidR="00F54A38" w:rsidRDefault="00F54A38" w:rsidP="00F54A38">
      <w:pPr>
        <w:tabs>
          <w:tab w:val="center" w:pos="1087"/>
          <w:tab w:val="center" w:pos="4047"/>
        </w:tabs>
        <w:spacing w:after="51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b/>
        </w:rPr>
        <w:t>Read</w:t>
      </w:r>
      <w:r>
        <w:rPr>
          <w:rFonts w:ascii="Arial" w:eastAsia="Arial" w:hAnsi="Arial" w:cs="Arial"/>
          <w:b/>
        </w:rPr>
        <w:tab/>
      </w:r>
      <w:r>
        <w:t>Chapter 1, The Web: An Over view</w:t>
      </w:r>
    </w:p>
    <w:p w:rsidR="00F54A38" w:rsidRDefault="00F54A38" w:rsidP="00F54A38">
      <w:pPr>
        <w:spacing w:after="189"/>
        <w:ind w:left="1765" w:right="2336"/>
      </w:pPr>
      <w:r w:rsidRPr="001B55EC">
        <w:rPr>
          <w:rFonts w:ascii="Arial" w:eastAsia="Arial" w:hAnsi="Arial" w:cs="Arial"/>
          <w:i/>
          <w:sz w:val="20"/>
          <w:szCs w:val="20"/>
        </w:rPr>
        <w:t>Dynamic Web Programming and HTML5</w:t>
      </w:r>
      <w:r>
        <w:rPr>
          <w:rFonts w:ascii="Arial" w:eastAsia="Arial" w:hAnsi="Arial" w:cs="Arial"/>
          <w:i/>
        </w:rPr>
        <w:t xml:space="preserve"> </w:t>
      </w:r>
      <w:r>
        <w:t>Paul S Wang, CRC Press, 2013.</w:t>
      </w:r>
    </w:p>
    <w:p w:rsidR="00F54A38" w:rsidRDefault="00F54A38" w:rsidP="001B55EC">
      <w:pPr>
        <w:tabs>
          <w:tab w:val="center" w:pos="1087"/>
          <w:tab w:val="center" w:pos="4318"/>
        </w:tabs>
        <w:spacing w:after="80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b/>
        </w:rPr>
        <w:t>Read</w:t>
      </w:r>
      <w:r>
        <w:rPr>
          <w:rFonts w:ascii="Arial" w:eastAsia="Arial" w:hAnsi="Arial" w:cs="Arial"/>
          <w:b/>
        </w:rPr>
        <w:tab/>
      </w:r>
      <w:r>
        <w:t>A Little History of the World Wide Web</w:t>
      </w:r>
    </w:p>
    <w:p w:rsidR="00F54A38" w:rsidRDefault="001B55EC" w:rsidP="00F54A38">
      <w:pPr>
        <w:spacing w:after="248"/>
        <w:ind w:left="1780"/>
      </w:pPr>
      <w:r>
        <w:t>Rober</w:t>
      </w:r>
      <w:r w:rsidR="00F54A38">
        <w:t>t Cailliau, W3C Consortium, 1995.</w:t>
      </w:r>
    </w:p>
    <w:p w:rsidR="00F54A38" w:rsidRDefault="00F54A38" w:rsidP="00F54A38">
      <w:pPr>
        <w:spacing w:after="317" w:line="259" w:lineRule="auto"/>
        <w:ind w:left="-5"/>
      </w:pPr>
      <w:r>
        <w:rPr>
          <w:rFonts w:ascii="Arial" w:eastAsia="Arial" w:hAnsi="Arial" w:cs="Arial"/>
          <w:b/>
        </w:rPr>
        <w:t>Key Points</w:t>
      </w:r>
    </w:p>
    <w:p w:rsidR="00F54A38" w:rsidRDefault="00F54A38" w:rsidP="00F54A38">
      <w:pPr>
        <w:spacing w:after="672" w:line="305" w:lineRule="auto"/>
        <w:ind w:left="1495" w:right="-15" w:hanging="745"/>
        <w:jc w:val="both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795CE92" wp14:editId="2922911B">
                <wp:extent cx="95250" cy="95250"/>
                <wp:effectExtent l="0" t="0" r="0" b="0"/>
                <wp:docPr id="9816" name="Group 9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95250"/>
                          <a:chOff x="0" y="0"/>
                          <a:chExt cx="95250" cy="95250"/>
                        </a:xfrm>
                      </wpg:grpSpPr>
                      <wps:wsp>
                        <wps:cNvPr id="764" name="Shape 764"/>
                        <wps:cNvSpPr/>
                        <wps:spPr>
                          <a:xfrm>
                            <a:off x="0" y="0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95250" y="47625"/>
                                </a:moveTo>
                                <a:cubicBezTo>
                                  <a:pt x="95250" y="73926"/>
                                  <a:pt x="73923" y="95250"/>
                                  <a:pt x="47625" y="95250"/>
                                </a:cubicBezTo>
                                <a:cubicBezTo>
                                  <a:pt x="21327" y="95250"/>
                                  <a:pt x="0" y="73926"/>
                                  <a:pt x="0" y="47625"/>
                                </a:cubicBezTo>
                                <a:cubicBezTo>
                                  <a:pt x="0" y="21324"/>
                                  <a:pt x="21327" y="0"/>
                                  <a:pt x="47625" y="0"/>
                                </a:cubicBezTo>
                                <a:cubicBezTo>
                                  <a:pt x="73923" y="0"/>
                                  <a:pt x="95250" y="21324"/>
                                  <a:pt x="95250" y="47625"/>
                                </a:cubicBezTo>
                                <a:close/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196520" id="Group 9816" o:spid="_x0000_s1026" style="width:7.5pt;height:7.5pt;mso-position-horizontal-relative:char;mso-position-vertical-relative:line" coordsize="9525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">
                <v:shape id="Shape 764" o:spid="_x0000_s1027" style="position:absolute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" path="m95250,47625v,26301,-21327,47625,-47625,47625c21327,95250,,73926,,47625,,21324,21327,,47625,,73923,,95250,21324,95250,47625xe" filled="f" strokeweight=".6pt">
                  <v:stroke endcap="round"/>
                  <v:path arrowok="t" textboxrect="0,0,95250,95250"/>
                </v:shape>
                <w10:anchorlock/>
              </v:group>
            </w:pict>
          </mc:Fallback>
        </mc:AlternateContent>
      </w:r>
      <w:r>
        <w:t xml:space="preserve"> A Uniform Resource Identifier is a compact sequence of characters (alphanumerics and a few symbols) that identifies an online or offline, abstract or physical resource. A Uniform Resource Locator is a type of URI that identifies a resource through an access method and location.</w:t>
      </w:r>
    </w:p>
    <w:p w:rsidR="00F54A38" w:rsidRDefault="00F54A38" w:rsidP="00F54A38">
      <w:pPr>
        <w:spacing w:after="672" w:line="305" w:lineRule="auto"/>
        <w:ind w:left="1495" w:right="-15" w:hanging="745"/>
        <w:jc w:val="both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E257906" wp14:editId="6EA0A834">
                <wp:extent cx="95250" cy="95250"/>
                <wp:effectExtent l="0" t="0" r="0" b="0"/>
                <wp:docPr id="9817" name="Group 9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95250"/>
                          <a:chOff x="0" y="0"/>
                          <a:chExt cx="95250" cy="95250"/>
                        </a:xfrm>
                      </wpg:grpSpPr>
                      <wps:wsp>
                        <wps:cNvPr id="772" name="Shape 772"/>
                        <wps:cNvSpPr/>
                        <wps:spPr>
                          <a:xfrm>
                            <a:off x="0" y="0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95250" y="47625"/>
                                </a:moveTo>
                                <a:cubicBezTo>
                                  <a:pt x="95250" y="73926"/>
                                  <a:pt x="73923" y="95250"/>
                                  <a:pt x="47625" y="95250"/>
                                </a:cubicBezTo>
                                <a:cubicBezTo>
                                  <a:pt x="21327" y="95250"/>
                                  <a:pt x="0" y="73926"/>
                                  <a:pt x="0" y="47625"/>
                                </a:cubicBezTo>
                                <a:cubicBezTo>
                                  <a:pt x="0" y="21323"/>
                                  <a:pt x="21327" y="0"/>
                                  <a:pt x="47625" y="0"/>
                                </a:cubicBezTo>
                                <a:cubicBezTo>
                                  <a:pt x="73923" y="0"/>
                                  <a:pt x="95250" y="21323"/>
                                  <a:pt x="95250" y="47625"/>
                                </a:cubicBezTo>
                                <a:close/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46A1B0" id="Group 9817" o:spid="_x0000_s1026" style="width:7.5pt;height:7.5pt;mso-position-horizontal-relative:char;mso-position-vertical-relative:line" coordsize="9525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">
                <v:shape id="Shape 772" o:spid="_x0000_s1027" style="position:absolute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" path="m95250,47625v,26301,-21327,47625,-47625,47625c21327,95250,,73926,,47625,,21323,21327,,47625,,73923,,95250,21323,95250,47625xe" filled="f" strokeweight=".6pt">
                  <v:stroke endcap="round"/>
                  <v:path arrowok="t" textboxrect="0,0,95250,95250"/>
                </v:shape>
                <w10:anchorlock/>
              </v:group>
            </w:pict>
          </mc:Fallback>
        </mc:AlternateContent>
      </w:r>
      <w:r>
        <w:t xml:space="preserve"> HTTP is a stateless, synchronous, readable, client server application protocol running on top of TCP, supports GET operations to fetch resources and POST operations to invoke services, and can operate through intermediaries and use caching.</w:t>
      </w:r>
    </w:p>
    <w:p w:rsidR="00F54A38" w:rsidRDefault="00F54A38" w:rsidP="00F54A38">
      <w:pPr>
        <w:spacing w:after="438" w:line="305" w:lineRule="auto"/>
        <w:ind w:left="1495" w:right="-15" w:hanging="745"/>
        <w:jc w:val="both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461C89B" wp14:editId="5659A392">
                <wp:extent cx="95250" cy="95250"/>
                <wp:effectExtent l="0" t="0" r="0" b="0"/>
                <wp:docPr id="9818" name="Group 98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95250"/>
                          <a:chOff x="0" y="0"/>
                          <a:chExt cx="95250" cy="95250"/>
                        </a:xfrm>
                      </wpg:grpSpPr>
                      <wps:wsp>
                        <wps:cNvPr id="780" name="Shape 780"/>
                        <wps:cNvSpPr/>
                        <wps:spPr>
                          <a:xfrm>
                            <a:off x="0" y="0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95250" y="47625"/>
                                </a:moveTo>
                                <a:cubicBezTo>
                                  <a:pt x="95250" y="73926"/>
                                  <a:pt x="73923" y="95250"/>
                                  <a:pt x="47625" y="95250"/>
                                </a:cubicBezTo>
                                <a:cubicBezTo>
                                  <a:pt x="21327" y="95250"/>
                                  <a:pt x="0" y="73926"/>
                                  <a:pt x="0" y="47625"/>
                                </a:cubicBezTo>
                                <a:cubicBezTo>
                                  <a:pt x="0" y="21323"/>
                                  <a:pt x="21327" y="0"/>
                                  <a:pt x="47625" y="0"/>
                                </a:cubicBezTo>
                                <a:cubicBezTo>
                                  <a:pt x="73923" y="0"/>
                                  <a:pt x="95250" y="21323"/>
                                  <a:pt x="95250" y="47625"/>
                                </a:cubicBezTo>
                                <a:close/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6A2115" id="Group 9818" o:spid="_x0000_s1026" style="width:7.5pt;height:7.5pt;mso-position-horizontal-relative:char;mso-position-vertical-relative:line" coordsize="9525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">
                <v:shape id="Shape 780" o:spid="_x0000_s1027" style="position:absolute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" path="m95250,47625v,26301,-21327,47625,-47625,47625c21327,95250,,73926,,47625,,21323,21327,,47625,,73923,,95250,21323,95250,47625xe" filled="f" strokeweight=".6pt">
                  <v:stroke endcap="round"/>
                  <v:path arrowok="t" textboxrect="0,0,95250,95250"/>
                </v:shape>
                <w10:anchorlock/>
              </v:group>
            </w:pict>
          </mc:Fallback>
        </mc:AlternateContent>
      </w:r>
      <w:r>
        <w:t xml:space="preserve"> The Web was invented by Tim Berners Lee around 1990, replaced Gopher from 1994 onwards as the Internet’s foremost distributed hyper media application, and has grown to support well over a billion active web servers.</w:t>
      </w:r>
    </w:p>
    <w:p w:rsidR="00F54A38" w:rsidRDefault="00F54A38" w:rsidP="002C40CC"/>
    <w:sectPr w:rsidR="00F54A38" w:rsidSect="004D6953">
      <w:pgSz w:w="11906" w:h="16838"/>
      <w:pgMar w:top="624" w:right="1440" w:bottom="62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A38" w:rsidRDefault="00F54A38" w:rsidP="00F54A38">
      <w:r>
        <w:separator/>
      </w:r>
    </w:p>
  </w:endnote>
  <w:endnote w:type="continuationSeparator" w:id="0">
    <w:p w:rsidR="00F54A38" w:rsidRDefault="00F54A38" w:rsidP="00F54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A38" w:rsidRDefault="00F54A38">
    <w:pPr>
      <w:spacing w:after="160" w:line="259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A38" w:rsidRDefault="00F54A38">
    <w:pPr>
      <w:tabs>
        <w:tab w:val="center" w:pos="733"/>
        <w:tab w:val="center" w:pos="9378"/>
      </w:tabs>
      <w:spacing w:line="259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A38" w:rsidRDefault="00F54A38">
    <w:pPr>
      <w:tabs>
        <w:tab w:val="center" w:pos="733"/>
        <w:tab w:val="center" w:pos="9378"/>
      </w:tabs>
      <w:spacing w:line="259" w:lineRule="auto"/>
    </w:pPr>
    <w:r>
      <w:rPr>
        <w:rFonts w:ascii="Calibri" w:eastAsia="Calibri" w:hAnsi="Calibri" w:cs="Calibri"/>
      </w:rPr>
      <w:tab/>
    </w:r>
    <w:r>
      <w:rPr>
        <w:rFonts w:ascii="Arial" w:eastAsia="Arial" w:hAnsi="Arial" w:cs="Arial"/>
        <w:b/>
        <w:sz w:val="20"/>
      </w:rPr>
      <w:t>Lecture 2</w:t>
    </w:r>
    <w:r>
      <w:rPr>
        <w:rFonts w:ascii="Arial" w:eastAsia="Arial" w:hAnsi="Arial" w:cs="Arial"/>
        <w:b/>
        <w:sz w:val="20"/>
      </w:rPr>
      <w:tab/>
      <w:t xml:space="preserve">Slide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20"/>
      </w:rPr>
      <w:t>1</w:t>
    </w:r>
    <w:r>
      <w:rPr>
        <w:b/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A38" w:rsidRDefault="00F54A38">
    <w:pPr>
      <w:tabs>
        <w:tab w:val="center" w:pos="8340"/>
      </w:tabs>
      <w:spacing w:line="259" w:lineRule="auto"/>
      <w:ind w:left="-75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A38" w:rsidRDefault="00F54A38">
    <w:pPr>
      <w:tabs>
        <w:tab w:val="center" w:pos="8340"/>
      </w:tabs>
      <w:spacing w:line="259" w:lineRule="auto"/>
      <w:ind w:left="-75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A38" w:rsidRDefault="00F54A38">
    <w:pPr>
      <w:tabs>
        <w:tab w:val="center" w:pos="8340"/>
      </w:tabs>
      <w:spacing w:line="259" w:lineRule="auto"/>
      <w:ind w:left="-750"/>
    </w:pPr>
    <w:r>
      <w:rPr>
        <w:rFonts w:ascii="Arial" w:eastAsia="Arial" w:hAnsi="Arial" w:cs="Arial"/>
        <w:b/>
        <w:sz w:val="20"/>
      </w:rPr>
      <w:t>Lecture 2</w:t>
    </w:r>
    <w:r>
      <w:rPr>
        <w:rFonts w:ascii="Arial" w:eastAsia="Arial" w:hAnsi="Arial" w:cs="Arial"/>
        <w:b/>
        <w:sz w:val="20"/>
      </w:rPr>
      <w:tab/>
      <w:t xml:space="preserve">Slide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20"/>
      </w:rPr>
      <w:t>1</w:t>
    </w:r>
    <w:r>
      <w:rPr>
        <w:b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A38" w:rsidRDefault="00F54A38" w:rsidP="00F54A38">
      <w:r>
        <w:separator/>
      </w:r>
    </w:p>
  </w:footnote>
  <w:footnote w:type="continuationSeparator" w:id="0">
    <w:p w:rsidR="00F54A38" w:rsidRDefault="00F54A38" w:rsidP="00F54A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A38" w:rsidRDefault="00F54A38">
    <w:pPr>
      <w:spacing w:after="160" w:line="259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A38" w:rsidRDefault="00F54A38">
    <w:pPr>
      <w:tabs>
        <w:tab w:val="center" w:pos="1172"/>
        <w:tab w:val="center" w:pos="9367"/>
      </w:tabs>
      <w:spacing w:line="259" w:lineRule="auto"/>
    </w:pPr>
    <w:r>
      <w:rPr>
        <w:rFonts w:ascii="Calibri" w:eastAsia="Calibri" w:hAnsi="Calibri" w:cs="Calibri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A38" w:rsidRDefault="00F54A38">
    <w:pPr>
      <w:tabs>
        <w:tab w:val="center" w:pos="1172"/>
        <w:tab w:val="center" w:pos="9367"/>
      </w:tabs>
      <w:spacing w:line="259" w:lineRule="auto"/>
    </w:pPr>
    <w:r>
      <w:rPr>
        <w:rFonts w:ascii="Calibri" w:eastAsia="Calibri" w:hAnsi="Calibri" w:cs="Calibri"/>
      </w:rPr>
      <w:tab/>
    </w:r>
    <w:r>
      <w:rPr>
        <w:rFonts w:ascii="Arial" w:eastAsia="Arial" w:hAnsi="Arial" w:cs="Arial"/>
        <w:b/>
        <w:sz w:val="20"/>
      </w:rPr>
      <w:t xml:space="preserve">Web Programming </w:t>
    </w:r>
    <w:r>
      <w:rPr>
        <w:rFonts w:ascii="Arial" w:eastAsia="Arial" w:hAnsi="Arial" w:cs="Arial"/>
        <w:b/>
        <w:sz w:val="20"/>
      </w:rPr>
      <w:tab/>
      <w:t>F28WP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A38" w:rsidRDefault="00F54A38">
    <w:pPr>
      <w:tabs>
        <w:tab w:val="center" w:pos="8329"/>
      </w:tabs>
      <w:spacing w:line="259" w:lineRule="auto"/>
      <w:ind w:left="-750"/>
    </w:pPr>
    <w:r>
      <w:rPr>
        <w:rFonts w:ascii="Arial" w:eastAsia="Arial" w:hAnsi="Arial" w:cs="Arial"/>
        <w:b/>
        <w:sz w:val="20"/>
      </w:rPr>
      <w:t xml:space="preserve">Web Programming </w:t>
    </w:r>
    <w:r>
      <w:rPr>
        <w:rFonts w:ascii="Arial" w:eastAsia="Arial" w:hAnsi="Arial" w:cs="Arial"/>
        <w:b/>
        <w:sz w:val="20"/>
      </w:rPr>
      <w:tab/>
      <w:t>F28WP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A38" w:rsidRPr="004D6953" w:rsidRDefault="00F54A38" w:rsidP="004D6953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A38" w:rsidRDefault="00F54A38">
    <w:pPr>
      <w:tabs>
        <w:tab w:val="center" w:pos="8329"/>
      </w:tabs>
      <w:spacing w:line="259" w:lineRule="auto"/>
      <w:ind w:left="-750"/>
    </w:pPr>
    <w:r>
      <w:rPr>
        <w:rFonts w:ascii="Arial" w:eastAsia="Arial" w:hAnsi="Arial" w:cs="Arial"/>
        <w:b/>
        <w:sz w:val="20"/>
      </w:rPr>
      <w:t xml:space="preserve">Web Programming </w:t>
    </w:r>
    <w:r>
      <w:rPr>
        <w:rFonts w:ascii="Arial" w:eastAsia="Arial" w:hAnsi="Arial" w:cs="Arial"/>
        <w:b/>
        <w:sz w:val="20"/>
      </w:rPr>
      <w:tab/>
      <w:t>F28WP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412A8"/>
    <w:multiLevelType w:val="hybridMultilevel"/>
    <w:tmpl w:val="AFFCDCDC"/>
    <w:lvl w:ilvl="0" w:tplc="96E08964">
      <w:start w:val="1"/>
      <w:numFmt w:val="bullet"/>
      <w:lvlText w:val="•"/>
      <w:lvlJc w:val="left"/>
      <w:pPr>
        <w:ind w:left="2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40A2DAC6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666869A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2866358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BF607B68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D98434D2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BD24813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C4A21402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F7A2BDD6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FD0854"/>
    <w:multiLevelType w:val="hybridMultilevel"/>
    <w:tmpl w:val="3E98C9D8"/>
    <w:lvl w:ilvl="0" w:tplc="158E6C7A">
      <w:start w:val="1"/>
      <w:numFmt w:val="bullet"/>
      <w:lvlText w:val="•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F867886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37A885E2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584D87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146A68D2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9C2A6962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2D3E010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70C6E67C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E1E0FD1A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500A96"/>
    <w:multiLevelType w:val="hybridMultilevel"/>
    <w:tmpl w:val="C202660C"/>
    <w:lvl w:ilvl="0" w:tplc="42D443BC">
      <w:start w:val="1"/>
      <w:numFmt w:val="bullet"/>
      <w:lvlText w:val="•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17906312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009468FE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60F05A3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EC2A95CC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1C343C42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41FA9C7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00FE7356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2AB0FB82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320D34"/>
    <w:multiLevelType w:val="hybridMultilevel"/>
    <w:tmpl w:val="74984850"/>
    <w:lvl w:ilvl="0" w:tplc="7548CAB8">
      <w:start w:val="1"/>
      <w:numFmt w:val="bullet"/>
      <w:lvlText w:val="•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9ACAA240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0D249384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0BA4B2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04B266A6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48CE8764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7FD6AEA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C6565168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6902FBCC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294EAB"/>
    <w:multiLevelType w:val="hybridMultilevel"/>
    <w:tmpl w:val="7ED07B72"/>
    <w:lvl w:ilvl="0" w:tplc="285CA4E2">
      <w:start w:val="1"/>
      <w:numFmt w:val="bullet"/>
      <w:lvlText w:val="•"/>
      <w:lvlJc w:val="left"/>
      <w:pPr>
        <w:ind w:left="2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0CD8FEA4">
      <w:start w:val="1"/>
      <w:numFmt w:val="bullet"/>
      <w:lvlText w:val="o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71762D16">
      <w:start w:val="1"/>
      <w:numFmt w:val="bullet"/>
      <w:lvlText w:val="▪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12C8CC34">
      <w:start w:val="1"/>
      <w:numFmt w:val="bullet"/>
      <w:lvlText w:val="•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88D4D12C">
      <w:start w:val="1"/>
      <w:numFmt w:val="bullet"/>
      <w:lvlText w:val="o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0F603B98">
      <w:start w:val="1"/>
      <w:numFmt w:val="bullet"/>
      <w:lvlText w:val="▪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8B408404">
      <w:start w:val="1"/>
      <w:numFmt w:val="bullet"/>
      <w:lvlText w:val="•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EB746A36">
      <w:start w:val="1"/>
      <w:numFmt w:val="bullet"/>
      <w:lvlText w:val="o"/>
      <w:lvlJc w:val="left"/>
      <w:pPr>
        <w:ind w:left="6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F5927926">
      <w:start w:val="1"/>
      <w:numFmt w:val="bullet"/>
      <w:lvlText w:val="▪"/>
      <w:lvlJc w:val="left"/>
      <w:pPr>
        <w:ind w:left="7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9C3B5C"/>
    <w:multiLevelType w:val="hybridMultilevel"/>
    <w:tmpl w:val="4692B2A2"/>
    <w:lvl w:ilvl="0" w:tplc="627A5608">
      <w:start w:val="1989"/>
      <w:numFmt w:val="decimal"/>
      <w:lvlText w:val="%1"/>
      <w:lvlJc w:val="left"/>
      <w:pPr>
        <w:ind w:left="19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88C7E2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EE64B7A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1F2AF72A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95EC10F0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05665D52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8AC070A4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5C6160C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1A5EFCF0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87"/>
    <w:rsid w:val="00060F4E"/>
    <w:rsid w:val="0008487A"/>
    <w:rsid w:val="0010139F"/>
    <w:rsid w:val="001B55EC"/>
    <w:rsid w:val="001B5687"/>
    <w:rsid w:val="002C40CC"/>
    <w:rsid w:val="00404756"/>
    <w:rsid w:val="004D6953"/>
    <w:rsid w:val="006023AF"/>
    <w:rsid w:val="007157F1"/>
    <w:rsid w:val="008C7087"/>
    <w:rsid w:val="00911B67"/>
    <w:rsid w:val="00A2063F"/>
    <w:rsid w:val="00AC41E5"/>
    <w:rsid w:val="00B66275"/>
    <w:rsid w:val="00B95301"/>
    <w:rsid w:val="00CE4EE7"/>
    <w:rsid w:val="00D2658D"/>
    <w:rsid w:val="00D61742"/>
    <w:rsid w:val="00D64D8B"/>
    <w:rsid w:val="00DA6B0F"/>
    <w:rsid w:val="00EF2733"/>
    <w:rsid w:val="00F5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85EB0"/>
  <w15:chartTrackingRefBased/>
  <w15:docId w15:val="{3972DB8D-303C-4727-8627-6BCEC18E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58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65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3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3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5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6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53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3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023A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023A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023AF"/>
    <w:rPr>
      <w:i/>
      <w:iCs/>
    </w:rPr>
  </w:style>
  <w:style w:type="character" w:styleId="Strong">
    <w:name w:val="Strong"/>
    <w:basedOn w:val="DefaultParagraphFont"/>
    <w:uiPriority w:val="22"/>
    <w:qFormat/>
    <w:rsid w:val="006023AF"/>
    <w:rPr>
      <w:b/>
      <w:bCs/>
    </w:rPr>
  </w:style>
  <w:style w:type="table" w:customStyle="1" w:styleId="TableGrid">
    <w:name w:val="TableGrid"/>
    <w:rsid w:val="00F54A38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D69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6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3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6547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125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933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702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6729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48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8104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878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588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1369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5985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5867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45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1371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892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98BA4-3CA0-42CC-8F84-D191E3A01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E6767A2D.dotm</Template>
  <TotalTime>62</TotalTime>
  <Pages>14</Pages>
  <Words>2250</Words>
  <Characters>12829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Kenwright, Benjamin</cp:lastModifiedBy>
  <cp:revision>21</cp:revision>
  <cp:lastPrinted>2019-09-17T13:18:00Z</cp:lastPrinted>
  <dcterms:created xsi:type="dcterms:W3CDTF">2019-08-05T14:26:00Z</dcterms:created>
  <dcterms:modified xsi:type="dcterms:W3CDTF">2019-09-17T13:21:00Z</dcterms:modified>
</cp:coreProperties>
</file>