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301" w:rsidRDefault="00AC41E5" w:rsidP="00D2658D">
      <w:pPr>
        <w:pStyle w:val="Title"/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F4E">
        <w:rPr>
          <w:i/>
        </w:rPr>
        <w:t>Notes</w:t>
      </w:r>
      <w:r w:rsidR="00060F4E">
        <w:t xml:space="preserve"> </w:t>
      </w:r>
      <w:r w:rsidR="00E7316B">
        <w:t>–</w:t>
      </w:r>
      <w:r w:rsidR="00B95301">
        <w:t xml:space="preserve"> </w:t>
      </w:r>
      <w:r w:rsidR="00E7316B">
        <w:t>Productive Web Programming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060F4E" w:rsidP="00D2658D">
      <w:r>
        <w:t>Supplementary notes to complement the lecture material for</w:t>
      </w:r>
      <w:r w:rsidR="00E7316B">
        <w:t xml:space="preserve"> Productive Web Programming</w:t>
      </w:r>
      <w:r>
        <w:t>.</w:t>
      </w:r>
    </w:p>
    <w:p w:rsidR="00060F4E" w:rsidRDefault="00060F4E" w:rsidP="00D2658D"/>
    <w:p w:rsidR="00E7316B" w:rsidRDefault="00E7316B" w:rsidP="00D2658D"/>
    <w:p w:rsidR="00E7316B" w:rsidRDefault="00E7316B" w:rsidP="00D2658D"/>
    <w:p w:rsidR="00E7316B" w:rsidRDefault="00E7316B" w:rsidP="00E7316B">
      <w:pPr>
        <w:pStyle w:val="Heading2"/>
      </w:pPr>
      <w:r>
        <w:t>Validation</w:t>
      </w:r>
    </w:p>
    <w:p w:rsidR="00E7316B" w:rsidRDefault="00E7316B" w:rsidP="00D2658D"/>
    <w:p w:rsidR="00E7316B" w:rsidRDefault="00E7316B" w:rsidP="00D2658D">
      <w:r>
        <w:t>Try out the validation website to check HTML/CSS/Links</w:t>
      </w:r>
    </w:p>
    <w:p w:rsidR="00E7316B" w:rsidRDefault="00E7316B" w:rsidP="00D2658D"/>
    <w:p w:rsidR="00E7316B" w:rsidRDefault="00E7316B" w:rsidP="00D2658D"/>
    <w:p w:rsidR="00E7316B" w:rsidRDefault="00E7316B" w:rsidP="00D2658D">
      <w:bookmarkStart w:id="0" w:name="_GoBack"/>
      <w:bookmarkEnd w:id="0"/>
    </w:p>
    <w:p w:rsidR="002C40CC" w:rsidRDefault="002C40CC" w:rsidP="002C40CC"/>
    <w:sectPr w:rsidR="002C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60F4E"/>
    <w:rsid w:val="0008487A"/>
    <w:rsid w:val="001B5687"/>
    <w:rsid w:val="002C40CC"/>
    <w:rsid w:val="006023AF"/>
    <w:rsid w:val="008C7087"/>
    <w:rsid w:val="00911B67"/>
    <w:rsid w:val="00AC41E5"/>
    <w:rsid w:val="00B66275"/>
    <w:rsid w:val="00B95301"/>
    <w:rsid w:val="00CE4EE7"/>
    <w:rsid w:val="00D2658D"/>
    <w:rsid w:val="00D61742"/>
    <w:rsid w:val="00D64D8B"/>
    <w:rsid w:val="00E7316B"/>
    <w:rsid w:val="00E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C7B5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7D45C5CE.dotm</Template>
  <TotalTime>52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14</cp:revision>
  <dcterms:created xsi:type="dcterms:W3CDTF">2019-08-05T14:26:00Z</dcterms:created>
  <dcterms:modified xsi:type="dcterms:W3CDTF">2019-09-03T12:50:00Z</dcterms:modified>
</cp:coreProperties>
</file>