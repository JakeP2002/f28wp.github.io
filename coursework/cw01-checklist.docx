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D4" w:rsidRDefault="002C705B" w:rsidP="002C705B">
      <w:pPr>
        <w:jc w:val="center"/>
      </w:pPr>
      <w:r>
        <w:t>Coursework Guidance List</w:t>
      </w:r>
    </w:p>
    <w:p w:rsidR="00A14FF2" w:rsidRDefault="00A14FF2" w:rsidP="002C705B">
      <w:pPr>
        <w:jc w:val="center"/>
      </w:pPr>
      <w:r>
        <w:t>Web Programming</w:t>
      </w:r>
    </w:p>
    <w:p w:rsidR="002C705B" w:rsidRDefault="002C705B" w:rsidP="002C705B"/>
    <w:p w:rsidR="002C705B" w:rsidRDefault="002C705B" w:rsidP="002C705B"/>
    <w:p w:rsidR="002C705B" w:rsidRDefault="002C705B" w:rsidP="002C705B">
      <w:pPr>
        <w:sectPr w:rsidR="002C705B" w:rsidSect="002C705B">
          <w:pgSz w:w="11906" w:h="16838"/>
          <w:pgMar w:top="1134" w:right="1191" w:bottom="1134" w:left="1191" w:header="709" w:footer="709" w:gutter="0"/>
          <w:cols w:space="708"/>
          <w:docGrid w:linePitch="360"/>
        </w:sectPr>
      </w:pPr>
      <w:r>
        <w:t xml:space="preserve">The following provides </w:t>
      </w:r>
      <w:r w:rsidR="002E125F">
        <w:t xml:space="preserve">a set of guidelines and </w:t>
      </w:r>
      <w:r>
        <w:t xml:space="preserve">guidance </w:t>
      </w:r>
      <w:r w:rsidR="002E125F">
        <w:t xml:space="preserve">for you to contemplate while you progress through your coursework.  The list of items also provides a quick </w:t>
      </w:r>
      <w:r>
        <w:t>checklist to help you ensure you stay on track with your coursework</w:t>
      </w:r>
      <w:r w:rsidR="002E125F">
        <w:t>/deliverables.</w:t>
      </w:r>
    </w:p>
    <w:p w:rsidR="002C705B" w:rsidRDefault="002C705B" w:rsidP="002C705B"/>
    <w:p w:rsidR="002C705B" w:rsidRDefault="002C705B" w:rsidP="002C705B"/>
    <w:p w:rsidR="002C705B" w:rsidRDefault="002C705B" w:rsidP="002C705B">
      <w:pPr>
        <w:pStyle w:val="Heading2"/>
        <w:sectPr w:rsidR="002C705B" w:rsidSect="002C705B">
          <w:type w:val="continuous"/>
          <w:pgSz w:w="11906" w:h="16838"/>
          <w:pgMar w:top="1134" w:right="1191" w:bottom="1134" w:left="1191" w:header="709" w:footer="709" w:gutter="0"/>
          <w:cols w:space="708"/>
          <w:docGrid w:linePitch="360"/>
        </w:sectPr>
      </w:pPr>
    </w:p>
    <w:p w:rsidR="002C705B" w:rsidRDefault="002C705B" w:rsidP="002C705B">
      <w:pPr>
        <w:pStyle w:val="Heading2"/>
      </w:pPr>
      <w:r>
        <w:t>Type of game (i.e., must be 2D)</w:t>
      </w:r>
    </w:p>
    <w:p w:rsidR="002C705B" w:rsidRDefault="002C705B" w:rsidP="002C705B"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T</w:t>
      </w:r>
      <w:r>
        <w:t>eam details submitted to lecture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P</w:t>
      </w:r>
      <w:r>
        <w:t>lan/objectives (milestones/dates)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O</w:t>
      </w:r>
      <w:r w:rsidR="000323DB">
        <w:t>rganise this on G</w:t>
      </w:r>
      <w:r>
        <w:t>it</w:t>
      </w:r>
      <w:r w:rsidR="000323DB">
        <w:t>H</w:t>
      </w:r>
      <w:r>
        <w:t>ub (readme)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T</w:t>
      </w:r>
      <w:r>
        <w:t>eam members (usernames, ..)</w:t>
      </w:r>
      <w:r w:rsidR="002E125F">
        <w:t xml:space="preserve"> all added to project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C</w:t>
      </w:r>
      <w:r>
        <w:t>oding styles, (agreed and consistent)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Meeting dates (plan/backup)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C</w:t>
      </w:r>
      <w:r>
        <w:t>ode validation/testing plan (automated vs user)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M</w:t>
      </w:r>
      <w:r>
        <w:t>anage code changes/versions (different file types/bugs/tasks)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O</w:t>
      </w:r>
      <w:r>
        <w:t>pen source practices (real-world)</w:t>
      </w:r>
    </w:p>
    <w:p w:rsidR="002C705B" w:rsidRDefault="002C705B" w:rsidP="002C705B">
      <w:pPr>
        <w:pStyle w:val="Heading2"/>
      </w:pPr>
      <w:r w:rsidRPr="002C705B">
        <w:t>Mechanics</w:t>
      </w:r>
      <w:r>
        <w:t xml:space="preserve"> of the game (client side)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G</w:t>
      </w:r>
      <w:r>
        <w:t>ame play details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S</w:t>
      </w:r>
      <w:r>
        <w:t>coring/point system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A</w:t>
      </w:r>
      <w:r>
        <w:t>nimation/required graphics/code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U</w:t>
      </w:r>
      <w:r>
        <w:t>ser input/controls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I</w:t>
      </w:r>
      <w:r>
        <w:t>nteraction environment/collisions</w:t>
      </w:r>
    </w:p>
    <w:p w:rsidR="002C705B" w:rsidRDefault="002C705B" w:rsidP="002C705B">
      <w:pPr>
        <w:pStyle w:val="Heading2"/>
      </w:pPr>
      <w:r>
        <w:t xml:space="preserve">Testing 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U</w:t>
      </w:r>
      <w:r>
        <w:t>sability (view/design/..)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W</w:t>
      </w:r>
      <w:r>
        <w:t>orking client implementation (standalone)</w:t>
      </w:r>
      <w:r w:rsidR="007F2DBD">
        <w:t xml:space="preserve"> (offline sandpit version?)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C</w:t>
      </w:r>
      <w:r>
        <w:t>ould the game run standalone with no other players? (</w:t>
      </w:r>
      <w:r w:rsidR="00AA7B6A">
        <w:t xml:space="preserve">e.g., early </w:t>
      </w:r>
      <w:r>
        <w:t>testing)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Javascript/DOM/CSS/html</w:t>
      </w:r>
      <w:r w:rsidR="00124701">
        <w:t xml:space="preserve"> (validation</w:t>
      </w:r>
      <w:r w:rsidR="00C93390">
        <w:t>/sanity checks</w:t>
      </w:r>
      <w:r w:rsidR="00124701">
        <w:t>)</w:t>
      </w:r>
    </w:p>
    <w:p w:rsidR="002C705B" w:rsidRDefault="002C705B" w:rsidP="002C705B">
      <w:pPr>
        <w:pStyle w:val="Heading2"/>
      </w:pPr>
      <w:r>
        <w:t>Data</w:t>
      </w:r>
      <w:r w:rsidR="00E12937">
        <w:t xml:space="preserve"> Management</w:t>
      </w:r>
    </w:p>
    <w:p w:rsidR="002E125F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Separating data (temporary data, data for client</w:t>
      </w:r>
      <w:r w:rsidR="002E125F">
        <w:t xml:space="preserve"> and server/structured/managed) </w:t>
      </w:r>
    </w:p>
    <w:p w:rsidR="002C705B" w:rsidRDefault="002C705B" w:rsidP="002C705B">
      <w:r>
        <w:t>e.g., which information needs to be sent/received from the server, which is created/managed locally</w:t>
      </w:r>
    </w:p>
    <w:p w:rsidR="002C705B" w:rsidRDefault="002C705B" w:rsidP="002C705B">
      <w:pPr>
        <w:pStyle w:val="Heading2"/>
      </w:pPr>
      <w:r>
        <w:t xml:space="preserve">Flow control 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L</w:t>
      </w:r>
      <w:r>
        <w:t>ogin/temp visitor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R</w:t>
      </w:r>
      <w:r>
        <w:t xml:space="preserve">estarting/joining exiting game 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M</w:t>
      </w:r>
      <w:r>
        <w:t>anaging resources/partitioning (groups/levels/regions)</w:t>
      </w:r>
    </w:p>
    <w:p w:rsidR="002C705B" w:rsidRDefault="002C705B" w:rsidP="002C705B">
      <w:pPr>
        <w:pStyle w:val="Heading2"/>
      </w:pPr>
      <w:r>
        <w:t xml:space="preserve">Server-client management 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P</w:t>
      </w:r>
      <w:r>
        <w:t>assing data to-from the server in real time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S</w:t>
      </w:r>
      <w:r>
        <w:t>uitable language/data transmission format</w:t>
      </w:r>
    </w:p>
    <w:p w:rsidR="002C705B" w:rsidRDefault="002C705B" w:rsidP="002C705B">
      <w:r>
        <w:t xml:space="preserve">e.g., time information, other user status information, 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S</w:t>
      </w:r>
      <w:r>
        <w:t>erver data storage (sql/mysql/litesql/..)</w:t>
      </w:r>
    </w:p>
    <w:p w:rsidR="002C705B" w:rsidRDefault="002C705B" w:rsidP="002C705B">
      <w:pPr>
        <w:pStyle w:val="Heading2"/>
      </w:pPr>
      <w:r>
        <w:t>Deployment plan</w:t>
      </w:r>
    </w:p>
    <w:p w:rsidR="002C705B" w:rsidRDefault="002C705B" w:rsidP="002C705B">
      <w:r>
        <w:rPr>
          <w:rFonts w:ascii="Symbol" w:hAnsi="Symbol" w:cs="Symbol"/>
          <w:sz w:val="23"/>
          <w:szCs w:val="23"/>
        </w:rPr>
        <w:t></w:t>
      </w:r>
      <w:r>
        <w:t xml:space="preserve"> How will it be deployment testing be done</w:t>
      </w:r>
    </w:p>
    <w:p w:rsidR="002C705B" w:rsidRDefault="002C705B" w:rsidP="002C705B">
      <w:r>
        <w:rPr>
          <w:rFonts w:ascii="Symbol" w:hAnsi="Symbol" w:cs="Symbol"/>
          <w:sz w:val="23"/>
          <w:szCs w:val="23"/>
        </w:rPr>
        <w:t></w:t>
      </w:r>
      <w:r>
        <w:t xml:space="preserve"> Is the GitHub project easy to deploy and test (outside user/community/guidance information/ rules/settings/robust)?</w:t>
      </w:r>
    </w:p>
    <w:p w:rsidR="002C705B" w:rsidRDefault="002C705B" w:rsidP="002C705B">
      <w:r>
        <w:rPr>
          <w:rFonts w:ascii="Symbol" w:hAnsi="Symbol" w:cs="Symbol"/>
          <w:sz w:val="23"/>
          <w:szCs w:val="23"/>
        </w:rPr>
        <w:t></w:t>
      </w:r>
      <w:r>
        <w:t xml:space="preserve"> Deployment criteria clear (libraries, server permissions, defined)</w:t>
      </w:r>
    </w:p>
    <w:p w:rsidR="002C705B" w:rsidRDefault="002C705B" w:rsidP="002C705B">
      <w:r>
        <w:rPr>
          <w:rFonts w:ascii="Symbol" w:hAnsi="Symbol" w:cs="Symbol"/>
          <w:sz w:val="23"/>
          <w:szCs w:val="23"/>
        </w:rPr>
        <w:t></w:t>
      </w:r>
      <w:r>
        <w:t xml:space="preserve"> Is there a list of active tests, success, Q&amp;A for the deployment of the project?</w:t>
      </w:r>
    </w:p>
    <w:p w:rsidR="002C705B" w:rsidRDefault="002C705B" w:rsidP="002C705B">
      <w:pPr>
        <w:pStyle w:val="Heading2"/>
      </w:pPr>
      <w:r>
        <w:t>Security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V</w:t>
      </w:r>
      <w:r>
        <w:t xml:space="preserve">alidate data/user information 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S</w:t>
      </w:r>
      <w:r>
        <w:t>ecurity/safety/backups</w:t>
      </w:r>
    </w:p>
    <w:p w:rsidR="002C705B" w:rsidRDefault="002C705B" w:rsidP="002C705B">
      <w:pPr>
        <w:pStyle w:val="Heading2"/>
      </w:pPr>
      <w:r>
        <w:t>Optimization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S</w:t>
      </w:r>
      <w:r>
        <w:t xml:space="preserve">low connections, crashes, different browsers, 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 w:rsidR="00271FE9">
        <w:t xml:space="preserve"> Optimizing J</w:t>
      </w:r>
      <w:bookmarkStart w:id="0" w:name="_GoBack"/>
      <w:bookmarkEnd w:id="0"/>
      <w:r>
        <w:t>avascript code/graphics/design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</w:t>
      </w:r>
      <w:r w:rsidR="002E125F">
        <w:t>C</w:t>
      </w:r>
      <w:r>
        <w:t>ompression (file/data formats, jpg vs png vs bmp, zlib, ..)</w:t>
      </w:r>
    </w:p>
    <w:p w:rsidR="002C705B" w:rsidRDefault="002C705B" w:rsidP="002C705B">
      <w:r>
        <w:t xml:space="preserve"> </w:t>
      </w:r>
    </w:p>
    <w:p w:rsidR="002C705B" w:rsidRDefault="002C705B" w:rsidP="002C705B">
      <w:pPr>
        <w:pStyle w:val="Heading2"/>
      </w:pPr>
      <w:r>
        <w:t>Library/log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How many lines of code have been written by each team member?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How many external files/libraries have been used?</w:t>
      </w:r>
      <w:r w:rsidR="002E125F">
        <w:t xml:space="preserve"> (clearly explained)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How many external assets (images/sounds)?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What are the game limitations?</w:t>
      </w:r>
    </w:p>
    <w:p w:rsidR="002C705B" w:rsidRDefault="002C705B" w:rsidP="002C705B">
      <w:r>
        <w:t xml:space="preserve"> </w:t>
      </w:r>
    </w:p>
    <w:p w:rsidR="002C705B" w:rsidRDefault="002C705B" w:rsidP="002C705B"/>
    <w:p w:rsidR="002C705B" w:rsidRDefault="002C705B" w:rsidP="002C705B">
      <w:pPr>
        <w:pStyle w:val="Heading2"/>
      </w:pPr>
      <w:r>
        <w:t>Ongoing Maintenance (week by week)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Each team member is contributing (commits, updates, testing)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Bugs, features, releases are reguarly updated </w:t>
      </w:r>
    </w:p>
    <w:p w:rsidR="002C705B" w:rsidRDefault="002C705B" w:rsidP="002C705B">
      <w:r>
        <w:t xml:space="preserve"> </w:t>
      </w:r>
      <w:r>
        <w:rPr>
          <w:rFonts w:ascii="Symbol" w:hAnsi="Symbol" w:cs="Symbol"/>
          <w:sz w:val="23"/>
          <w:szCs w:val="23"/>
        </w:rPr>
        <w:t></w:t>
      </w:r>
      <w:r>
        <w:t xml:space="preserve"> Meetings, tasks, issues, information, are logged (record so you remember)</w:t>
      </w:r>
    </w:p>
    <w:p w:rsidR="002E125F" w:rsidRDefault="002E125F" w:rsidP="002C705B">
      <w:r>
        <w:rPr>
          <w:rFonts w:ascii="Symbol" w:hAnsi="Symbol" w:cs="Symbol"/>
          <w:sz w:val="23"/>
          <w:szCs w:val="23"/>
        </w:rPr>
        <w:t></w:t>
      </w:r>
      <w:r>
        <w:t xml:space="preserve"> Does the team work synergistically?</w:t>
      </w:r>
    </w:p>
    <w:p w:rsidR="002C705B" w:rsidRDefault="002C705B" w:rsidP="002C705B">
      <w:pPr>
        <w:sectPr w:rsidR="002C705B" w:rsidSect="002C705B">
          <w:type w:val="continuous"/>
          <w:pgSz w:w="11906" w:h="16838"/>
          <w:pgMar w:top="1134" w:right="1191" w:bottom="1134" w:left="1191" w:header="709" w:footer="709" w:gutter="0"/>
          <w:cols w:num="2" w:space="708"/>
          <w:docGrid w:linePitch="360"/>
        </w:sectPr>
      </w:pPr>
      <w:r>
        <w:t xml:space="preserve"> -</w:t>
      </w:r>
    </w:p>
    <w:p w:rsidR="002C705B" w:rsidRDefault="002C705B" w:rsidP="002C705B">
      <w:r>
        <w:t xml:space="preserve"> </w:t>
      </w:r>
    </w:p>
    <w:p w:rsidR="002C705B" w:rsidRDefault="002C705B"/>
    <w:p w:rsidR="002C705B" w:rsidRDefault="002C705B"/>
    <w:sectPr w:rsidR="002C705B" w:rsidSect="002C705B">
      <w:type w:val="continuous"/>
      <w:pgSz w:w="11906" w:h="16838"/>
      <w:pgMar w:top="1134" w:right="1191" w:bottom="113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5B"/>
    <w:rsid w:val="000323DB"/>
    <w:rsid w:val="00124701"/>
    <w:rsid w:val="00271FE9"/>
    <w:rsid w:val="002C705B"/>
    <w:rsid w:val="002E125F"/>
    <w:rsid w:val="00405FD4"/>
    <w:rsid w:val="007F2DBD"/>
    <w:rsid w:val="00A14FF2"/>
    <w:rsid w:val="00AA7B6A"/>
    <w:rsid w:val="00C93390"/>
    <w:rsid w:val="00E1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E042"/>
  <w15:chartTrackingRefBased/>
  <w15:docId w15:val="{430943CC-BE83-4662-AA70-925DF555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5B"/>
    <w:pPr>
      <w:spacing w:after="0"/>
    </w:pPr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05B"/>
    <w:rPr>
      <w:rFonts w:asciiTheme="majorHAnsi" w:eastAsiaTheme="majorEastAsia" w:hAnsiTheme="majorHAnsi" w:cstheme="majorBidi"/>
      <w:b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4FFC2049.dotm</Template>
  <TotalTime>60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Kenwright, Benjamin</dc:creator>
  <cp:keywords/>
  <dc:description/>
  <cp:lastModifiedBy>Kenwright, Benjamin</cp:lastModifiedBy>
  <cp:revision>10</cp:revision>
  <cp:lastPrinted>2019-09-24T07:58:00Z</cp:lastPrinted>
  <dcterms:created xsi:type="dcterms:W3CDTF">2019-09-24T07:37:00Z</dcterms:created>
  <dcterms:modified xsi:type="dcterms:W3CDTF">2019-09-24T09:46:00Z</dcterms:modified>
</cp:coreProperties>
</file>