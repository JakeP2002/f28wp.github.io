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C21" w:rsidRDefault="0007566B">
      <w:r>
        <w:t xml:space="preserve">Team Name: </w:t>
      </w:r>
      <w:proofErr w:type="gramStart"/>
      <w:r>
        <w:t>………………………………………………............</w:t>
      </w:r>
      <w:proofErr w:type="gramEnd"/>
      <w:r>
        <w:t xml:space="preserve">                                                            Date: </w:t>
      </w:r>
      <w:proofErr w:type="gramStart"/>
      <w:r>
        <w:t>………………</w:t>
      </w:r>
      <w:r w:rsidR="002A112F">
        <w:t>……..</w:t>
      </w:r>
      <w:r>
        <w:t>………</w:t>
      </w:r>
      <w:proofErr w:type="gramEnd"/>
      <w:r>
        <w:t>..</w:t>
      </w:r>
    </w:p>
    <w:p w:rsidR="0007566B" w:rsidRDefault="0007566B"/>
    <w:p w:rsidR="0007566B" w:rsidRDefault="0007566B">
      <w:r>
        <w:t>GitHub URL: ……………………………………………………………</w:t>
      </w:r>
    </w:p>
    <w:p w:rsidR="0007566B" w:rsidRDefault="0007566B"/>
    <w:p w:rsidR="0007566B" w:rsidRDefault="0007566B">
      <w:r>
        <w:t xml:space="preserve">Team Members </w:t>
      </w:r>
    </w:p>
    <w:p w:rsidR="0007566B" w:rsidRDefault="0007566B" w:rsidP="0007566B"/>
    <w:p w:rsidR="0007566B" w:rsidRDefault="0007566B" w:rsidP="0007566B">
      <w:r>
        <w:t xml:space="preserve">Name: </w:t>
      </w:r>
      <w:proofErr w:type="gramStart"/>
      <w:r>
        <w:t>………………………..……</w:t>
      </w:r>
      <w:r w:rsidR="001575A4">
        <w:t>……</w:t>
      </w:r>
      <w:proofErr w:type="gramEnd"/>
      <w:r w:rsidR="001575A4">
        <w:t>.</w:t>
      </w:r>
      <w:r>
        <w:t xml:space="preserve">  </w:t>
      </w:r>
      <w:proofErr w:type="spellStart"/>
      <w:r>
        <w:t>StudentID</w:t>
      </w:r>
      <w:proofErr w:type="spellEnd"/>
      <w:proofErr w:type="gramStart"/>
      <w:r>
        <w:t>:………………</w:t>
      </w:r>
      <w:r w:rsidR="0005728D">
        <w:t>…</w:t>
      </w:r>
      <w:proofErr w:type="gramEnd"/>
      <w:r w:rsidR="0005728D">
        <w:t xml:space="preserve">   </w:t>
      </w:r>
      <w:r>
        <w:t xml:space="preserve">   </w:t>
      </w:r>
      <w:r>
        <w:t>Name: …………………………………</w:t>
      </w:r>
      <w:r w:rsidR="0005728D">
        <w:t>.</w:t>
      </w:r>
      <w:r w:rsidR="001575A4">
        <w:t xml:space="preserve">… </w:t>
      </w:r>
      <w:proofErr w:type="spellStart"/>
      <w:r>
        <w:t>StudentID</w:t>
      </w:r>
      <w:proofErr w:type="spellEnd"/>
      <w:proofErr w:type="gramStart"/>
      <w:r>
        <w:t>:……………</w:t>
      </w:r>
      <w:r>
        <w:t>……</w:t>
      </w:r>
      <w:proofErr w:type="gramEnd"/>
      <w:r>
        <w:t xml:space="preserve">   </w:t>
      </w:r>
    </w:p>
    <w:p w:rsidR="0007566B" w:rsidRDefault="0007566B" w:rsidP="0007566B"/>
    <w:p w:rsidR="0093545F" w:rsidRDefault="0007566B" w:rsidP="0007566B">
      <w:r>
        <w:t xml:space="preserve">Name: </w:t>
      </w:r>
      <w:proofErr w:type="gramStart"/>
      <w:r>
        <w:t>………………………..……</w:t>
      </w:r>
      <w:r w:rsidR="001575A4">
        <w:t>……</w:t>
      </w:r>
      <w:proofErr w:type="gramEnd"/>
      <w:r w:rsidR="001575A4">
        <w:t>.</w:t>
      </w:r>
      <w:r>
        <w:t xml:space="preserve">  </w:t>
      </w:r>
      <w:proofErr w:type="spellStart"/>
      <w:r>
        <w:t>StudentID</w:t>
      </w:r>
      <w:proofErr w:type="spellEnd"/>
      <w:proofErr w:type="gramStart"/>
      <w:r>
        <w:t>:………………</w:t>
      </w:r>
      <w:r w:rsidR="0005728D">
        <w:t>…</w:t>
      </w:r>
      <w:proofErr w:type="gramEnd"/>
      <w:r w:rsidR="0005728D">
        <w:t xml:space="preserve">   </w:t>
      </w:r>
      <w:r>
        <w:t xml:space="preserve">   Name: </w:t>
      </w:r>
      <w:proofErr w:type="gramStart"/>
      <w:r>
        <w:t>…………………………………</w:t>
      </w:r>
      <w:r w:rsidR="001575A4">
        <w:t>...</w:t>
      </w:r>
      <w:proofErr w:type="gramEnd"/>
      <w:r>
        <w:t xml:space="preserve">  </w:t>
      </w:r>
      <w:proofErr w:type="spellStart"/>
      <w:r>
        <w:t>StudentID</w:t>
      </w:r>
      <w:proofErr w:type="spellEnd"/>
      <w:proofErr w:type="gramStart"/>
      <w:r>
        <w:t>:…………………</w:t>
      </w:r>
      <w:proofErr w:type="gramEnd"/>
      <w:r>
        <w:t xml:space="preserve"> </w:t>
      </w:r>
    </w:p>
    <w:p w:rsidR="0093545F" w:rsidRDefault="0093545F" w:rsidP="0007566B"/>
    <w:p w:rsidR="0007566B" w:rsidRDefault="0093545F" w:rsidP="0007566B">
      <w:r>
        <w:t>Video Details: ………………………………………………………………</w:t>
      </w:r>
      <w:r w:rsidR="0007566B">
        <w:t xml:space="preserve">  </w:t>
      </w:r>
    </w:p>
    <w:p w:rsidR="0007566B" w:rsidRDefault="0007566B" w:rsidP="0007566B"/>
    <w:p w:rsidR="00A31C21" w:rsidRPr="00174F45" w:rsidRDefault="00BD10CA">
      <w:pPr>
        <w:rPr>
          <w:b/>
        </w:rPr>
      </w:pPr>
      <w:r w:rsidRPr="00174F45">
        <w:rPr>
          <w:b/>
        </w:rPr>
        <w:t>0-No feature, 1 Attempt, 2 Working, 3 Excellent</w:t>
      </w:r>
    </w:p>
    <w:p w:rsidR="00A31C21" w:rsidRDefault="00A31C21">
      <w:bookmarkStart w:id="0" w:name="_GoBack"/>
      <w:bookmarkEnd w:id="0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57"/>
        <w:gridCol w:w="7352"/>
        <w:gridCol w:w="851"/>
      </w:tblGrid>
      <w:tr w:rsidR="00A31C21" w:rsidTr="001575A4">
        <w:tc>
          <w:tcPr>
            <w:tcW w:w="1857" w:type="dxa"/>
          </w:tcPr>
          <w:p w:rsidR="00A31C21" w:rsidRDefault="00A31C21"/>
        </w:tc>
        <w:tc>
          <w:tcPr>
            <w:tcW w:w="7352" w:type="dxa"/>
          </w:tcPr>
          <w:p w:rsidR="00014832" w:rsidRDefault="000F7673" w:rsidP="00014832">
            <w:pPr>
              <w:rPr>
                <w:rFonts w:ascii="Arial" w:hAnsi="Arial" w:cs="Arial"/>
                <w:sz w:val="20"/>
                <w:szCs w:val="20"/>
              </w:rPr>
            </w:pPr>
            <w:r w:rsidRPr="000F7673">
              <w:rPr>
                <w:rFonts w:ascii="Arial" w:hAnsi="Arial" w:cs="Arial"/>
                <w:sz w:val="20"/>
                <w:szCs w:val="20"/>
              </w:rPr>
              <w:t xml:space="preserve">Each </w:t>
            </w:r>
            <w:r>
              <w:rPr>
                <w:rFonts w:ascii="Arial" w:hAnsi="Arial" w:cs="Arial"/>
                <w:sz w:val="20"/>
                <w:szCs w:val="20"/>
              </w:rPr>
              <w:t>sub-</w:t>
            </w:r>
            <w:r w:rsidRPr="000F7673">
              <w:rPr>
                <w:rFonts w:ascii="Arial" w:hAnsi="Arial" w:cs="Arial"/>
                <w:sz w:val="20"/>
                <w:szCs w:val="20"/>
              </w:rPr>
              <w:t>component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be given 0-3</w:t>
            </w:r>
            <w:r w:rsidR="00014832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A31C21" w:rsidRPr="000F7673" w:rsidRDefault="00014832" w:rsidP="000148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e.g., </w:t>
            </w:r>
            <w:r>
              <w:object w:dxaOrig="390" w:dyaOrig="4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0.65pt;height:13.75pt" o:ole="">
                  <v:imagedata r:id="rId5" o:title=""/>
                </v:shape>
                <o:OLEObject Type="Embed" ProgID="PBrush" ShapeID="_x0000_i1037" DrawAspect="Content" ObjectID="_1636378186" r:id="rId6"/>
              </w:object>
            </w:r>
          </w:p>
        </w:tc>
        <w:tc>
          <w:tcPr>
            <w:tcW w:w="851" w:type="dxa"/>
          </w:tcPr>
          <w:p w:rsidR="00A31C21" w:rsidRDefault="00A31C21">
            <w:r>
              <w:t>0-3</w:t>
            </w:r>
          </w:p>
        </w:tc>
      </w:tr>
      <w:tr w:rsidR="00A31C21" w:rsidTr="001575A4">
        <w:tc>
          <w:tcPr>
            <w:tcW w:w="1857" w:type="dxa"/>
          </w:tcPr>
          <w:p w:rsidR="00A31C21" w:rsidRDefault="00A31C21" w:rsidP="00A31C21">
            <w:r w:rsidRPr="00A31C21">
              <w:t xml:space="preserve">Demonstrate Understanding of HTML, CSS and </w:t>
            </w:r>
            <w:proofErr w:type="spellStart"/>
            <w:r w:rsidRPr="00A31C21">
              <w:t>Javascript</w:t>
            </w:r>
            <w:proofErr w:type="spellEnd"/>
          </w:p>
        </w:tc>
        <w:tc>
          <w:tcPr>
            <w:tcW w:w="7352" w:type="dxa"/>
          </w:tcPr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HTML, CSS and </w:t>
            </w:r>
            <w:proofErr w:type="spellStart"/>
            <w:r w:rsidR="00A31C21">
              <w:t>Javascript</w:t>
            </w:r>
            <w:proofErr w:type="spellEnd"/>
            <w:r w:rsidR="00A31C21">
              <w:t xml:space="preserve"> validates fully (no syntax errors, warning, issues)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Creative use of CSS styling</w:t>
            </w:r>
            <w:r w:rsidR="00014832">
              <w:t xml:space="preserve"> (which lines/files)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Advanced CSS3 layout </w:t>
            </w:r>
            <w:r w:rsidR="00014832">
              <w:t>(which lines/files)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Creative use of </w:t>
            </w:r>
            <w:proofErr w:type="spellStart"/>
            <w:r w:rsidR="00A31C21">
              <w:t>Javascript</w:t>
            </w:r>
            <w:proofErr w:type="spellEnd"/>
            <w:r w:rsidR="00014832">
              <w:t xml:space="preserve"> (which lines/files why creative)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HTML5 semantic elements used appropriately</w:t>
            </w:r>
            <w:r w:rsidR="00014832">
              <w:t xml:space="preserve"> (evidenced, how, has the HTML been run through HTML validation software W3C and included in the submission)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Game/</w:t>
            </w:r>
            <w:r w:rsidR="00B237A9">
              <w:t>web</w:t>
            </w:r>
            <w:r w:rsidR="00A31C21">
              <w:t>site should be responsive (also responsive in a mobile/different browsers)</w:t>
            </w:r>
            <w:r w:rsidR="00014832">
              <w:t xml:space="preserve"> – </w:t>
            </w:r>
            <w:r w:rsidR="00B237A9">
              <w:t xml:space="preserve">Code for managing </w:t>
            </w:r>
            <w:r w:rsidR="00014832">
              <w:t>client/server delays</w:t>
            </w:r>
            <w:r w:rsidR="00B237A9">
              <w:t xml:space="preserve">, e.g., Interpolation, prediction, AI. </w:t>
            </w:r>
            <w:r w:rsidR="00014832">
              <w:t xml:space="preserve"> Good used of asynchronous </w:t>
            </w:r>
            <w:proofErr w:type="spellStart"/>
            <w:r w:rsidR="00014832">
              <w:t>Javascript</w:t>
            </w:r>
            <w:proofErr w:type="spellEnd"/>
            <w:r w:rsidR="00014832">
              <w:t xml:space="preserve"> (avoid stalling GUI)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Hand written code (clean, structured, commented</w:t>
            </w:r>
            <w:proofErr w:type="gramStart"/>
            <w:r w:rsidR="00A31C21">
              <w:t>, ..</w:t>
            </w:r>
            <w:proofErr w:type="gramEnd"/>
            <w:r w:rsidR="00A31C21">
              <w:t>) *</w:t>
            </w:r>
            <w:r w:rsidR="00A31C21" w:rsidRPr="00BD10CA">
              <w:rPr>
                <w:b/>
              </w:rPr>
              <w:t>Your Code</w:t>
            </w:r>
            <w:r w:rsidR="00A31C21">
              <w:t>*</w:t>
            </w:r>
          </w:p>
          <w:p w:rsidR="007048EC" w:rsidRDefault="00BD10CA" w:rsidP="00FE2516">
            <w:r>
              <w:t xml:space="preserve">     (e.g., all files commented, license/author details top </w:t>
            </w:r>
            <w:r w:rsidR="00FE2516">
              <w:t>`all’</w:t>
            </w:r>
            <w:r>
              <w:t xml:space="preserve"> file</w:t>
            </w:r>
            <w:r w:rsidR="00FE2516">
              <w:t>s</w:t>
            </w:r>
            <w:r>
              <w:t xml:space="preserve">, indentation consistent across </w:t>
            </w:r>
            <w:r w:rsidR="00FE2516">
              <w:t>`</w:t>
            </w:r>
            <w:r>
              <w:t>all</w:t>
            </w:r>
            <w:r w:rsidR="00FE2516">
              <w:t>`</w:t>
            </w:r>
            <w:r>
              <w:t xml:space="preserve"> files, </w:t>
            </w:r>
            <w:r w:rsidR="00FE2516">
              <w:t>should be the same for all team members (project coordination</w:t>
            </w:r>
            <w:r>
              <w:t>)</w:t>
            </w:r>
          </w:p>
          <w:p w:rsidR="007048EC" w:rsidRDefault="007048EC" w:rsidP="00FE2516"/>
        </w:tc>
        <w:tc>
          <w:tcPr>
            <w:tcW w:w="851" w:type="dxa"/>
          </w:tcPr>
          <w:p w:rsidR="00A31C21" w:rsidRDefault="00A31C21" w:rsidP="00A31C21"/>
        </w:tc>
      </w:tr>
      <w:tr w:rsidR="00A31C21" w:rsidTr="001575A4">
        <w:tc>
          <w:tcPr>
            <w:tcW w:w="1857" w:type="dxa"/>
          </w:tcPr>
          <w:p w:rsidR="00A31C21" w:rsidRDefault="00A31C21" w:rsidP="00A31C21">
            <w:r w:rsidRPr="00A31C21">
              <w:t>Client/Server</w:t>
            </w:r>
          </w:p>
        </w:tc>
        <w:tc>
          <w:tcPr>
            <w:tcW w:w="7352" w:type="dxa"/>
          </w:tcPr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 xml:space="preserve">Manage communication between multiple </w:t>
            </w:r>
            <w:r w:rsidR="00FE2516">
              <w:t>`</w:t>
            </w:r>
            <w:r w:rsidR="00A31C21">
              <w:t>concurrent</w:t>
            </w:r>
            <w:r w:rsidR="00FE2516">
              <w:t>’</w:t>
            </w:r>
            <w:r w:rsidR="00A31C21">
              <w:t xml:space="preserve"> client/server</w:t>
            </w:r>
          </w:p>
          <w:p w:rsidR="00FE2516" w:rsidRDefault="00FE2516" w:rsidP="00A31C21">
            <w:r>
              <w:t>The games should not be running `separately’ but shared interactive experience – manage concurrent/client server interaction of data (e.g., collisions/data conflicts)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Handle issues (delays, network issues, corruption, )</w:t>
            </w:r>
          </w:p>
          <w:p w:rsidR="007048EC" w:rsidRDefault="00FE2516" w:rsidP="00A31C21">
            <w:r>
              <w:t xml:space="preserve">Interpolation, message pausing the game (delay is over 5 seconds), smart AI system, </w:t>
            </w:r>
            <w:r w:rsidR="007048EC">
              <w:t>…</w:t>
            </w:r>
          </w:p>
          <w:p w:rsidR="007048EC" w:rsidRDefault="007048EC" w:rsidP="00A31C21"/>
        </w:tc>
        <w:tc>
          <w:tcPr>
            <w:tcW w:w="851" w:type="dxa"/>
          </w:tcPr>
          <w:p w:rsidR="00A31C21" w:rsidRDefault="00A31C21" w:rsidP="00A31C21"/>
        </w:tc>
      </w:tr>
      <w:tr w:rsidR="00A31C21" w:rsidTr="001575A4">
        <w:tc>
          <w:tcPr>
            <w:tcW w:w="1857" w:type="dxa"/>
          </w:tcPr>
          <w:p w:rsidR="00A31C21" w:rsidRDefault="00A31C21" w:rsidP="00A31C21">
            <w:r w:rsidRPr="00A31C21">
              <w:t>Database/Security</w:t>
            </w:r>
          </w:p>
        </w:tc>
        <w:tc>
          <w:tcPr>
            <w:tcW w:w="7352" w:type="dxa"/>
          </w:tcPr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 w:rsidRPr="00A31C21">
              <w:t>Data is managed for the website effectively and efficiently (Server/Database)</w:t>
            </w:r>
          </w:p>
          <w:p w:rsidR="00FE2516" w:rsidRDefault="00FE2516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>Database (working reading/writing)</w:t>
            </w:r>
            <w:r w:rsidR="00A84574">
              <w:t xml:space="preserve"> [stores variety of information, such as high scores, ]</w:t>
            </w:r>
          </w:p>
          <w:p w:rsidR="00FE2516" w:rsidRDefault="00FE2516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 xml:space="preserve">Data is automatically backed up (server side), </w:t>
            </w:r>
          </w:p>
          <w:p w:rsidR="00FE2516" w:rsidRDefault="00FE2516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>Whitelist/validation testing for data submitted to server</w:t>
            </w:r>
          </w:p>
          <w:p w:rsidR="00FE2516" w:rsidRDefault="00FE2516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>Client also tests/vali</w:t>
            </w:r>
            <w:r w:rsidR="00C31AC0">
              <w:t>dates data sent from server (corruption</w:t>
            </w:r>
            <w:r>
              <w:t>/</w:t>
            </w:r>
            <w:r w:rsidR="00C31AC0">
              <w:t>value ranges avoid cheating</w:t>
            </w:r>
            <w:r>
              <w:t>)</w:t>
            </w:r>
          </w:p>
          <w:p w:rsidR="007048EC" w:rsidRDefault="00FE2516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>Database security checks (all SQL commands are `security checked’ avoid SQL injection)</w:t>
            </w:r>
          </w:p>
          <w:p w:rsidR="00FE2516" w:rsidRDefault="00FE2516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>Data sent/received is encoded/decoded/validated somehow (e.g., hash/pattern</w:t>
            </w:r>
          </w:p>
          <w:p w:rsidR="00FE2516" w:rsidRDefault="00FE2516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>IP tracking (prevent spamming/attack logging)</w:t>
            </w:r>
          </w:p>
          <w:p w:rsidR="00FE2516" w:rsidRDefault="00FE2516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>Login system (user can register and login/store/continue game progress)</w:t>
            </w:r>
          </w:p>
          <w:p w:rsidR="00FE2516" w:rsidRDefault="00FE2516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>Reset/restore password (maximum allowed tries, attack prevention)</w:t>
            </w:r>
          </w:p>
          <w:p w:rsidR="007048EC" w:rsidRDefault="00FE2516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>User passwords hash encoded with salting (or similar complex encryption)</w:t>
            </w:r>
          </w:p>
          <w:p w:rsidR="007048EC" w:rsidRDefault="007048EC" w:rsidP="00A31C21"/>
        </w:tc>
        <w:tc>
          <w:tcPr>
            <w:tcW w:w="851" w:type="dxa"/>
          </w:tcPr>
          <w:p w:rsidR="00A31C21" w:rsidRDefault="00A31C21" w:rsidP="00A31C21"/>
        </w:tc>
      </w:tr>
      <w:tr w:rsidR="00A31C21" w:rsidTr="001575A4">
        <w:tc>
          <w:tcPr>
            <w:tcW w:w="1857" w:type="dxa"/>
          </w:tcPr>
          <w:p w:rsidR="00A31C21" w:rsidRDefault="00A31C21" w:rsidP="00A31C21">
            <w:r w:rsidRPr="00A31C21">
              <w:t>Code Structure</w:t>
            </w:r>
          </w:p>
        </w:tc>
        <w:tc>
          <w:tcPr>
            <w:tcW w:w="7352" w:type="dxa"/>
          </w:tcPr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>Clear separation</w:t>
            </w:r>
            <w:r w:rsidR="00A31C21">
              <w:t xml:space="preserve"> of code</w:t>
            </w:r>
            <w:r w:rsidR="00A84574">
              <w:t>/styling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Tidy code organisation, file and folder names</w:t>
            </w:r>
            <w:r>
              <w:t xml:space="preserve"> (</w:t>
            </w:r>
            <w:proofErr w:type="spellStart"/>
            <w:r>
              <w:t>js</w:t>
            </w:r>
            <w:proofErr w:type="spellEnd"/>
            <w:r>
              <w:t xml:space="preserve"> folders/</w:t>
            </w:r>
            <w:proofErr w:type="spellStart"/>
            <w:r>
              <w:t>css</w:t>
            </w:r>
            <w:proofErr w:type="spellEnd"/>
            <w:r>
              <w:t xml:space="preserve"> folder</w:t>
            </w:r>
            <w:proofErr w:type="gramStart"/>
            <w:r>
              <w:t>, ..</w:t>
            </w:r>
            <w:proofErr w:type="gramEnd"/>
            <w:r>
              <w:t>)</w:t>
            </w:r>
          </w:p>
          <w:p w:rsidR="0093211E" w:rsidRDefault="00E62A48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>C</w:t>
            </w:r>
            <w:r w:rsidR="0093211E">
              <w:t>lear variable names, constants for fixed values, avoid using `magic’ hard coded numbers</w:t>
            </w:r>
            <w:r>
              <w:t xml:space="preserve"> scattered around </w:t>
            </w:r>
            <w:proofErr w:type="gramStart"/>
            <w:r>
              <w:t>code, ..</w:t>
            </w:r>
            <w:proofErr w:type="gramEnd"/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Appropriate code nesting and indentation</w:t>
            </w:r>
            <w:r>
              <w:t xml:space="preserve"> (methods with clear purposes, descriptions/comments – avoid </w:t>
            </w:r>
            <w:proofErr w:type="spellStart"/>
            <w:r>
              <w:t>adhoc</w:t>
            </w:r>
            <w:proofErr w:type="spellEnd"/>
            <w:r>
              <w:t>/hack fixes)</w:t>
            </w:r>
            <w:r w:rsidR="0005728D">
              <w:t>, scoping and not having everything `global’</w:t>
            </w:r>
          </w:p>
          <w:p w:rsidR="007048EC" w:rsidRDefault="00BD10CA" w:rsidP="0093211E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Informative code comments</w:t>
            </w:r>
            <w:r>
              <w:t xml:space="preserve"> (readme, </w:t>
            </w:r>
            <w:r w:rsidR="0093211E">
              <w:t>`all’</w:t>
            </w:r>
            <w:r>
              <w:t xml:space="preserve"> file</w:t>
            </w:r>
            <w:r w:rsidR="0093211E">
              <w:t>s commented</w:t>
            </w:r>
            <w:r>
              <w:t xml:space="preserve">, </w:t>
            </w:r>
            <w:r w:rsidR="0093211E">
              <w:t>every function</w:t>
            </w:r>
            <w:r>
              <w:t>, style</w:t>
            </w:r>
            <w:proofErr w:type="gramStart"/>
            <w:r>
              <w:t>, ..</w:t>
            </w:r>
            <w:proofErr w:type="gramEnd"/>
            <w:r>
              <w:t>)</w:t>
            </w:r>
          </w:p>
          <w:p w:rsidR="007048EC" w:rsidRDefault="007048EC" w:rsidP="0093211E"/>
        </w:tc>
        <w:tc>
          <w:tcPr>
            <w:tcW w:w="851" w:type="dxa"/>
          </w:tcPr>
          <w:p w:rsidR="00A31C21" w:rsidRDefault="00A31C21" w:rsidP="00A31C21"/>
        </w:tc>
      </w:tr>
      <w:tr w:rsidR="00A31C21" w:rsidTr="001575A4">
        <w:tc>
          <w:tcPr>
            <w:tcW w:w="1857" w:type="dxa"/>
          </w:tcPr>
          <w:p w:rsidR="00A31C21" w:rsidRDefault="00A31C21" w:rsidP="00A31C21">
            <w:r w:rsidRPr="00A31C21">
              <w:t>Usability</w:t>
            </w:r>
          </w:p>
        </w:tc>
        <w:tc>
          <w:tcPr>
            <w:tcW w:w="7352" w:type="dxa"/>
          </w:tcPr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Easy to navigate and use (Website/Game)</w:t>
            </w:r>
          </w:p>
          <w:p w:rsidR="00BD10CA" w:rsidRDefault="00BD10CA" w:rsidP="00A31C21">
            <w:r>
              <w:t xml:space="preserve">     (Accessibility testing? Different browsers, screen resolution, mobile/desktop</w:t>
            </w:r>
            <w:r w:rsidR="0095406F">
              <w:t>, language</w:t>
            </w:r>
            <w:r>
              <w:t xml:space="preserve"> - `evidenced’ – detailed in the documentation)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Clear awareness of accessibility principles</w:t>
            </w:r>
            <w:r>
              <w:t xml:space="preserve"> (evidenced in the website, e.g., about/help page, also in the documentation/readme/code)</w:t>
            </w:r>
          </w:p>
          <w:p w:rsidR="004D7308" w:rsidRDefault="004D7308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 xml:space="preserve">Disclaimers/warnings – e.g., </w:t>
            </w:r>
            <w:r w:rsidRPr="004D7308">
              <w:t>photosensitive epilepsy</w:t>
            </w:r>
            <w:r>
              <w:t>/flashing images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Effective navigation at all sizes, content easy to locate</w:t>
            </w:r>
          </w:p>
          <w:p w:rsidR="00BD10CA" w:rsidRDefault="00BD10CA" w:rsidP="00A31C21">
            <w:r>
              <w:t xml:space="preserve">     Font size (scales to different screens, not just `fixed/hardcoded’), </w:t>
            </w:r>
            <w:r w:rsidR="000F7673">
              <w:t>text/information not in margins, bright/animated buttons/text so easy to see/identify on the screen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Limitations and optimizations</w:t>
            </w:r>
          </w:p>
          <w:p w:rsidR="007048EC" w:rsidRDefault="000F7673" w:rsidP="00A84574">
            <w:r>
              <w:t xml:space="preserve">     Profiling data statistics, </w:t>
            </w:r>
            <w:r w:rsidR="00A84574">
              <w:t>jpg vs bmp, appropriate file sizes/download considerations (avoid downloading everything for anything), sending only required data to specific clients (not all data to all clients)</w:t>
            </w:r>
          </w:p>
          <w:p w:rsidR="007048EC" w:rsidRDefault="007048EC" w:rsidP="00A84574"/>
        </w:tc>
        <w:tc>
          <w:tcPr>
            <w:tcW w:w="851" w:type="dxa"/>
          </w:tcPr>
          <w:p w:rsidR="00A31C21" w:rsidRDefault="00A31C21" w:rsidP="00A31C21"/>
        </w:tc>
      </w:tr>
      <w:tr w:rsidR="00A31C21" w:rsidTr="001575A4">
        <w:tc>
          <w:tcPr>
            <w:tcW w:w="1857" w:type="dxa"/>
          </w:tcPr>
          <w:p w:rsidR="00A31C21" w:rsidRDefault="00A31C21" w:rsidP="00A31C21">
            <w:r w:rsidRPr="00A31C21">
              <w:t>Development Progress</w:t>
            </w:r>
          </w:p>
        </w:tc>
        <w:tc>
          <w:tcPr>
            <w:tcW w:w="7352" w:type="dxa"/>
          </w:tcPr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Shows even work distribution (group work)</w:t>
            </w:r>
          </w:p>
          <w:p w:rsidR="006238C8" w:rsidRDefault="006238C8" w:rsidP="00A31C21">
            <w:r>
              <w:t>(</w:t>
            </w:r>
            <w:proofErr w:type="gramStart"/>
            <w:r w:rsidRPr="006238C8">
              <w:rPr>
                <w:b/>
              </w:rPr>
              <w:t>evidence</w:t>
            </w:r>
            <w:proofErr w:type="gramEnd"/>
            <w:r>
              <w:t xml:space="preserve"> on code written/bugs fixed/testing/…)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Evidence of task development, tuning, feature refinement</w:t>
            </w:r>
          </w:p>
          <w:p w:rsidR="006238C8" w:rsidRDefault="006238C8" w:rsidP="00A31C21">
            <w:r>
              <w:t>(week by week log of task development, i.e., not the last week or 2 weeks – over the full duration of the project)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Live site (</w:t>
            </w:r>
            <w:proofErr w:type="spellStart"/>
            <w:r w:rsidR="00A31C21">
              <w:t>Github</w:t>
            </w:r>
            <w:proofErr w:type="spellEnd"/>
            <w:r w:rsidR="00A31C21">
              <w:t xml:space="preserve"> web</w:t>
            </w:r>
            <w:r w:rsidR="0088408C">
              <w:t>site</w:t>
            </w:r>
            <w:r w:rsidR="00A31C21">
              <w:t>)</w:t>
            </w:r>
          </w:p>
          <w:p w:rsidR="00406304" w:rsidRDefault="00406304" w:rsidP="00A31C21">
            <w:r>
              <w:t>(GitHub page, with readme, and access to material/source files)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Project management</w:t>
            </w:r>
          </w:p>
          <w:p w:rsidR="007048EC" w:rsidRDefault="00406304" w:rsidP="00406304">
            <w:r>
              <w:t>(team synergy, evidence of team working together on GitHub, helping/each other, such as, task lists, issues lists, bug fix lists available on GitHub over the duration of the project)</w:t>
            </w:r>
          </w:p>
          <w:p w:rsidR="007048EC" w:rsidRDefault="007048EC" w:rsidP="00406304"/>
        </w:tc>
        <w:tc>
          <w:tcPr>
            <w:tcW w:w="851" w:type="dxa"/>
          </w:tcPr>
          <w:p w:rsidR="00A31C21" w:rsidRDefault="00A31C21" w:rsidP="00A31C21"/>
        </w:tc>
      </w:tr>
      <w:tr w:rsidR="00A31C21" w:rsidTr="001575A4">
        <w:tc>
          <w:tcPr>
            <w:tcW w:w="1857" w:type="dxa"/>
          </w:tcPr>
          <w:p w:rsidR="00A31C21" w:rsidRDefault="00A31C21" w:rsidP="00A31C21">
            <w:r w:rsidRPr="00A31C21">
              <w:t>Testing</w:t>
            </w:r>
          </w:p>
        </w:tc>
        <w:tc>
          <w:tcPr>
            <w:tcW w:w="7352" w:type="dxa"/>
          </w:tcPr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Testing integrated into the project from the start</w:t>
            </w:r>
          </w:p>
          <w:p w:rsidR="00406304" w:rsidRDefault="00406304" w:rsidP="00A31C21">
            <w:r>
              <w:t>(as each feature was added a set of tests was defined/included in the code/documentation)</w:t>
            </w:r>
          </w:p>
          <w:p w:rsidR="00A31C21" w:rsidRDefault="00BD10CA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 w:rsidR="00A31C21">
              <w:t>Validation/verification process for ensuring reliability (e.g., code, standards</w:t>
            </w:r>
            <w:proofErr w:type="gramStart"/>
            <w:r w:rsidR="00A31C21">
              <w:t>, ..</w:t>
            </w:r>
            <w:proofErr w:type="gramEnd"/>
            <w:r w:rsidR="00A31C21">
              <w:t>)</w:t>
            </w:r>
          </w:p>
          <w:p w:rsidR="007048EC" w:rsidRDefault="000A7DE5" w:rsidP="00A31C21">
            <w:r w:rsidRPr="00BD10CA">
              <w:rPr>
                <w:rFonts w:ascii="Wingdings" w:hAnsi="Wingdings" w:cs="Wingdings"/>
              </w:rPr>
              <w:t></w:t>
            </w:r>
            <w:r w:rsidRPr="00BD10CA">
              <w:rPr>
                <w:rFonts w:ascii="Calibri" w:hAnsi="Calibri" w:cs="Calibri"/>
              </w:rPr>
              <w:t xml:space="preserve"> </w:t>
            </w:r>
            <w:r>
              <w:t xml:space="preserve">Documentation on the tests (e.g., where delays added to the server to simulate poor connections, automatic errors added to the send/receive data, soak testing (left running 3+ days), larger number of instances created to simulate 100s or 1000s of simultaneous users) </w:t>
            </w:r>
          </w:p>
          <w:p w:rsidR="007048EC" w:rsidRDefault="007048EC" w:rsidP="00A31C21"/>
        </w:tc>
        <w:tc>
          <w:tcPr>
            <w:tcW w:w="851" w:type="dxa"/>
          </w:tcPr>
          <w:p w:rsidR="00A31C21" w:rsidRDefault="00A31C21" w:rsidP="00A31C21"/>
        </w:tc>
      </w:tr>
    </w:tbl>
    <w:p w:rsidR="0013195B" w:rsidRDefault="0013195B"/>
    <w:p w:rsidR="007048EC" w:rsidRDefault="007048EC">
      <w:r>
        <w:t>Notes/Comments</w:t>
      </w:r>
    </w:p>
    <w:p w:rsidR="007048EC" w:rsidRDefault="007048EC"/>
    <w:p w:rsidR="007048EC" w:rsidRDefault="007048EC"/>
    <w:sectPr w:rsidR="007048EC" w:rsidSect="00C527C6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14C0F"/>
    <w:multiLevelType w:val="hybridMultilevel"/>
    <w:tmpl w:val="4D4E0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1"/>
    <w:rsid w:val="00014832"/>
    <w:rsid w:val="000203E5"/>
    <w:rsid w:val="0005728D"/>
    <w:rsid w:val="0007566B"/>
    <w:rsid w:val="000A7DE5"/>
    <w:rsid w:val="000F7673"/>
    <w:rsid w:val="0013195B"/>
    <w:rsid w:val="001575A4"/>
    <w:rsid w:val="0017220B"/>
    <w:rsid w:val="00174F45"/>
    <w:rsid w:val="00286E51"/>
    <w:rsid w:val="002A112F"/>
    <w:rsid w:val="00406304"/>
    <w:rsid w:val="004D7308"/>
    <w:rsid w:val="006238C8"/>
    <w:rsid w:val="007048EC"/>
    <w:rsid w:val="00807DF4"/>
    <w:rsid w:val="0081003C"/>
    <w:rsid w:val="0088408C"/>
    <w:rsid w:val="0093211E"/>
    <w:rsid w:val="0093545F"/>
    <w:rsid w:val="0095406F"/>
    <w:rsid w:val="00A20863"/>
    <w:rsid w:val="00A31C21"/>
    <w:rsid w:val="00A84574"/>
    <w:rsid w:val="00B237A9"/>
    <w:rsid w:val="00BD10CA"/>
    <w:rsid w:val="00C31AC0"/>
    <w:rsid w:val="00C47A81"/>
    <w:rsid w:val="00C527C6"/>
    <w:rsid w:val="00E62A48"/>
    <w:rsid w:val="00FB41CF"/>
    <w:rsid w:val="00FE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353A"/>
  <w15:chartTrackingRefBased/>
  <w15:docId w15:val="{39C9F1A6-7A94-4CAD-81EA-D85871138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1C21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56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A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A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2E59F80F.dotm</Template>
  <TotalTime>1</TotalTime>
  <Pages>2</Pages>
  <Words>768</Words>
  <Characters>4383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Kenwright, Benjamin</dc:creator>
  <cp:keywords/>
  <dc:description/>
  <cp:lastModifiedBy>Kenwright, Benjamin</cp:lastModifiedBy>
  <cp:revision>2</cp:revision>
  <cp:lastPrinted>2019-11-27T16:42:00Z</cp:lastPrinted>
  <dcterms:created xsi:type="dcterms:W3CDTF">2019-11-27T16:43:00Z</dcterms:created>
  <dcterms:modified xsi:type="dcterms:W3CDTF">2019-11-27T16:43:00Z</dcterms:modified>
</cp:coreProperties>
</file>