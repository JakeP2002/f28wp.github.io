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A7" w:rsidRDefault="00950B73" w:rsidP="008A53D7">
      <w:pPr>
        <w:pStyle w:val="Title"/>
      </w:pPr>
      <w:r>
        <w:t xml:space="preserve">F28WP Coursework </w:t>
      </w:r>
      <w:r w:rsidR="008A53D7" w:rsidRPr="008A53D7">
        <w:t>- Edinburgh Campus</w:t>
      </w:r>
    </w:p>
    <w:p w:rsidR="008542DF" w:rsidRDefault="008542DF" w:rsidP="008542DF"/>
    <w:p w:rsidR="00CB1489" w:rsidRDefault="00BA2348" w:rsidP="008542DF">
      <w:r>
        <w:t xml:space="preserve">Mark: </w:t>
      </w:r>
      <w:r w:rsidRPr="001E5003">
        <w:rPr>
          <w:b/>
        </w:rPr>
        <w:t>50</w:t>
      </w:r>
      <w:r w:rsidR="008542DF" w:rsidRPr="001E5003">
        <w:rPr>
          <w:b/>
        </w:rPr>
        <w:t>%</w:t>
      </w:r>
      <w:r w:rsidR="008542DF">
        <w:t xml:space="preserve"> of the overall mark of the course</w:t>
      </w:r>
      <w:r w:rsidR="00CB1489">
        <w:t xml:space="preserve"> (5% peer review and 45% for your group submission)</w:t>
      </w:r>
    </w:p>
    <w:p w:rsidR="008542DF" w:rsidRDefault="008542DF" w:rsidP="008542DF">
      <w:r>
        <w:t>Due Date</w:t>
      </w:r>
      <w:r w:rsidR="001E5003">
        <w:t xml:space="preserve">: </w:t>
      </w:r>
      <w:r w:rsidR="001E5003" w:rsidRPr="001E5003">
        <w:rPr>
          <w:b/>
        </w:rPr>
        <w:t>November at 15:</w:t>
      </w:r>
      <w:r w:rsidR="00356C60">
        <w:rPr>
          <w:b/>
        </w:rPr>
        <w:t>30</w:t>
      </w:r>
      <w:r w:rsidR="001E5003">
        <w:t>, Local Time</w:t>
      </w:r>
      <w:r>
        <w:t xml:space="preserve"> </w:t>
      </w:r>
      <w:r w:rsidR="00AB031D">
        <w:t>(</w:t>
      </w:r>
      <w:r>
        <w:t xml:space="preserve">Week </w:t>
      </w:r>
      <w:r w:rsidR="00CB1489">
        <w:t>11</w:t>
      </w:r>
      <w:r w:rsidR="00AB031D">
        <w:t>)</w:t>
      </w:r>
    </w:p>
    <w:p w:rsidR="008542DF" w:rsidRDefault="008542DF" w:rsidP="008542DF"/>
    <w:p w:rsidR="0015290D" w:rsidRDefault="00322039" w:rsidP="008542DF">
      <w:r>
        <w:t>Overview</w:t>
      </w:r>
    </w:p>
    <w:p w:rsidR="00322039" w:rsidRDefault="00322039" w:rsidP="008542DF"/>
    <w:p w:rsidR="00322039" w:rsidRDefault="00322039" w:rsidP="008542DF">
      <w:r>
        <w:t>Key Points: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Develop Multiplayer Online </w:t>
      </w:r>
      <w:r w:rsidRPr="0015290D">
        <w:rPr>
          <w:b/>
        </w:rPr>
        <w:t>2D</w:t>
      </w:r>
      <w:r>
        <w:t xml:space="preserve"> Game (MMOG)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Team</w:t>
      </w:r>
      <w:r>
        <w:t xml:space="preserve"> size 3-5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GitHub</w:t>
      </w:r>
      <w:r>
        <w:t xml:space="preserve"> (create manage project) - every team member must show contributions weekly (e.g., commits, tasks, bug fixes on GitHub) - standard industry practice (see GitHub </w:t>
      </w:r>
      <w:proofErr w:type="spellStart"/>
      <w:r>
        <w:t>vuejs</w:t>
      </w:r>
      <w:proofErr w:type="spellEnd"/>
      <w:r>
        <w:t>/</w:t>
      </w:r>
      <w:proofErr w:type="spellStart"/>
      <w:r>
        <w:t>vue</w:t>
      </w:r>
      <w:proofErr w:type="spellEnd"/>
      <w:r>
        <w:t xml:space="preserve">, d3d, </w:t>
      </w:r>
      <w:proofErr w:type="spellStart"/>
      <w:r>
        <w:t>angularjs</w:t>
      </w:r>
      <w:proofErr w:type="spellEnd"/>
      <w:r>
        <w:t xml:space="preserve"> - view insights, which includes, contributors, commits, code frequency, dependency graph, ..)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The project must be </w:t>
      </w:r>
      <w:r w:rsidRPr="0015290D">
        <w:rPr>
          <w:b/>
        </w:rPr>
        <w:t>`YOUR' code</w:t>
      </w:r>
      <w:r>
        <w:t xml:space="preserve"> (i.e., avoid libraries, show your coding abilities, management, iteratively tuning, testing, web programming features</w:t>
      </w:r>
      <w:proofErr w:type="gramStart"/>
      <w:r>
        <w:t>, ..</w:t>
      </w:r>
      <w:proofErr w:type="gramEnd"/>
      <w:r>
        <w:t>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Coursework offers </w:t>
      </w:r>
      <w:r w:rsidRPr="0015290D">
        <w:rPr>
          <w:b/>
        </w:rPr>
        <w:t>creative freedom</w:t>
      </w:r>
      <w:r>
        <w:t xml:space="preserve"> and room for innovation and improvement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Demonstrate real world working practices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Sufficiently complex system/implementation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 xml:space="preserve">Manage security, data, </w:t>
      </w:r>
      <w:r w:rsidRPr="00464B96">
        <w:rPr>
          <w:b/>
        </w:rPr>
        <w:t>server-client</w:t>
      </w:r>
      <w:r>
        <w:t>, connections, ...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HTML5/CSS/</w:t>
      </w:r>
      <w:proofErr w:type="spellStart"/>
      <w:r>
        <w:t>Javascript</w:t>
      </w:r>
      <w:proofErr w:type="spellEnd"/>
      <w:r>
        <w:t xml:space="preserve"> Compliant (e.g., W3C </w:t>
      </w:r>
      <w:proofErr w:type="spellStart"/>
      <w:r>
        <w:t>Markup</w:t>
      </w:r>
      <w:proofErr w:type="spellEnd"/>
      <w:r>
        <w:t xml:space="preserve"> Validation Service)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 w:rsidRPr="0015290D">
        <w:rPr>
          <w:b/>
        </w:rPr>
        <w:t>Animated</w:t>
      </w:r>
      <w:r>
        <w:t xml:space="preserve"> and dynamic (e.g., can't be a static board game), utilize latest CSS/JavaScript (synchronized across network)</w:t>
      </w:r>
    </w:p>
    <w:p w:rsidR="0015290D" w:rsidRDefault="0015290D" w:rsidP="0015290D">
      <w:pPr>
        <w:pStyle w:val="ListParagraph"/>
        <w:numPr>
          <w:ilvl w:val="0"/>
          <w:numId w:val="8"/>
        </w:numPr>
      </w:pPr>
      <w:r>
        <w:t>Readme, outline start, goals and objectives, flexible, agile/iterative working,</w:t>
      </w:r>
    </w:p>
    <w:p w:rsidR="0015290D" w:rsidRDefault="0015290D" w:rsidP="008542DF"/>
    <w:p w:rsidR="00271752" w:rsidRDefault="00271752" w:rsidP="008542DF"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5880100" cy="1404620"/>
                <wp:effectExtent l="0" t="0" r="2540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752" w:rsidRDefault="00271752">
                            <w:r>
                              <w:t xml:space="preserve">Note. You </w:t>
                            </w:r>
                            <w:bookmarkStart w:id="0" w:name="_GoBack"/>
                            <w:r w:rsidRPr="00271752">
                              <w:rPr>
                                <w:b/>
                                <w:color w:val="FF0000"/>
                              </w:rPr>
                              <w:t>cannot</w:t>
                            </w:r>
                            <w:r w:rsidRPr="00271752">
                              <w:rPr>
                                <w:color w:val="FF0000"/>
                              </w:rPr>
                              <w:t xml:space="preserve"> </w:t>
                            </w:r>
                            <w:bookmarkEnd w:id="0"/>
                            <w:r>
                              <w:t xml:space="preserve">use Engines, such as, Unity or </w:t>
                            </w:r>
                            <w:proofErr w:type="spellStart"/>
                            <w:r>
                              <w:t>Phaser</w:t>
                            </w:r>
                            <w:proofErr w:type="spellEnd"/>
                            <w:r>
                              <w:t xml:space="preserve"> to develop your prototype.  You </w:t>
                            </w:r>
                            <w:r w:rsidRPr="00271752">
                              <w:rPr>
                                <w:b/>
                                <w:color w:val="FF0000"/>
                              </w:rPr>
                              <w:t>cannot</w:t>
                            </w:r>
                            <w:r w:rsidRPr="00271752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use CANVAS for rendering/drawing, instead you must control and manipulate objects on screen through the Document Object Model (DOM).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B7gIwIAAEc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">
                <v:textbox style="mso-fit-shape-to-text:t">
                  <w:txbxContent>
                    <w:p w:rsidR="00271752" w:rsidRDefault="00271752">
                      <w:r>
                        <w:t xml:space="preserve">Note. You </w:t>
                      </w:r>
                      <w:bookmarkStart w:id="1" w:name="_GoBack"/>
                      <w:r w:rsidRPr="00271752">
                        <w:rPr>
                          <w:b/>
                          <w:color w:val="FF0000"/>
                        </w:rPr>
                        <w:t>cannot</w:t>
                      </w:r>
                      <w:r w:rsidRPr="00271752">
                        <w:rPr>
                          <w:color w:val="FF0000"/>
                        </w:rPr>
                        <w:t xml:space="preserve"> </w:t>
                      </w:r>
                      <w:bookmarkEnd w:id="1"/>
                      <w:r>
                        <w:t xml:space="preserve">use Engines, such as, Unity or </w:t>
                      </w:r>
                      <w:proofErr w:type="spellStart"/>
                      <w:r>
                        <w:t>Phaser</w:t>
                      </w:r>
                      <w:proofErr w:type="spellEnd"/>
                      <w:r>
                        <w:t xml:space="preserve"> to develop your prototype.  You </w:t>
                      </w:r>
                      <w:r w:rsidRPr="00271752">
                        <w:rPr>
                          <w:b/>
                          <w:color w:val="FF0000"/>
                        </w:rPr>
                        <w:t>cannot</w:t>
                      </w:r>
                      <w:r w:rsidRPr="00271752">
                        <w:rPr>
                          <w:color w:val="FF0000"/>
                        </w:rPr>
                        <w:t xml:space="preserve"> </w:t>
                      </w:r>
                      <w:r>
                        <w:t>use CANVAS for rendering/drawing, instead you must control and manipulate objects on screen through the Document Object Model (DOM).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752" w:rsidRPr="008542DF" w:rsidRDefault="00271752" w:rsidP="008542DF"/>
    <w:p w:rsidR="00EF2112" w:rsidRDefault="0015290D" w:rsidP="00EF2112">
      <w:r>
        <w:t>Details</w:t>
      </w:r>
    </w:p>
    <w:p w:rsidR="008A53D7" w:rsidRDefault="00EF2112" w:rsidP="008A53D7">
      <w:r>
        <w:t xml:space="preserve">A develop an online multiplayer game that </w:t>
      </w:r>
      <w:r w:rsidR="008A53D7">
        <w:t xml:space="preserve">that lets </w:t>
      </w:r>
      <w:r>
        <w:t xml:space="preserve">players interact and play other people in real-time.  Store and view information (e.g., high-scores, number of online active players).  Play other people or join other games. </w:t>
      </w:r>
      <w:r w:rsidR="008A53D7">
        <w:t xml:space="preserve">On </w:t>
      </w:r>
      <w:r>
        <w:t xml:space="preserve">interaction should be communicated </w:t>
      </w:r>
      <w:r w:rsidR="008A53D7">
        <w:t xml:space="preserve">to a web server and recorded in server side storage (e.g. MongoDB, MySQL or files), as well as being displayed back </w:t>
      </w:r>
      <w:r>
        <w:t xml:space="preserve">to the user side (e.g., </w:t>
      </w:r>
      <w:proofErr w:type="spellStart"/>
      <w:r>
        <w:t>leaderboards</w:t>
      </w:r>
      <w:proofErr w:type="spellEnd"/>
      <w:r>
        <w:t xml:space="preserve">, other player interaction). </w:t>
      </w:r>
      <w:r w:rsidR="008A53D7">
        <w:t xml:space="preserve">The front-end should also let a user list all or some </w:t>
      </w:r>
      <w:r>
        <w:t>game information that is available (e.g., player’s past scores and other where they sit in the global high scores)</w:t>
      </w:r>
      <w:r w:rsidR="008A53D7">
        <w:t>.</w:t>
      </w:r>
    </w:p>
    <w:p w:rsidR="003E2174" w:rsidRDefault="003E2174" w:rsidP="008A53D7"/>
    <w:p w:rsidR="008A53D7" w:rsidRDefault="008A53D7" w:rsidP="008A53D7">
      <w:r>
        <w:t xml:space="preserve">The assignment should be </w:t>
      </w:r>
      <w:r w:rsidRPr="008A53D7">
        <w:rPr>
          <w:color w:val="0098DB"/>
        </w:rPr>
        <w:t>in</w:t>
      </w:r>
      <w:r w:rsidR="00EF2112">
        <w:rPr>
          <w:color w:val="0098DB"/>
        </w:rPr>
        <w:t xml:space="preserve"> a group</w:t>
      </w:r>
      <w:r w:rsidRPr="008A53D7">
        <w:rPr>
          <w:color w:val="0098DB"/>
        </w:rPr>
        <w:t xml:space="preserve"> pairs</w:t>
      </w:r>
      <w:r w:rsidR="00EF2112">
        <w:rPr>
          <w:color w:val="0098DB"/>
        </w:rPr>
        <w:t xml:space="preserve"> (3-5)</w:t>
      </w:r>
      <w:r>
        <w:t>. Students on the Edinburgh campus who can't find a partner may contact</w:t>
      </w:r>
    </w:p>
    <w:p w:rsidR="00211555" w:rsidRDefault="00211555" w:rsidP="008A53D7"/>
    <w:p w:rsidR="008A53D7" w:rsidRDefault="008A53D7" w:rsidP="008A53D7">
      <w:r>
        <w:t>Benjamin Kenwright</w:t>
      </w:r>
      <w:r w:rsidR="003E2174">
        <w:t xml:space="preserve"> (Edinburgh)</w:t>
      </w:r>
      <w:r>
        <w:t xml:space="preserve"> by e-mail (</w:t>
      </w:r>
      <w:r w:rsidRPr="008A53D7">
        <w:rPr>
          <w:b/>
          <w:color w:val="0098DB"/>
        </w:rPr>
        <w:t>b.kenwright@hw.ac.uk</w:t>
      </w:r>
      <w:r>
        <w:t>) for help in doing so.</w:t>
      </w:r>
    </w:p>
    <w:p w:rsidR="00211555" w:rsidRDefault="00211555" w:rsidP="008A53D7"/>
    <w:p w:rsidR="008A53D7" w:rsidRDefault="008A53D7" w:rsidP="008A53D7">
      <w:r>
        <w:t>The following Web technologies should be used:</w:t>
      </w:r>
    </w:p>
    <w:p w:rsidR="008A53D7" w:rsidRDefault="008A53D7" w:rsidP="008A53D7">
      <w:pPr>
        <w:pStyle w:val="ListParagraph"/>
        <w:numPr>
          <w:ilvl w:val="0"/>
          <w:numId w:val="1"/>
        </w:numPr>
      </w:pPr>
      <w:r>
        <w:t>HTML 5 (XHTML syntax), CSS 3, DOM 1+ and JavaScript</w:t>
      </w:r>
    </w:p>
    <w:p w:rsidR="008A53D7" w:rsidRDefault="003E2174" w:rsidP="008A53D7">
      <w:pPr>
        <w:pStyle w:val="ListParagraph"/>
        <w:numPr>
          <w:ilvl w:val="0"/>
          <w:numId w:val="1"/>
        </w:numPr>
      </w:pPr>
      <w:r>
        <w:t>Client and s</w:t>
      </w:r>
      <w:r w:rsidR="00EF2112">
        <w:t>erver side technologies</w:t>
      </w:r>
      <w:r w:rsidR="00014A86">
        <w:t xml:space="preserve"> and Database</w:t>
      </w:r>
      <w:r>
        <w:t xml:space="preserve"> (or server storage system)</w:t>
      </w:r>
    </w:p>
    <w:p w:rsidR="00211555" w:rsidRDefault="00211555" w:rsidP="00211555"/>
    <w:p w:rsidR="00EF2112" w:rsidRDefault="00EF2112" w:rsidP="00BE3583"/>
    <w:p w:rsidR="00EF2112" w:rsidRDefault="00EF2112" w:rsidP="00EF2112">
      <w:r>
        <w:t xml:space="preserve">The project will examine web technologies and algorithms to allow you to develop a complex web-based system (emphasis on web development best practices). </w:t>
      </w:r>
    </w:p>
    <w:p w:rsidR="00EF2112" w:rsidRDefault="00EF2112" w:rsidP="00EF2112"/>
    <w:p w:rsidR="00EF2112" w:rsidRDefault="00EF2112" w:rsidP="00EF2112">
      <w:r>
        <w:t>Objectives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Design and implementation web-based `multiplayer' game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Theory and practice of server-side scripting and database for web games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Code modulation in </w:t>
      </w:r>
      <w:r w:rsidR="003E2174">
        <w:t>JavaScript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 xml:space="preserve">Techniques to implement best practices in web development such as Test-Driven -Development, Version Control and </w:t>
      </w:r>
      <w:r w:rsidR="003E2174">
        <w:t>JavaScript</w:t>
      </w:r>
      <w:r>
        <w:t xml:space="preserve"> documentation API</w:t>
      </w:r>
    </w:p>
    <w:p w:rsidR="00EF2112" w:rsidRDefault="00EF2112" w:rsidP="00EF2112">
      <w:pPr>
        <w:pStyle w:val="ListParagraph"/>
        <w:numPr>
          <w:ilvl w:val="0"/>
          <w:numId w:val="3"/>
        </w:numPr>
      </w:pPr>
      <w:r>
        <w:t>Minimum Viable Product (MVP) and testing</w:t>
      </w:r>
    </w:p>
    <w:p w:rsidR="00EF2112" w:rsidRDefault="00EF2112" w:rsidP="00EF2112"/>
    <w:p w:rsidR="00EF2112" w:rsidRDefault="00EF2112" w:rsidP="00EF2112">
      <w:r>
        <w:t>This coursework requires you to spend your time programming and doing practical development work. The coursework aims to develop a web-based skills through a complex web-based solution (interactive online multiplayer game) combined with the techniques covered in lectures and labs.</w:t>
      </w:r>
    </w:p>
    <w:p w:rsidR="00EF2112" w:rsidRDefault="00EF2112" w:rsidP="00EF2112"/>
    <w:p w:rsidR="00EF2112" w:rsidRDefault="00EF2112" w:rsidP="00EF2112">
      <w:pPr>
        <w:pStyle w:val="ListParagraph"/>
        <w:numPr>
          <w:ilvl w:val="0"/>
          <w:numId w:val="4"/>
        </w:numPr>
      </w:pPr>
      <w:r>
        <w:t>Design and develop a sufficiently complex web-based game using advance web techniques such as design pattern and modularity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Efficiently manage and document the code using appropriate software tools and techniques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Incorporate back-end services into the game for asset management and game-state management</w:t>
      </w:r>
    </w:p>
    <w:p w:rsidR="00EF2112" w:rsidRDefault="00EF2112" w:rsidP="00EF2112">
      <w:pPr>
        <w:pStyle w:val="ListParagraph"/>
        <w:numPr>
          <w:ilvl w:val="0"/>
          <w:numId w:val="4"/>
        </w:numPr>
      </w:pPr>
      <w:r>
        <w:t>Use appropriate web technologies to comply with best practices</w:t>
      </w:r>
    </w:p>
    <w:p w:rsidR="00EF2112" w:rsidRDefault="00EF2112" w:rsidP="00EF2112"/>
    <w:p w:rsidR="00EF2112" w:rsidRDefault="00EF2112" w:rsidP="00EF2112">
      <w:pPr>
        <w:pStyle w:val="Heading1"/>
      </w:pPr>
      <w:r>
        <w:t>Development environment</w:t>
      </w:r>
    </w:p>
    <w:p w:rsidR="008A53D7" w:rsidRDefault="00EF2112" w:rsidP="00EF2112">
      <w:r>
        <w:t>Access to a web server for online publication, access to a software version control system (GIT), access to a limited range of web services (e.g. a high-score service, game-state management services)</w:t>
      </w:r>
    </w:p>
    <w:p w:rsidR="008A53D7" w:rsidRDefault="008A53D7" w:rsidP="00BE3583"/>
    <w:p w:rsidR="00BE3583" w:rsidRDefault="00BE3583" w:rsidP="00BE3583">
      <w:pPr>
        <w:pStyle w:val="Heading1"/>
      </w:pPr>
      <w:r>
        <w:t xml:space="preserve">Date Due  </w:t>
      </w:r>
    </w:p>
    <w:p w:rsidR="00BE3583" w:rsidRDefault="00BE3583" w:rsidP="00BE3583">
      <w:r>
        <w:t xml:space="preserve">The coursework </w:t>
      </w:r>
      <w:r w:rsidR="003E2174">
        <w:t>for Edin</w:t>
      </w:r>
      <w:r w:rsidR="00CB1489">
        <w:t>burgh students is due in week 11</w:t>
      </w:r>
      <w:r w:rsidR="003E2174">
        <w:t xml:space="preserve"> (show)</w:t>
      </w:r>
      <w:r>
        <w:t>:</w:t>
      </w:r>
    </w:p>
    <w:p w:rsidR="00250D5A" w:rsidRDefault="00250D5A" w:rsidP="00BE3583"/>
    <w:p w:rsidR="00250D5A" w:rsidRDefault="00250D5A" w:rsidP="00250D5A">
      <w:pPr>
        <w:pStyle w:val="ListParagraph"/>
        <w:numPr>
          <w:ilvl w:val="0"/>
          <w:numId w:val="5"/>
        </w:numPr>
      </w:pPr>
      <w:r>
        <w:t>Version control (regular checking, show team work</w:t>
      </w:r>
      <w:proofErr w:type="gramStart"/>
      <w:r>
        <w:t>, ..</w:t>
      </w:r>
      <w:proofErr w:type="gramEnd"/>
      <w:r>
        <w:t>)</w:t>
      </w:r>
    </w:p>
    <w:p w:rsidR="003E2174" w:rsidRDefault="003E2174" w:rsidP="00250D5A">
      <w:pPr>
        <w:pStyle w:val="ListParagraph"/>
        <w:numPr>
          <w:ilvl w:val="0"/>
          <w:numId w:val="5"/>
        </w:numPr>
      </w:pPr>
      <w:r>
        <w:t>Team work (distribution of workload, tasks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How you manage security (e.g., cheating)?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Reliable connection? (e.g., delays, intermittent spikes</w:t>
      </w:r>
      <w:proofErr w:type="gramStart"/>
      <w:r>
        <w:t>, ..</w:t>
      </w:r>
      <w:proofErr w:type="gramEnd"/>
      <w:r>
        <w:t>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Scalability (5 or 5000 connections/players)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Store and display the game statistics to players (e.g., number of live players, )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Complexity of the software</w:t>
      </w:r>
    </w:p>
    <w:p w:rsidR="00250D5A" w:rsidRDefault="00250D5A" w:rsidP="00250D5A">
      <w:pPr>
        <w:pStyle w:val="ListParagraph"/>
        <w:numPr>
          <w:ilvl w:val="0"/>
          <w:numId w:val="5"/>
        </w:numPr>
      </w:pPr>
      <w:r>
        <w:t>Testing (bugs, user interaction, software reliability, …)</w:t>
      </w:r>
    </w:p>
    <w:p w:rsidR="00A94C57" w:rsidRDefault="00A94C57" w:rsidP="00250D5A">
      <w:pPr>
        <w:pStyle w:val="ListParagraph"/>
        <w:numPr>
          <w:ilvl w:val="0"/>
          <w:numId w:val="5"/>
        </w:numPr>
      </w:pPr>
      <w:r>
        <w:t>Browser compatibility (Chrome, IE, Mobile, Desktop, …)</w:t>
      </w:r>
    </w:p>
    <w:p w:rsidR="00250D5A" w:rsidRDefault="00250D5A" w:rsidP="00BE3583"/>
    <w:p w:rsidR="00BE3583" w:rsidRDefault="00BE3583" w:rsidP="00BE3583">
      <w:r>
        <w:t xml:space="preserve"> </w:t>
      </w:r>
    </w:p>
    <w:p w:rsidR="00BE3583" w:rsidRDefault="00BE3583" w:rsidP="00BE3583"/>
    <w:p w:rsidR="008A53D7" w:rsidRDefault="004272CE" w:rsidP="00295873">
      <w:r>
        <w:t>Criteria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2D Game (i.e., NOT 3D)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Interactive and animated (move around/explore</w:t>
      </w:r>
      <w:r w:rsidR="00C41B0D">
        <w:t>, can’t be a static/board game</w:t>
      </w:r>
      <w:r>
        <w:t>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Store separate player profiles</w:t>
      </w:r>
      <w:r w:rsidR="005209E3">
        <w:t>/histories</w:t>
      </w:r>
      <w:r>
        <w:t>/details (securely)</w:t>
      </w:r>
    </w:p>
    <w:p w:rsidR="004272CE" w:rsidRDefault="004272CE" w:rsidP="004272CE">
      <w:pPr>
        <w:pStyle w:val="ListParagraph"/>
        <w:numPr>
          <w:ilvl w:val="0"/>
          <w:numId w:val="6"/>
        </w:numPr>
      </w:pPr>
      <w:r>
        <w:t>Communicate data/information without reloading the browser</w:t>
      </w:r>
    </w:p>
    <w:p w:rsidR="00094683" w:rsidRDefault="00094683" w:rsidP="00094683"/>
    <w:p w:rsidR="00094683" w:rsidRDefault="00094683" w:rsidP="00094683"/>
    <w:p w:rsidR="00094683" w:rsidRDefault="00094683" w:rsidP="00094683"/>
    <w:p w:rsidR="00094683" w:rsidRDefault="003E2174" w:rsidP="00094683">
      <w:r>
        <w:t>Submission</w:t>
      </w:r>
    </w:p>
    <w:p w:rsidR="00F96697" w:rsidRDefault="00014A86" w:rsidP="00094683">
      <w:r>
        <w:lastRenderedPageBreak/>
        <w:t>2 Page Report</w:t>
      </w:r>
      <w:r w:rsidR="005E3E7A">
        <w:t>, include:</w:t>
      </w:r>
    </w:p>
    <w:p w:rsidR="00F96697" w:rsidRDefault="00F96697" w:rsidP="00F96697">
      <w:pPr>
        <w:pStyle w:val="ListParagraph"/>
        <w:numPr>
          <w:ilvl w:val="0"/>
          <w:numId w:val="7"/>
        </w:numPr>
      </w:pPr>
      <w:r>
        <w:t>Name, Student No</w:t>
      </w:r>
    </w:p>
    <w:p w:rsidR="00014A86" w:rsidRDefault="00F96697" w:rsidP="00F96697">
      <w:pPr>
        <w:pStyle w:val="ListParagraph"/>
        <w:numPr>
          <w:ilvl w:val="0"/>
          <w:numId w:val="7"/>
        </w:numPr>
      </w:pPr>
      <w:r>
        <w:t>List all other t</w:t>
      </w:r>
      <w:r w:rsidR="00014A86">
        <w:t>eam members (</w:t>
      </w:r>
      <w:r w:rsidR="00BA2348">
        <w:t xml:space="preserve">percentage </w:t>
      </w:r>
      <w:r w:rsidR="00014A86">
        <w:t>of work each member did)</w:t>
      </w:r>
    </w:p>
    <w:p w:rsidR="005E19DA" w:rsidRDefault="005E19DA" w:rsidP="00F96697">
      <w:pPr>
        <w:pStyle w:val="ListParagraph"/>
        <w:numPr>
          <w:ilvl w:val="0"/>
          <w:numId w:val="7"/>
        </w:numPr>
      </w:pPr>
      <w:proofErr w:type="spellStart"/>
      <w:r>
        <w:t>Youtube</w:t>
      </w:r>
      <w:proofErr w:type="spellEnd"/>
      <w:r>
        <w:t xml:space="preserve"> URL (</w:t>
      </w:r>
      <w:r w:rsidR="003E2174">
        <w:t>1-</w:t>
      </w:r>
      <w:r>
        <w:t>2 M</w:t>
      </w:r>
      <w:r w:rsidR="003E2174">
        <w:t>ax</w:t>
      </w:r>
      <w:r>
        <w:t xml:space="preserve"> Trailer):</w:t>
      </w:r>
    </w:p>
    <w:p w:rsidR="00094683" w:rsidRDefault="00094683" w:rsidP="003E2174">
      <w:pPr>
        <w:pStyle w:val="ListParagraph"/>
        <w:numPr>
          <w:ilvl w:val="0"/>
          <w:numId w:val="7"/>
        </w:numPr>
      </w:pPr>
      <w:r>
        <w:t>GitHub</w:t>
      </w:r>
      <w:r w:rsidR="003E2174">
        <w:t xml:space="preserve"> (Repo) URL (GitHub usernames and name for each member)</w:t>
      </w:r>
      <w:r>
        <w:t xml:space="preserve"> </w:t>
      </w:r>
    </w:p>
    <w:p w:rsidR="00094683" w:rsidRDefault="00014A86" w:rsidP="00F96697">
      <w:pPr>
        <w:pStyle w:val="ListParagraph"/>
        <w:numPr>
          <w:ilvl w:val="0"/>
          <w:numId w:val="7"/>
        </w:numPr>
      </w:pPr>
      <w:r>
        <w:t xml:space="preserve">Live </w:t>
      </w:r>
      <w:r w:rsidR="003E2174">
        <w:t>Pages URL</w:t>
      </w:r>
    </w:p>
    <w:p w:rsidR="003E2174" w:rsidRDefault="003E2174" w:rsidP="003E2174"/>
    <w:p w:rsidR="003E2174" w:rsidRDefault="003E2174" w:rsidP="003E2174"/>
    <w:p w:rsidR="00094683" w:rsidRDefault="00094683" w:rsidP="00094683"/>
    <w:p w:rsidR="00094683" w:rsidRDefault="00094683" w:rsidP="00094683">
      <w:pPr>
        <w:rPr>
          <w:b/>
        </w:rPr>
      </w:pPr>
      <w:r w:rsidRPr="00094683">
        <w:rPr>
          <w:b/>
        </w:rPr>
        <w:t xml:space="preserve">Marking </w:t>
      </w:r>
      <w:r w:rsidR="005010BB" w:rsidRPr="00094683">
        <w:rPr>
          <w:b/>
        </w:rPr>
        <w:t>Criteria</w:t>
      </w:r>
    </w:p>
    <w:p w:rsidR="00D071CE" w:rsidRDefault="00D071CE" w:rsidP="00094683">
      <w:pPr>
        <w:rPr>
          <w:b/>
        </w:rPr>
      </w:pPr>
    </w:p>
    <w:p w:rsidR="00D071CE" w:rsidRPr="00094683" w:rsidRDefault="00D071CE" w:rsidP="00094683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25160" cy="1917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39" w:rsidRDefault="00322039" w:rsidP="00094683">
      <w:pPr>
        <w:rPr>
          <w:color w:val="0098DB"/>
        </w:rPr>
      </w:pPr>
    </w:p>
    <w:p w:rsidR="00D071CE" w:rsidRPr="00D071CE" w:rsidRDefault="00D071CE" w:rsidP="00094683">
      <w:pPr>
        <w:rPr>
          <w:color w:val="000000" w:themeColor="text1"/>
        </w:rPr>
      </w:pPr>
      <w:r w:rsidRPr="00D071CE">
        <w:rPr>
          <w:color w:val="000000" w:themeColor="text1"/>
        </w:rPr>
        <w:t>Details for each of the criteria</w:t>
      </w:r>
      <w:r w:rsidR="00CA04B2">
        <w:rPr>
          <w:color w:val="000000" w:themeColor="text1"/>
        </w:rPr>
        <w:t>s</w:t>
      </w:r>
    </w:p>
    <w:p w:rsidR="00D071CE" w:rsidRDefault="00D071CE" w:rsidP="00094683">
      <w:pPr>
        <w:rPr>
          <w:color w:val="0098DB"/>
        </w:rPr>
      </w:pP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 xml:space="preserve">Demonstrate Understanding of HTML, CSS and </w:t>
      </w:r>
      <w:proofErr w:type="spellStart"/>
      <w:r w:rsidRPr="00094683">
        <w:rPr>
          <w:color w:val="0098DB"/>
        </w:rPr>
        <w:t>Javascript</w:t>
      </w:r>
      <w:proofErr w:type="spellEnd"/>
    </w:p>
    <w:p w:rsidR="00094683" w:rsidRDefault="00094683" w:rsidP="00094683">
      <w:r>
        <w:t>HTML</w:t>
      </w:r>
      <w:r w:rsidR="003E2174">
        <w:t xml:space="preserve">, CSS and </w:t>
      </w:r>
      <w:proofErr w:type="spellStart"/>
      <w:r w:rsidR="003E2174">
        <w:t>Javascript</w:t>
      </w:r>
      <w:proofErr w:type="spellEnd"/>
      <w:r>
        <w:t xml:space="preserve"> validates fully</w:t>
      </w:r>
      <w:r w:rsidR="003E2174">
        <w:t xml:space="preserve"> (no syntax errors, warning, issues)</w:t>
      </w:r>
    </w:p>
    <w:p w:rsidR="00094683" w:rsidRDefault="00094683" w:rsidP="00094683">
      <w:r>
        <w:t>Creative use of CSS styling</w:t>
      </w:r>
    </w:p>
    <w:p w:rsidR="003E2174" w:rsidRDefault="00094683" w:rsidP="00094683">
      <w:r>
        <w:t xml:space="preserve">Advanced CSS3 layout </w:t>
      </w:r>
    </w:p>
    <w:p w:rsidR="00094683" w:rsidRDefault="00094683" w:rsidP="00094683">
      <w:r>
        <w:t xml:space="preserve">Creative use of </w:t>
      </w:r>
      <w:proofErr w:type="spellStart"/>
      <w:r>
        <w:t>Javascript</w:t>
      </w:r>
      <w:proofErr w:type="spellEnd"/>
    </w:p>
    <w:p w:rsidR="00094683" w:rsidRDefault="00094683" w:rsidP="00094683">
      <w:r>
        <w:t>HTML5 semantic elements used appropriately</w:t>
      </w:r>
    </w:p>
    <w:p w:rsidR="00094683" w:rsidRDefault="00094683" w:rsidP="00094683">
      <w:r>
        <w:t xml:space="preserve">Game/site </w:t>
      </w:r>
      <w:r w:rsidR="003E2174">
        <w:t>should be</w:t>
      </w:r>
      <w:r>
        <w:t xml:space="preserve"> responsive</w:t>
      </w:r>
      <w:r w:rsidR="003E2174">
        <w:t xml:space="preserve"> (also responsive in a mobile/different browsers)</w:t>
      </w:r>
    </w:p>
    <w:p w:rsidR="00094683" w:rsidRDefault="00094683" w:rsidP="00094683">
      <w:r w:rsidRPr="003E2174">
        <w:rPr>
          <w:b/>
        </w:rPr>
        <w:t>Hand written code</w:t>
      </w:r>
      <w:r>
        <w:t xml:space="preserve"> (clean, structured, commented</w:t>
      </w:r>
      <w:proofErr w:type="gramStart"/>
      <w:r>
        <w:t>, ..</w:t>
      </w:r>
      <w:proofErr w:type="gramEnd"/>
      <w:r>
        <w:t>)</w:t>
      </w:r>
      <w:r w:rsidR="00297409">
        <w:t xml:space="preserve"> *Your Code*</w:t>
      </w:r>
    </w:p>
    <w:p w:rsidR="00014A86" w:rsidRDefault="00014A86" w:rsidP="00094683"/>
    <w:p w:rsidR="008D10D0" w:rsidRPr="008D10D0" w:rsidRDefault="008D10D0" w:rsidP="00094683">
      <w:pPr>
        <w:rPr>
          <w:color w:val="00B0F0"/>
        </w:rPr>
      </w:pPr>
      <w:r w:rsidRPr="008D10D0">
        <w:rPr>
          <w:color w:val="00B0F0"/>
        </w:rPr>
        <w:t>Client/Server</w:t>
      </w:r>
    </w:p>
    <w:p w:rsidR="008D10D0" w:rsidRDefault="008D10D0" w:rsidP="00094683">
      <w:r>
        <w:t>Manage communication between multiple concurrent client/server</w:t>
      </w:r>
    </w:p>
    <w:p w:rsidR="008D10D0" w:rsidRDefault="008D10D0" w:rsidP="00094683">
      <w:r>
        <w:t>Handle issues (delays, network issues, corruption</w:t>
      </w:r>
      <w:proofErr w:type="gramStart"/>
      <w:r>
        <w:t>, )</w:t>
      </w:r>
      <w:proofErr w:type="gramEnd"/>
    </w:p>
    <w:p w:rsidR="008D10D0" w:rsidRDefault="008D10D0" w:rsidP="00094683"/>
    <w:p w:rsidR="00014A86" w:rsidRPr="00014A86" w:rsidRDefault="00014A86" w:rsidP="00094683">
      <w:pPr>
        <w:rPr>
          <w:color w:val="0098DB"/>
        </w:rPr>
      </w:pPr>
      <w:r w:rsidRPr="00014A86">
        <w:rPr>
          <w:color w:val="0098DB"/>
        </w:rPr>
        <w:t>Database/Security</w:t>
      </w:r>
    </w:p>
    <w:p w:rsidR="00014A86" w:rsidRDefault="00014A86" w:rsidP="00094683">
      <w:r>
        <w:t>Data is managed for the website effectively and efficiently (Server/Database)</w:t>
      </w:r>
    </w:p>
    <w:p w:rsidR="00094683" w:rsidRDefault="00014A86" w:rsidP="00094683">
      <w:r>
        <w:t xml:space="preserve"> </w:t>
      </w:r>
    </w:p>
    <w:p w:rsidR="00094683" w:rsidRPr="00094683" w:rsidRDefault="00094683" w:rsidP="00094683">
      <w:pPr>
        <w:rPr>
          <w:color w:val="0098DB"/>
        </w:rPr>
      </w:pPr>
      <w:r w:rsidRPr="00094683">
        <w:rPr>
          <w:color w:val="0098DB"/>
        </w:rPr>
        <w:t>Code Structure</w:t>
      </w:r>
    </w:p>
    <w:p w:rsidR="00094683" w:rsidRDefault="00094683" w:rsidP="00094683">
      <w:r>
        <w:t>Clear separate of code</w:t>
      </w:r>
    </w:p>
    <w:p w:rsidR="00094683" w:rsidRDefault="00094683" w:rsidP="00094683">
      <w:r>
        <w:t>Tidy code organisation, file and folder names</w:t>
      </w:r>
    </w:p>
    <w:p w:rsidR="00094683" w:rsidRDefault="00094683" w:rsidP="00094683">
      <w:r>
        <w:t>Appropriate code nesting and indentation</w:t>
      </w:r>
    </w:p>
    <w:p w:rsidR="00094683" w:rsidRDefault="00094683" w:rsidP="00094683">
      <w:r>
        <w:t>Informative code comments</w:t>
      </w:r>
    </w:p>
    <w:p w:rsidR="00094683" w:rsidRDefault="00094683" w:rsidP="00094683"/>
    <w:p w:rsidR="00094683" w:rsidRPr="00094683" w:rsidRDefault="003F02E0" w:rsidP="00094683">
      <w:pPr>
        <w:rPr>
          <w:color w:val="0098DB"/>
        </w:rPr>
      </w:pPr>
      <w:r>
        <w:rPr>
          <w:color w:val="0098DB"/>
        </w:rPr>
        <w:t>Usability</w:t>
      </w:r>
    </w:p>
    <w:p w:rsidR="00094683" w:rsidRDefault="00094683" w:rsidP="00094683">
      <w:r>
        <w:t>Easy to navigate and use</w:t>
      </w:r>
      <w:r w:rsidR="003F02E0">
        <w:t xml:space="preserve"> (</w:t>
      </w:r>
      <w:r w:rsidR="003F02E0" w:rsidRPr="003F02E0">
        <w:t>Website/Game</w:t>
      </w:r>
      <w:r w:rsidR="003F02E0">
        <w:t>)</w:t>
      </w:r>
    </w:p>
    <w:p w:rsidR="00094683" w:rsidRDefault="00094683" w:rsidP="00094683">
      <w:r>
        <w:t>Clear awareness of accessibility principles</w:t>
      </w:r>
    </w:p>
    <w:p w:rsidR="00094683" w:rsidRDefault="00094683" w:rsidP="00094683">
      <w:r>
        <w:t>Effective navigation at all sizes, content easy to locate</w:t>
      </w:r>
    </w:p>
    <w:p w:rsidR="00AD6C4E" w:rsidRDefault="00AD6C4E" w:rsidP="00094683">
      <w:r>
        <w:lastRenderedPageBreak/>
        <w:t>Limitations and optimizations</w:t>
      </w:r>
    </w:p>
    <w:p w:rsidR="00094683" w:rsidRDefault="00094683" w:rsidP="00094683"/>
    <w:p w:rsidR="00094683" w:rsidRPr="006F22C6" w:rsidRDefault="00094683" w:rsidP="00094683">
      <w:pPr>
        <w:rPr>
          <w:color w:val="0098DB"/>
        </w:rPr>
      </w:pPr>
      <w:r w:rsidRPr="006F22C6">
        <w:rPr>
          <w:color w:val="0098DB"/>
        </w:rPr>
        <w:t>Development Progress</w:t>
      </w:r>
    </w:p>
    <w:p w:rsidR="00094683" w:rsidRDefault="00094683" w:rsidP="00094683">
      <w:r>
        <w:t>Shows even work distribution (group work)</w:t>
      </w:r>
    </w:p>
    <w:p w:rsidR="00094683" w:rsidRDefault="00094683" w:rsidP="00094683">
      <w:r>
        <w:t xml:space="preserve">Evidence of </w:t>
      </w:r>
      <w:r w:rsidR="008F542D">
        <w:t>task development, tuning, feature refinement</w:t>
      </w:r>
    </w:p>
    <w:p w:rsidR="00094683" w:rsidRDefault="00094683" w:rsidP="00094683">
      <w:r>
        <w:t>Live site (</w:t>
      </w:r>
      <w:proofErr w:type="spellStart"/>
      <w:r>
        <w:t>Github</w:t>
      </w:r>
      <w:proofErr w:type="spellEnd"/>
      <w:r>
        <w:t xml:space="preserve"> and webpage)</w:t>
      </w:r>
    </w:p>
    <w:p w:rsidR="00B3515F" w:rsidRDefault="00B3515F" w:rsidP="00094683">
      <w:r>
        <w:t xml:space="preserve">Project </w:t>
      </w:r>
      <w:r w:rsidR="008F542D">
        <w:t>m</w:t>
      </w:r>
      <w:r>
        <w:t>anagement</w:t>
      </w:r>
    </w:p>
    <w:p w:rsidR="00094683" w:rsidRDefault="00094683" w:rsidP="00094683"/>
    <w:p w:rsidR="00094683" w:rsidRDefault="008A3EA6" w:rsidP="00094683">
      <w:r w:rsidRPr="008A3EA6">
        <w:rPr>
          <w:color w:val="00B0F0"/>
        </w:rPr>
        <w:t>Testing</w:t>
      </w:r>
    </w:p>
    <w:p w:rsidR="00094683" w:rsidRDefault="008A3EA6" w:rsidP="00094683">
      <w:r>
        <w:t>Testing integrated into the project from the start</w:t>
      </w:r>
    </w:p>
    <w:p w:rsidR="008A3EA6" w:rsidRDefault="008A3EA6" w:rsidP="00094683">
      <w:r>
        <w:t>Validation/verification process for ensuring reliability (e.g., code, standards</w:t>
      </w:r>
      <w:proofErr w:type="gramStart"/>
      <w:r>
        <w:t>, ..</w:t>
      </w:r>
      <w:proofErr w:type="gramEnd"/>
      <w:r>
        <w:t>)</w:t>
      </w:r>
    </w:p>
    <w:p w:rsidR="00CB1489" w:rsidRDefault="00CB1489" w:rsidP="00094683"/>
    <w:p w:rsidR="00CB1489" w:rsidRDefault="00CB1489" w:rsidP="00094683"/>
    <w:p w:rsidR="00CB1489" w:rsidRDefault="00CB1489" w:rsidP="00094683"/>
    <w:p w:rsidR="00CB1489" w:rsidRDefault="00CB1489">
      <w:pPr>
        <w:spacing w:after="160" w:line="259" w:lineRule="auto"/>
        <w:contextualSpacing w:val="0"/>
      </w:pPr>
      <w:r>
        <w:br w:type="page"/>
      </w:r>
    </w:p>
    <w:p w:rsidR="00CB1489" w:rsidRDefault="00CB1489" w:rsidP="00CB1489">
      <w:pPr>
        <w:pStyle w:val="Heading1"/>
      </w:pPr>
      <w:r>
        <w:lastRenderedPageBreak/>
        <w:t>Peer Review</w:t>
      </w:r>
      <w:r w:rsidR="003A09A8">
        <w:t xml:space="preserve"> (5%)</w:t>
      </w:r>
    </w:p>
    <w:p w:rsidR="00CB1489" w:rsidRDefault="00CB1489" w:rsidP="00CB1489"/>
    <w:p w:rsidR="00CB1489" w:rsidRDefault="00CB1489" w:rsidP="00CB1489">
      <w:r>
        <w:t>In addition to your submission, you’ll be ask to review 3 other projects on GitHub. You’ll need to critically assess these projects and complete the online questionnaire (link will be provided on Vision).  Each student will review 3 projects individually and provide detailed feedback (for example, on the documentation and structure of the open source project)</w:t>
      </w:r>
    </w:p>
    <w:p w:rsidR="00CB1489" w:rsidRDefault="00CB1489" w:rsidP="00CB1489"/>
    <w:p w:rsidR="00CB1489" w:rsidRPr="00CB1489" w:rsidRDefault="00CB1489" w:rsidP="00CB1489"/>
    <w:sectPr w:rsidR="00CB1489" w:rsidRPr="00CB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046B"/>
    <w:multiLevelType w:val="hybridMultilevel"/>
    <w:tmpl w:val="B2E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36436"/>
    <w:multiLevelType w:val="hybridMultilevel"/>
    <w:tmpl w:val="70B2E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63F"/>
    <w:multiLevelType w:val="hybridMultilevel"/>
    <w:tmpl w:val="59A212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700C7"/>
    <w:multiLevelType w:val="hybridMultilevel"/>
    <w:tmpl w:val="C74E8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F22"/>
    <w:multiLevelType w:val="hybridMultilevel"/>
    <w:tmpl w:val="993E6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551E"/>
    <w:multiLevelType w:val="hybridMultilevel"/>
    <w:tmpl w:val="51D6C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86428"/>
    <w:multiLevelType w:val="hybridMultilevel"/>
    <w:tmpl w:val="F8B280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32FD5"/>
    <w:multiLevelType w:val="hybridMultilevel"/>
    <w:tmpl w:val="B6B83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25DF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13"/>
    <w:rsid w:val="00014A86"/>
    <w:rsid w:val="00094683"/>
    <w:rsid w:val="0015290D"/>
    <w:rsid w:val="001D44A7"/>
    <w:rsid w:val="001E5003"/>
    <w:rsid w:val="00211555"/>
    <w:rsid w:val="00250D5A"/>
    <w:rsid w:val="00271752"/>
    <w:rsid w:val="00295873"/>
    <w:rsid w:val="00297409"/>
    <w:rsid w:val="0030398B"/>
    <w:rsid w:val="00322039"/>
    <w:rsid w:val="00356C60"/>
    <w:rsid w:val="003A09A8"/>
    <w:rsid w:val="003E2174"/>
    <w:rsid w:val="003F02E0"/>
    <w:rsid w:val="004272CE"/>
    <w:rsid w:val="00464B96"/>
    <w:rsid w:val="005010BB"/>
    <w:rsid w:val="005209E3"/>
    <w:rsid w:val="00536A97"/>
    <w:rsid w:val="005E19DA"/>
    <w:rsid w:val="005E3E7A"/>
    <w:rsid w:val="006F22C6"/>
    <w:rsid w:val="00783313"/>
    <w:rsid w:val="00813079"/>
    <w:rsid w:val="008542DF"/>
    <w:rsid w:val="008A3EA6"/>
    <w:rsid w:val="008A53D7"/>
    <w:rsid w:val="008D10D0"/>
    <w:rsid w:val="008F542D"/>
    <w:rsid w:val="00950B73"/>
    <w:rsid w:val="00A94C57"/>
    <w:rsid w:val="00AB031D"/>
    <w:rsid w:val="00AD6C4E"/>
    <w:rsid w:val="00B3515F"/>
    <w:rsid w:val="00BA2348"/>
    <w:rsid w:val="00BE3583"/>
    <w:rsid w:val="00C41B0D"/>
    <w:rsid w:val="00CA04B2"/>
    <w:rsid w:val="00CB1489"/>
    <w:rsid w:val="00D071CE"/>
    <w:rsid w:val="00E4484A"/>
    <w:rsid w:val="00EF2112"/>
    <w:rsid w:val="00F3217F"/>
    <w:rsid w:val="00F4048B"/>
    <w:rsid w:val="00F96697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CAFF4-CEFE-48F0-B895-D28F45E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555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1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98DB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D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8A53D7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3217F"/>
    <w:rPr>
      <w:rFonts w:asciiTheme="majorHAnsi" w:eastAsiaTheme="majorEastAsia" w:hAnsiTheme="majorHAnsi" w:cstheme="majorBidi"/>
      <w:b/>
      <w:color w:val="0098DB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Kenwright</dc:creator>
  <cp:keywords/>
  <dc:description/>
  <cp:lastModifiedBy>Computer</cp:lastModifiedBy>
  <cp:revision>48</cp:revision>
  <cp:lastPrinted>2019-09-13T17:03:00Z</cp:lastPrinted>
  <dcterms:created xsi:type="dcterms:W3CDTF">2019-08-05T16:22:00Z</dcterms:created>
  <dcterms:modified xsi:type="dcterms:W3CDTF">2020-09-17T06:27:00Z</dcterms:modified>
</cp:coreProperties>
</file>